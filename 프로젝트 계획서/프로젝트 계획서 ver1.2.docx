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B82A9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5FF07F22" w14:textId="77777777" w:rsidR="00340CD1" w:rsidRPr="00D36B72" w:rsidRDefault="00340CD1">
      <w:pPr>
        <w:pStyle w:val="a8"/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프로젝트 계획서</w:t>
      </w:r>
    </w:p>
    <w:p w14:paraId="284A3137" w14:textId="77777777" w:rsidR="00340CD1" w:rsidRPr="00D36B72" w:rsidRDefault="000D6438">
      <w:pPr>
        <w:pStyle w:val="a8"/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/>
          <w:noProof/>
        </w:rPr>
        <mc:AlternateContent>
          <mc:Choice Requires="wpg">
            <w:drawing>
              <wp:inline distT="0" distB="0" distL="0" distR="0" wp14:anchorId="228B57D3" wp14:editId="56B50268">
                <wp:extent cx="5372100" cy="198755"/>
                <wp:effectExtent l="0" t="0" r="0" b="0"/>
                <wp:docPr id="5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100" cy="198755"/>
                          <a:chOff x="0" y="0"/>
                          <a:chExt cx="8460" cy="313"/>
                        </a:xfrm>
                      </wpg:grpSpPr>
                      <wps:wsp>
                        <wps:cNvPr id="60" name="Auto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460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9"/>
                        <wps:cNvSpPr>
                          <a:spLocks/>
                        </wps:cNvSpPr>
                        <wps:spPr bwMode="auto">
                          <a:xfrm>
                            <a:off x="0" y="87"/>
                            <a:ext cx="8460" cy="225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9054AA" id="Group 7" o:spid="_x0000_s1026" style="width:423pt;height:15.65pt;mso-position-horizontal-relative:char;mso-position-vertical-relative:line" coordsize="8460,3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">
                <v:rect id="AutoShape 8" o:spid="_x0000_s1027" style="position:absolute;width:8460;height: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" filled="f" stroked="f">
                  <v:path arrowok="t"/>
                </v:rect>
                <v:rect id="Rectangle 9" o:spid="_x0000_s1028" style="position:absolute;top:87;width:8460;height:2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" fillcolor="#903" stroked="f" strokecolor="blue">
                  <v:path arrowok="t"/>
                </v:rect>
                <w10:anchorlock/>
              </v:group>
            </w:pict>
          </mc:Fallback>
        </mc:AlternateContent>
      </w:r>
    </w:p>
    <w:p w14:paraId="414EDA1B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09121075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150E1965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58F0F6B4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2F354E61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2B0CA3CD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1EF4AAAB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2B4428A1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70D77F67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163F873C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1E33C32B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42D30F34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35FB1BC7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7D656B9E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36DE93CB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13D8B548" w14:textId="77777777" w:rsidR="00340CD1" w:rsidRPr="00D36B72" w:rsidRDefault="00340CD1">
      <w:pPr>
        <w:pStyle w:val="ac"/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&lt;</w:t>
      </w:r>
      <w:proofErr w:type="spellStart"/>
      <w:r w:rsidR="003D1C07" w:rsidRPr="00D36B72">
        <w:rPr>
          <w:rFonts w:asciiTheme="minorHAnsi" w:eastAsiaTheme="minorHAnsi" w:hAnsiTheme="minorHAnsi" w:hint="eastAsia"/>
        </w:rPr>
        <w:t>난쏘공</w:t>
      </w:r>
      <w:proofErr w:type="spellEnd"/>
      <w:r w:rsidRPr="00D36B72">
        <w:rPr>
          <w:rFonts w:asciiTheme="minorHAnsi" w:eastAsiaTheme="minorHAnsi" w:hAnsiTheme="minorHAnsi" w:hint="eastAsia"/>
        </w:rPr>
        <w:t>&gt;</w:t>
      </w:r>
    </w:p>
    <w:p w14:paraId="7BAF3929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0C30C7F8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46742220" w14:textId="77777777" w:rsidR="00340CD1" w:rsidRPr="00D36B72" w:rsidRDefault="00340CD1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/>
        </w:rPr>
        <w:br w:type="page"/>
      </w:r>
      <w:bookmarkStart w:id="0" w:name="[문서의_처음]"/>
      <w:bookmarkEnd w:id="0"/>
    </w:p>
    <w:p w14:paraId="704E05D5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7C429EE8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22D72517" w14:textId="77777777" w:rsidR="00340CD1" w:rsidRPr="00D36B72" w:rsidRDefault="00340CD1">
      <w:pPr>
        <w:pStyle w:val="ab"/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 xml:space="preserve">- 변 경 이 </w:t>
      </w:r>
      <w:proofErr w:type="spellStart"/>
      <w:r w:rsidRPr="00D36B72">
        <w:rPr>
          <w:rFonts w:asciiTheme="minorHAnsi" w:eastAsiaTheme="minorHAnsi" w:hAnsiTheme="minorHAnsi" w:hint="eastAsia"/>
        </w:rPr>
        <w:t>력</w:t>
      </w:r>
      <w:proofErr w:type="spellEnd"/>
      <w:r w:rsidRPr="00D36B72">
        <w:rPr>
          <w:rFonts w:asciiTheme="minorHAnsi" w:eastAsiaTheme="minorHAnsi" w:hAnsiTheme="minorHAnsi" w:hint="eastAsia"/>
        </w:rPr>
        <w:t xml:space="preserve"> -</w:t>
      </w:r>
    </w:p>
    <w:p w14:paraId="32B6B21B" w14:textId="77777777" w:rsidR="00340CD1" w:rsidRPr="00D36B72" w:rsidRDefault="00340CD1">
      <w:pPr>
        <w:rPr>
          <w:rFonts w:asciiTheme="minorHAnsi" w:eastAsiaTheme="minorHAnsi" w:hAnsiTheme="minorHAnsi"/>
        </w:rPr>
      </w:pPr>
    </w:p>
    <w:tbl>
      <w:tblPr>
        <w:tblW w:w="854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340CD1" w:rsidRPr="00D36B72" w14:paraId="72572636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5DB8BFA" w14:textId="77777777" w:rsidR="00340CD1" w:rsidRPr="00D36B72" w:rsidRDefault="00340CD1">
            <w:pPr>
              <w:pStyle w:val="aa"/>
              <w:rPr>
                <w:rFonts w:asciiTheme="minorHAnsi" w:eastAsiaTheme="minorHAnsi" w:hAnsiTheme="minorHAnsi"/>
              </w:rPr>
            </w:pPr>
            <w:bookmarkStart w:id="1" w:name="#68c23650"/>
            <w:bookmarkEnd w:id="1"/>
            <w:r w:rsidRPr="00D36B72">
              <w:rPr>
                <w:rFonts w:asciiTheme="minorHAnsi" w:eastAsiaTheme="minorHAnsi" w:hAnsiTheme="minorHAnsi"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295CB50" w14:textId="77777777" w:rsidR="00340CD1" w:rsidRPr="00D36B72" w:rsidRDefault="00340CD1">
            <w:pPr>
              <w:pStyle w:val="aa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7A59F90" w14:textId="77777777" w:rsidR="00340CD1" w:rsidRPr="00D36B72" w:rsidRDefault="00340CD1">
            <w:pPr>
              <w:pStyle w:val="aa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7E75FE9" w14:textId="77777777" w:rsidR="00340CD1" w:rsidRPr="00D36B72" w:rsidRDefault="00340CD1">
            <w:pPr>
              <w:pStyle w:val="aa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작 성 자</w:t>
            </w:r>
          </w:p>
        </w:tc>
      </w:tr>
      <w:tr w:rsidR="003D1C07" w:rsidRPr="00D36B72" w14:paraId="582CC8BF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61EB24" w14:textId="77777777" w:rsidR="003D1C07" w:rsidRPr="00D36B72" w:rsidRDefault="003D1C07" w:rsidP="003D56F1">
            <w:pPr>
              <w:ind w:firstLineChars="50" w:firstLine="100"/>
              <w:rPr>
                <w:rFonts w:asciiTheme="minorHAnsi" w:eastAsiaTheme="minorHAnsi" w:hAnsiTheme="minorHAnsi"/>
                <w:kern w:val="0"/>
              </w:rPr>
            </w:pPr>
            <w:r w:rsidRPr="00D36B72">
              <w:rPr>
                <w:rFonts w:asciiTheme="minorHAnsi" w:eastAsiaTheme="minorHAnsi" w:hAnsiTheme="minorHAnsi" w:hint="eastAsia"/>
                <w:kern w:val="0"/>
              </w:rPr>
              <w:t>2021.04.</w:t>
            </w:r>
            <w:r w:rsidRPr="00D36B72">
              <w:rPr>
                <w:rFonts w:asciiTheme="minorHAnsi" w:eastAsiaTheme="minorHAnsi" w:hAnsiTheme="minorHAnsi"/>
                <w:kern w:val="0"/>
              </w:rPr>
              <w:t>17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B8691EF" w14:textId="77777777" w:rsidR="003D1C07" w:rsidRPr="00D36B72" w:rsidRDefault="003D1C07" w:rsidP="003D56F1">
            <w:pPr>
              <w:ind w:firstLineChars="50" w:firstLine="100"/>
              <w:rPr>
                <w:rFonts w:asciiTheme="minorHAnsi" w:eastAsiaTheme="minorHAnsi" w:hAnsiTheme="minorHAnsi"/>
                <w:kern w:val="0"/>
              </w:rPr>
            </w:pPr>
            <w:r w:rsidRPr="00D36B72">
              <w:rPr>
                <w:rFonts w:asciiTheme="minorHAnsi" w:eastAsiaTheme="minorHAnsi" w:hAnsiTheme="minorHAnsi" w:hint="eastAsia"/>
                <w:kern w:val="0"/>
              </w:rPr>
              <w:t>ver1.0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D4881F" w14:textId="77777777" w:rsidR="003D56F1" w:rsidRDefault="00D67784" w:rsidP="003D56F1">
            <w:pPr>
              <w:ind w:firstLineChars="50" w:firstLine="100"/>
              <w:rPr>
                <w:rFonts w:asciiTheme="minorHAnsi" w:eastAsiaTheme="minorHAnsi" w:hAnsiTheme="minorHAnsi"/>
                <w:kern w:val="0"/>
              </w:rPr>
            </w:pPr>
            <w:r w:rsidRPr="00D36B72">
              <w:rPr>
                <w:rFonts w:asciiTheme="minorHAnsi" w:eastAsiaTheme="minorHAnsi" w:hAnsiTheme="minorHAnsi" w:hint="eastAsia"/>
                <w:kern w:val="0"/>
              </w:rPr>
              <w:t>프로젝트 개요,</w:t>
            </w:r>
            <w:r w:rsidRPr="00D36B72">
              <w:rPr>
                <w:rFonts w:asciiTheme="minorHAnsi" w:eastAsiaTheme="minorHAnsi" w:hAnsiTheme="minorHAnsi"/>
                <w:kern w:val="0"/>
              </w:rPr>
              <w:t xml:space="preserve"> </w:t>
            </w:r>
            <w:r w:rsidRPr="00D36B72">
              <w:rPr>
                <w:rFonts w:asciiTheme="minorHAnsi" w:eastAsiaTheme="minorHAnsi" w:hAnsiTheme="minorHAnsi" w:hint="eastAsia"/>
                <w:kern w:val="0"/>
              </w:rPr>
              <w:t>규모 산정,</w:t>
            </w:r>
            <w:r w:rsidRPr="00D36B72">
              <w:rPr>
                <w:rFonts w:asciiTheme="minorHAnsi" w:eastAsiaTheme="minorHAnsi" w:hAnsiTheme="minorHAnsi"/>
                <w:kern w:val="0"/>
              </w:rPr>
              <w:t xml:space="preserve"> </w:t>
            </w:r>
            <w:r w:rsidRPr="00D36B72">
              <w:rPr>
                <w:rFonts w:asciiTheme="minorHAnsi" w:eastAsiaTheme="minorHAnsi" w:hAnsiTheme="minorHAnsi" w:hint="eastAsia"/>
                <w:kern w:val="0"/>
              </w:rPr>
              <w:t>일정,</w:t>
            </w:r>
          </w:p>
          <w:p w14:paraId="449926BC" w14:textId="28167D60" w:rsidR="003D1C07" w:rsidRPr="00D36B72" w:rsidRDefault="00D67784" w:rsidP="003D56F1">
            <w:pPr>
              <w:ind w:firstLineChars="50" w:firstLine="100"/>
              <w:rPr>
                <w:rFonts w:asciiTheme="minorHAnsi" w:eastAsiaTheme="minorHAnsi" w:hAnsiTheme="minorHAnsi"/>
                <w:kern w:val="0"/>
              </w:rPr>
            </w:pPr>
            <w:r w:rsidRPr="00D36B72">
              <w:rPr>
                <w:rFonts w:asciiTheme="minorHAnsi" w:eastAsiaTheme="minorHAnsi" w:hAnsiTheme="minorHAnsi" w:hint="eastAsia"/>
                <w:kern w:val="0"/>
              </w:rPr>
              <w:t xml:space="preserve">산출물 관리 작성 초기 </w:t>
            </w:r>
            <w:proofErr w:type="spellStart"/>
            <w:r w:rsidRPr="00D36B72">
              <w:rPr>
                <w:rFonts w:asciiTheme="minorHAnsi" w:eastAsiaTheme="minorHAnsi" w:hAnsiTheme="minorHAnsi" w:hint="eastAsia"/>
                <w:kern w:val="0"/>
              </w:rPr>
              <w:t>ver</w:t>
            </w:r>
            <w:proofErr w:type="spellEnd"/>
            <w:r w:rsidRPr="00D36B72">
              <w:rPr>
                <w:rFonts w:asciiTheme="minorHAnsi" w:eastAsiaTheme="minorHAnsi" w:hAnsiTheme="minorHAnsi" w:hint="eastAsia"/>
                <w:kern w:val="0"/>
              </w:rPr>
              <w:t xml:space="preserve">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26FDAE1" w14:textId="77777777" w:rsidR="003D1C07" w:rsidRPr="00D36B72" w:rsidRDefault="003D1C07" w:rsidP="003D56F1">
            <w:pPr>
              <w:ind w:firstLineChars="50" w:firstLine="100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D36B72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전 인원</w:t>
            </w:r>
          </w:p>
        </w:tc>
      </w:tr>
      <w:tr w:rsidR="00340CD1" w:rsidRPr="00D36B72" w14:paraId="6495BD90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1E2D84" w14:textId="5FE7CC84" w:rsidR="00340CD1" w:rsidRPr="00D36B72" w:rsidRDefault="00332BBC" w:rsidP="003D56F1">
            <w:pPr>
              <w:ind w:firstLineChars="50" w:firstLine="100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  <w:kern w:val="0"/>
              </w:rPr>
              <w:t>2021.0</w:t>
            </w:r>
            <w:r w:rsidRPr="00D36B72">
              <w:rPr>
                <w:rFonts w:asciiTheme="minorHAnsi" w:eastAsiaTheme="minorHAnsi" w:hAnsiTheme="minorHAnsi"/>
                <w:kern w:val="0"/>
              </w:rPr>
              <w:t>5.12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5C4EA89" w14:textId="5A021AF6" w:rsidR="00340CD1" w:rsidRPr="00D36B72" w:rsidRDefault="00332BBC" w:rsidP="003D56F1">
            <w:pPr>
              <w:ind w:firstLineChars="50" w:firstLine="100"/>
              <w:rPr>
                <w:rFonts w:asciiTheme="minorHAnsi" w:eastAsiaTheme="minorHAnsi" w:hAnsiTheme="minorHAnsi"/>
                <w:kern w:val="0"/>
              </w:rPr>
            </w:pPr>
            <w:r w:rsidRPr="00D36B72">
              <w:rPr>
                <w:rFonts w:asciiTheme="minorHAnsi" w:eastAsiaTheme="minorHAnsi" w:hAnsiTheme="minorHAnsi" w:hint="eastAsia"/>
                <w:kern w:val="0"/>
              </w:rPr>
              <w:t>ver1.1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5550E8" w14:textId="77777777" w:rsidR="003D56F1" w:rsidRDefault="003D56F1" w:rsidP="003D56F1">
            <w:pPr>
              <w:ind w:firstLineChars="50" w:firstLine="100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규모 산정,</w:t>
            </w:r>
            <w:r>
              <w:rPr>
                <w:rFonts w:asciiTheme="minorHAnsi" w:eastAsiaTheme="minorHAnsi" w:hAnsiTheme="minorHAnsi"/>
                <w:kern w:val="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kern w:val="0"/>
              </w:rPr>
              <w:t>일정 수정 및</w:t>
            </w:r>
          </w:p>
          <w:p w14:paraId="0E664B7C" w14:textId="5732AE4B" w:rsidR="00340CD1" w:rsidRPr="00D36B72" w:rsidRDefault="003D56F1" w:rsidP="003D56F1">
            <w:pPr>
              <w:ind w:firstLineChars="50" w:firstLine="100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위험</w:t>
            </w:r>
            <w:r w:rsidR="007655C7" w:rsidRPr="00D36B72">
              <w:rPr>
                <w:rFonts w:asciiTheme="minorHAnsi" w:eastAsiaTheme="minorHAnsi" w:hAnsiTheme="minorHAnsi" w:hint="eastAsia"/>
                <w:kern w:val="0"/>
              </w:rPr>
              <w:t xml:space="preserve"> 관리 </w:t>
            </w:r>
            <w:r>
              <w:rPr>
                <w:rFonts w:asciiTheme="minorHAnsi" w:eastAsiaTheme="minorHAnsi" w:hAnsiTheme="minorHAnsi" w:hint="eastAsia"/>
                <w:kern w:val="0"/>
              </w:rPr>
              <w:t xml:space="preserve">계획 </w:t>
            </w:r>
            <w:r w:rsidR="007655C7" w:rsidRPr="00D36B72">
              <w:rPr>
                <w:rFonts w:asciiTheme="minorHAnsi" w:eastAsiaTheme="minorHAnsi" w:hAnsiTheme="minorHAnsi" w:hint="eastAsia"/>
                <w:kern w:val="0"/>
              </w:rPr>
              <w:t>추가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6A92FE" w14:textId="10E77BB1" w:rsidR="00340CD1" w:rsidRPr="00D36B72" w:rsidRDefault="00332BBC" w:rsidP="003D56F1">
            <w:pPr>
              <w:ind w:firstLineChars="50" w:firstLine="100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D36B72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박소현</w:t>
            </w:r>
          </w:p>
        </w:tc>
      </w:tr>
      <w:tr w:rsidR="003D56F1" w:rsidRPr="00D36B72" w14:paraId="015BFBF8" w14:textId="77777777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962C5B" w14:textId="0A0BFC94" w:rsidR="003D56F1" w:rsidRPr="00D36B72" w:rsidRDefault="003D56F1" w:rsidP="003D56F1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2021.06.19.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30803E" w14:textId="54710735" w:rsidR="003D56F1" w:rsidRPr="00D36B72" w:rsidRDefault="003D56F1" w:rsidP="003D56F1">
            <w:pPr>
              <w:ind w:firstLineChars="50" w:firstLine="100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  <w:kern w:val="0"/>
              </w:rPr>
              <w:t>ver1.</w:t>
            </w:r>
            <w:r>
              <w:rPr>
                <w:rFonts w:asciiTheme="minorHAnsi" w:eastAsiaTheme="minorHAnsi" w:hAnsiTheme="minorHAnsi"/>
                <w:kern w:val="0"/>
              </w:rPr>
              <w:t>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2B4948E" w14:textId="3E03338F" w:rsidR="003D56F1" w:rsidRPr="00D36B72" w:rsidRDefault="003D56F1" w:rsidP="003D56F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  <w:r>
              <w:rPr>
                <w:rFonts w:asciiTheme="minorHAnsi" w:eastAsiaTheme="minorHAnsi" w:hAnsiTheme="minorHAnsi" w:hint="eastAsia"/>
              </w:rPr>
              <w:t>프로젝트 기간 마감 날짜 추가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4B3D0C0" w14:textId="3A8C0DA7" w:rsidR="003D56F1" w:rsidRPr="00D36B72" w:rsidRDefault="003D56F1" w:rsidP="003D56F1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박소현</w:t>
            </w:r>
          </w:p>
        </w:tc>
      </w:tr>
      <w:tr w:rsidR="003D56F1" w:rsidRPr="00D36B72" w14:paraId="0F241E89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0DDFEA2" w14:textId="77777777" w:rsidR="003D56F1" w:rsidRPr="00D36B72" w:rsidRDefault="003D56F1" w:rsidP="003D56F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7E66C5" w14:textId="77777777" w:rsidR="003D56F1" w:rsidRPr="00D36B72" w:rsidRDefault="003D56F1" w:rsidP="003D56F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39514F" w14:textId="77777777" w:rsidR="003D56F1" w:rsidRPr="00D36B72" w:rsidRDefault="003D56F1" w:rsidP="003D56F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4F110F3" w14:textId="77777777" w:rsidR="003D56F1" w:rsidRPr="00D36B72" w:rsidRDefault="003D56F1" w:rsidP="003D56F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</w:tr>
      <w:tr w:rsidR="003D56F1" w:rsidRPr="00D36B72" w14:paraId="7A72F0C5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B42297" w14:textId="77777777" w:rsidR="003D56F1" w:rsidRPr="00D36B72" w:rsidRDefault="003D56F1" w:rsidP="003D56F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49FFD3B" w14:textId="77777777" w:rsidR="003D56F1" w:rsidRPr="00D36B72" w:rsidRDefault="003D56F1" w:rsidP="003D56F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8C29C60" w14:textId="77777777" w:rsidR="003D56F1" w:rsidRPr="00D36B72" w:rsidRDefault="003D56F1" w:rsidP="003D56F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CF5BD7A" w14:textId="77777777" w:rsidR="003D56F1" w:rsidRPr="00D36B72" w:rsidRDefault="003D56F1" w:rsidP="003D56F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</w:tr>
      <w:tr w:rsidR="003D56F1" w:rsidRPr="00D36B72" w14:paraId="08268092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68BB4B9" w14:textId="77777777" w:rsidR="003D56F1" w:rsidRPr="00D36B72" w:rsidRDefault="003D56F1" w:rsidP="003D56F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A0DA1F" w14:textId="77777777" w:rsidR="003D56F1" w:rsidRPr="00D36B72" w:rsidRDefault="003D56F1" w:rsidP="003D56F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DDCCAF4" w14:textId="77777777" w:rsidR="003D56F1" w:rsidRPr="00D36B72" w:rsidRDefault="003D56F1" w:rsidP="003D56F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A62B781" w14:textId="77777777" w:rsidR="003D56F1" w:rsidRPr="00D36B72" w:rsidRDefault="003D56F1" w:rsidP="003D56F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</w:tr>
      <w:tr w:rsidR="003D56F1" w:rsidRPr="00D36B72" w14:paraId="16D4A4F5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1F1710" w14:textId="77777777" w:rsidR="003D56F1" w:rsidRPr="00D36B72" w:rsidRDefault="003D56F1" w:rsidP="003D56F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C4993A" w14:textId="77777777" w:rsidR="003D56F1" w:rsidRPr="00D36B72" w:rsidRDefault="003D56F1" w:rsidP="003D56F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0372CCB" w14:textId="77777777" w:rsidR="003D56F1" w:rsidRPr="00D36B72" w:rsidRDefault="003D56F1" w:rsidP="003D56F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FBE6927" w14:textId="77777777" w:rsidR="003D56F1" w:rsidRPr="00D36B72" w:rsidRDefault="003D56F1" w:rsidP="003D56F1">
            <w:pPr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 </w:t>
            </w:r>
          </w:p>
        </w:tc>
      </w:tr>
    </w:tbl>
    <w:p w14:paraId="76C90FC9" w14:textId="77777777" w:rsidR="00340CD1" w:rsidRPr="00D36B72" w:rsidRDefault="00340CD1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/>
        </w:rPr>
        <w:br w:type="page"/>
      </w:r>
    </w:p>
    <w:p w14:paraId="1A6F887C" w14:textId="77777777" w:rsidR="00340CD1" w:rsidRPr="00D36B72" w:rsidRDefault="00340CD1">
      <w:pPr>
        <w:pStyle w:val="a7"/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lastRenderedPageBreak/>
        <w:t>- 목 차 -</w:t>
      </w:r>
    </w:p>
    <w:p w14:paraId="43D3B744" w14:textId="77777777" w:rsidR="00340CD1" w:rsidRPr="00D36B72" w:rsidRDefault="00340CD1">
      <w:pPr>
        <w:pStyle w:val="10"/>
        <w:rPr>
          <w:rFonts w:asciiTheme="minorHAnsi" w:eastAsiaTheme="minorHAnsi" w:hAnsiTheme="minorHAnsi"/>
          <w:b w:val="0"/>
          <w:bCs w:val="0"/>
          <w:caps w:val="0"/>
          <w:noProof/>
          <w:szCs w:val="22"/>
        </w:rPr>
      </w:pPr>
      <w:r w:rsidRPr="00D36B72">
        <w:rPr>
          <w:rFonts w:asciiTheme="minorHAnsi" w:eastAsiaTheme="minorHAnsi" w:hAnsiTheme="minorHAnsi"/>
          <w:b w:val="0"/>
          <w:bCs w:val="0"/>
          <w:caps w:val="0"/>
        </w:rPr>
        <w:fldChar w:fldCharType="begin"/>
      </w:r>
      <w:r w:rsidRPr="00D36B72">
        <w:rPr>
          <w:rFonts w:asciiTheme="minorHAnsi" w:eastAsiaTheme="minorHAnsi" w:hAnsiTheme="minorHAnsi"/>
          <w:b w:val="0"/>
          <w:bCs w:val="0"/>
          <w:caps w:val="0"/>
        </w:rPr>
        <w:instrText xml:space="preserve"> TOC \o "1-3" \h \z </w:instrText>
      </w:r>
      <w:r w:rsidRPr="00D36B72">
        <w:rPr>
          <w:rFonts w:asciiTheme="minorHAnsi" w:eastAsiaTheme="minorHAnsi" w:hAnsiTheme="minorHAnsi"/>
          <w:b w:val="0"/>
          <w:bCs w:val="0"/>
          <w:caps w:val="0"/>
        </w:rPr>
        <w:fldChar w:fldCharType="separate"/>
      </w:r>
      <w:hyperlink w:anchor="_Toc447537505" w:history="1">
        <w:r w:rsidRPr="00D36B72">
          <w:rPr>
            <w:rStyle w:val="a6"/>
            <w:rFonts w:asciiTheme="minorHAnsi" w:eastAsiaTheme="minorHAnsi" w:hAnsiTheme="minorHAnsi"/>
            <w:noProof/>
          </w:rPr>
          <w:t>1.</w:t>
        </w:r>
        <w:r w:rsidRPr="00D36B72">
          <w:rPr>
            <w:rFonts w:asciiTheme="minorHAnsi" w:eastAsiaTheme="minorHAnsi" w:hAnsiTheme="minorHAnsi"/>
            <w:b w:val="0"/>
            <w:bCs w:val="0"/>
            <w:caps w:val="0"/>
            <w:noProof/>
            <w:szCs w:val="22"/>
          </w:rPr>
          <w:tab/>
        </w:r>
        <w:r w:rsidRPr="00D36B72">
          <w:rPr>
            <w:rStyle w:val="a6"/>
            <w:rFonts w:asciiTheme="minorHAnsi" w:eastAsiaTheme="minorHAnsi" w:hAnsiTheme="minorHAnsi"/>
            <w:noProof/>
          </w:rPr>
          <w:t>프로젝트 개요</w:t>
        </w:r>
        <w:r w:rsidRPr="00D36B72">
          <w:rPr>
            <w:rFonts w:asciiTheme="minorHAnsi" w:eastAsiaTheme="minorHAnsi" w:hAnsiTheme="minorHAnsi"/>
            <w:noProof/>
            <w:webHidden/>
          </w:rPr>
          <w:tab/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_Toc447537505 \h </w:instrText>
        </w:r>
        <w:r w:rsidRPr="00D36B72">
          <w:rPr>
            <w:rFonts w:asciiTheme="minorHAnsi" w:eastAsiaTheme="minorHAnsi" w:hAnsiTheme="minorHAnsi"/>
            <w:noProof/>
            <w:webHidden/>
          </w:rPr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Pr="00D36B72">
          <w:rPr>
            <w:rFonts w:asciiTheme="minorHAnsi" w:eastAsiaTheme="minorHAnsi" w:hAnsiTheme="minorHAnsi"/>
            <w:noProof/>
            <w:webHidden/>
          </w:rPr>
          <w:t>- 3 -</w:t>
        </w:r>
        <w:r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2C2A8AB7" w14:textId="77777777" w:rsidR="00340CD1" w:rsidRPr="00D36B72" w:rsidRDefault="004C20D8">
      <w:pPr>
        <w:pStyle w:val="20"/>
        <w:tabs>
          <w:tab w:val="left" w:pos="800"/>
          <w:tab w:val="right" w:leader="dot" w:pos="8494"/>
        </w:tabs>
        <w:rPr>
          <w:rFonts w:asciiTheme="minorHAnsi" w:eastAsiaTheme="minorHAnsi" w:hAnsiTheme="minorHAnsi"/>
          <w:smallCaps w:val="0"/>
          <w:noProof/>
          <w:szCs w:val="22"/>
        </w:rPr>
      </w:pPr>
      <w:hyperlink w:anchor="_Toc447537506" w:history="1">
        <w:r w:rsidR="00340CD1" w:rsidRPr="00D36B72">
          <w:rPr>
            <w:rStyle w:val="a6"/>
            <w:rFonts w:asciiTheme="minorHAnsi" w:eastAsiaTheme="minorHAnsi" w:hAnsiTheme="minorHAnsi"/>
            <w:noProof/>
          </w:rPr>
          <w:t>1.1</w:t>
        </w:r>
        <w:r w:rsidR="00340CD1" w:rsidRPr="00D36B72">
          <w:rPr>
            <w:rFonts w:asciiTheme="minorHAnsi" w:eastAsiaTheme="minorHAnsi" w:hAnsiTheme="minorHAnsi"/>
            <w:smallCaps w:val="0"/>
            <w:noProof/>
            <w:szCs w:val="22"/>
          </w:rPr>
          <w:tab/>
        </w:r>
        <w:r w:rsidR="00340CD1" w:rsidRPr="00D36B72">
          <w:rPr>
            <w:rStyle w:val="a6"/>
            <w:rFonts w:asciiTheme="minorHAnsi" w:eastAsiaTheme="minorHAnsi" w:hAnsiTheme="minorHAnsi"/>
            <w:noProof/>
          </w:rPr>
          <w:t>목적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tab/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_Toc447537506 \h </w:instrText>
        </w:r>
        <w:r w:rsidR="00340CD1" w:rsidRPr="00D36B72">
          <w:rPr>
            <w:rFonts w:asciiTheme="minorHAnsi" w:eastAsiaTheme="minorHAnsi" w:hAnsiTheme="minorHAnsi"/>
            <w:noProof/>
            <w:webHidden/>
          </w:rPr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t>- 3 -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77184E3E" w14:textId="77777777" w:rsidR="00340CD1" w:rsidRPr="00D36B72" w:rsidRDefault="004C20D8">
      <w:pPr>
        <w:pStyle w:val="20"/>
        <w:tabs>
          <w:tab w:val="left" w:pos="800"/>
          <w:tab w:val="right" w:leader="dot" w:pos="8494"/>
        </w:tabs>
        <w:rPr>
          <w:rFonts w:asciiTheme="minorHAnsi" w:eastAsiaTheme="minorHAnsi" w:hAnsiTheme="minorHAnsi"/>
          <w:smallCaps w:val="0"/>
          <w:noProof/>
          <w:szCs w:val="22"/>
        </w:rPr>
      </w:pPr>
      <w:hyperlink w:anchor="_Toc447537507" w:history="1">
        <w:r w:rsidR="00340CD1" w:rsidRPr="00D36B72">
          <w:rPr>
            <w:rStyle w:val="a6"/>
            <w:rFonts w:asciiTheme="minorHAnsi" w:eastAsiaTheme="minorHAnsi" w:hAnsiTheme="minorHAnsi"/>
            <w:noProof/>
          </w:rPr>
          <w:t>1.2</w:t>
        </w:r>
        <w:r w:rsidR="00340CD1" w:rsidRPr="00D36B72">
          <w:rPr>
            <w:rFonts w:asciiTheme="minorHAnsi" w:eastAsiaTheme="minorHAnsi" w:hAnsiTheme="minorHAnsi"/>
            <w:smallCaps w:val="0"/>
            <w:noProof/>
            <w:szCs w:val="22"/>
          </w:rPr>
          <w:tab/>
        </w:r>
        <w:r w:rsidR="00340CD1" w:rsidRPr="00D36B72">
          <w:rPr>
            <w:rStyle w:val="a6"/>
            <w:rFonts w:asciiTheme="minorHAnsi" w:eastAsiaTheme="minorHAnsi" w:hAnsiTheme="minorHAnsi"/>
            <w:noProof/>
          </w:rPr>
          <w:t>주요 일정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tab/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_Toc447537507 \h </w:instrText>
        </w:r>
        <w:r w:rsidR="00340CD1" w:rsidRPr="00D36B72">
          <w:rPr>
            <w:rFonts w:asciiTheme="minorHAnsi" w:eastAsiaTheme="minorHAnsi" w:hAnsiTheme="minorHAnsi"/>
            <w:noProof/>
            <w:webHidden/>
          </w:rPr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t>- 3 -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7A7E9077" w14:textId="77777777" w:rsidR="00340CD1" w:rsidRPr="00D36B72" w:rsidRDefault="004C20D8">
      <w:pPr>
        <w:pStyle w:val="20"/>
        <w:tabs>
          <w:tab w:val="left" w:pos="800"/>
          <w:tab w:val="right" w:leader="dot" w:pos="8494"/>
        </w:tabs>
        <w:rPr>
          <w:rFonts w:asciiTheme="minorHAnsi" w:eastAsiaTheme="minorHAnsi" w:hAnsiTheme="minorHAnsi"/>
          <w:smallCaps w:val="0"/>
          <w:noProof/>
          <w:szCs w:val="22"/>
        </w:rPr>
      </w:pPr>
      <w:hyperlink w:anchor="_Toc447537508" w:history="1">
        <w:r w:rsidR="00340CD1" w:rsidRPr="00D36B72">
          <w:rPr>
            <w:rStyle w:val="a6"/>
            <w:rFonts w:asciiTheme="minorHAnsi" w:eastAsiaTheme="minorHAnsi" w:hAnsiTheme="minorHAnsi"/>
            <w:noProof/>
          </w:rPr>
          <w:t>1.3</w:t>
        </w:r>
        <w:r w:rsidR="00340CD1" w:rsidRPr="00D36B72">
          <w:rPr>
            <w:rFonts w:asciiTheme="minorHAnsi" w:eastAsiaTheme="minorHAnsi" w:hAnsiTheme="minorHAnsi"/>
            <w:smallCaps w:val="0"/>
            <w:noProof/>
            <w:szCs w:val="22"/>
          </w:rPr>
          <w:tab/>
        </w:r>
        <w:r w:rsidR="00340CD1" w:rsidRPr="00D36B72">
          <w:rPr>
            <w:rStyle w:val="a6"/>
            <w:rFonts w:asciiTheme="minorHAnsi" w:eastAsiaTheme="minorHAnsi" w:hAnsiTheme="minorHAnsi"/>
            <w:noProof/>
          </w:rPr>
          <w:t>조직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tab/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_Toc447537508 \h </w:instrText>
        </w:r>
        <w:r w:rsidR="00340CD1" w:rsidRPr="00D36B72">
          <w:rPr>
            <w:rFonts w:asciiTheme="minorHAnsi" w:eastAsiaTheme="minorHAnsi" w:hAnsiTheme="minorHAnsi"/>
            <w:noProof/>
            <w:webHidden/>
          </w:rPr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t>- 4 -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64790D74" w14:textId="77777777" w:rsidR="00340CD1" w:rsidRPr="00D36B72" w:rsidRDefault="004C20D8">
      <w:pPr>
        <w:pStyle w:val="30"/>
        <w:tabs>
          <w:tab w:val="left" w:pos="1200"/>
          <w:tab w:val="right" w:leader="dot" w:pos="8494"/>
        </w:tabs>
        <w:rPr>
          <w:rFonts w:asciiTheme="minorHAnsi" w:eastAsiaTheme="minorHAnsi" w:hAnsiTheme="minorHAnsi"/>
          <w:iCs w:val="0"/>
          <w:noProof/>
          <w:szCs w:val="22"/>
        </w:rPr>
      </w:pPr>
      <w:hyperlink w:anchor="_Toc447537509" w:history="1">
        <w:r w:rsidR="00340CD1" w:rsidRPr="00D36B72">
          <w:rPr>
            <w:rStyle w:val="a6"/>
            <w:rFonts w:asciiTheme="minorHAnsi" w:eastAsiaTheme="minorHAnsi" w:hAnsiTheme="minorHAnsi"/>
            <w:noProof/>
          </w:rPr>
          <w:t>1.3.1</w:t>
        </w:r>
        <w:r w:rsidR="00340CD1" w:rsidRPr="00D36B72">
          <w:rPr>
            <w:rFonts w:asciiTheme="minorHAnsi" w:eastAsiaTheme="minorHAnsi" w:hAnsiTheme="minorHAnsi"/>
            <w:iCs w:val="0"/>
            <w:noProof/>
            <w:szCs w:val="22"/>
          </w:rPr>
          <w:tab/>
        </w:r>
        <w:r w:rsidR="00340CD1" w:rsidRPr="00D36B72">
          <w:rPr>
            <w:rStyle w:val="a6"/>
            <w:rFonts w:asciiTheme="minorHAnsi" w:eastAsiaTheme="minorHAnsi" w:hAnsiTheme="minorHAnsi"/>
            <w:noProof/>
          </w:rPr>
          <w:t>조직도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tab/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_Toc447537509 \h </w:instrText>
        </w:r>
        <w:r w:rsidR="00340CD1" w:rsidRPr="00D36B72">
          <w:rPr>
            <w:rFonts w:asciiTheme="minorHAnsi" w:eastAsiaTheme="minorHAnsi" w:hAnsiTheme="minorHAnsi"/>
            <w:noProof/>
            <w:webHidden/>
          </w:rPr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t>- 4 -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13060E75" w14:textId="77777777" w:rsidR="00340CD1" w:rsidRPr="00D36B72" w:rsidRDefault="004C20D8">
      <w:pPr>
        <w:pStyle w:val="30"/>
        <w:tabs>
          <w:tab w:val="left" w:pos="1200"/>
          <w:tab w:val="right" w:leader="dot" w:pos="8494"/>
        </w:tabs>
        <w:rPr>
          <w:rFonts w:asciiTheme="minorHAnsi" w:eastAsiaTheme="minorHAnsi" w:hAnsiTheme="minorHAnsi"/>
          <w:iCs w:val="0"/>
          <w:noProof/>
          <w:szCs w:val="22"/>
        </w:rPr>
      </w:pPr>
      <w:hyperlink w:anchor="_Toc447537510" w:history="1">
        <w:r w:rsidR="00340CD1" w:rsidRPr="00D36B72">
          <w:rPr>
            <w:rStyle w:val="a6"/>
            <w:rFonts w:asciiTheme="minorHAnsi" w:eastAsiaTheme="minorHAnsi" w:hAnsiTheme="minorHAnsi"/>
            <w:noProof/>
          </w:rPr>
          <w:t>1.3.2</w:t>
        </w:r>
        <w:r w:rsidR="00340CD1" w:rsidRPr="00D36B72">
          <w:rPr>
            <w:rFonts w:asciiTheme="minorHAnsi" w:eastAsiaTheme="minorHAnsi" w:hAnsiTheme="minorHAnsi"/>
            <w:iCs w:val="0"/>
            <w:noProof/>
            <w:szCs w:val="22"/>
          </w:rPr>
          <w:tab/>
        </w:r>
        <w:r w:rsidR="00340CD1" w:rsidRPr="00D36B72">
          <w:rPr>
            <w:rStyle w:val="a6"/>
            <w:rFonts w:asciiTheme="minorHAnsi" w:eastAsiaTheme="minorHAnsi" w:hAnsiTheme="minorHAnsi"/>
            <w:noProof/>
          </w:rPr>
          <w:t>역할 및 책임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tab/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_Toc447537510 \h </w:instrText>
        </w:r>
        <w:r w:rsidR="00340CD1" w:rsidRPr="00D36B72">
          <w:rPr>
            <w:rFonts w:asciiTheme="minorHAnsi" w:eastAsiaTheme="minorHAnsi" w:hAnsiTheme="minorHAnsi"/>
            <w:noProof/>
            <w:webHidden/>
          </w:rPr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t>- 4 -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6A6566E2" w14:textId="77777777" w:rsidR="00340CD1" w:rsidRPr="00D36B72" w:rsidRDefault="004C20D8">
      <w:pPr>
        <w:pStyle w:val="20"/>
        <w:tabs>
          <w:tab w:val="left" w:pos="800"/>
          <w:tab w:val="right" w:leader="dot" w:pos="8494"/>
        </w:tabs>
        <w:rPr>
          <w:rFonts w:asciiTheme="minorHAnsi" w:eastAsiaTheme="minorHAnsi" w:hAnsiTheme="minorHAnsi"/>
          <w:smallCaps w:val="0"/>
          <w:noProof/>
          <w:szCs w:val="22"/>
        </w:rPr>
      </w:pPr>
      <w:hyperlink w:anchor="_Toc447537511" w:history="1">
        <w:r w:rsidR="00340CD1" w:rsidRPr="00D36B72">
          <w:rPr>
            <w:rStyle w:val="a6"/>
            <w:rFonts w:asciiTheme="minorHAnsi" w:eastAsiaTheme="minorHAnsi" w:hAnsiTheme="minorHAnsi"/>
            <w:noProof/>
          </w:rPr>
          <w:t>1.4</w:t>
        </w:r>
        <w:r w:rsidR="00340CD1" w:rsidRPr="00D36B72">
          <w:rPr>
            <w:rFonts w:asciiTheme="minorHAnsi" w:eastAsiaTheme="minorHAnsi" w:hAnsiTheme="minorHAnsi"/>
            <w:smallCaps w:val="0"/>
            <w:noProof/>
            <w:szCs w:val="22"/>
          </w:rPr>
          <w:tab/>
        </w:r>
        <w:r w:rsidR="00340CD1" w:rsidRPr="00D36B72">
          <w:rPr>
            <w:rStyle w:val="a6"/>
            <w:rFonts w:asciiTheme="minorHAnsi" w:eastAsiaTheme="minorHAnsi" w:hAnsiTheme="minorHAnsi"/>
            <w:noProof/>
          </w:rPr>
          <w:t>생명주기 모델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tab/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_Toc447537511 \h </w:instrText>
        </w:r>
        <w:r w:rsidR="00340CD1" w:rsidRPr="00D36B72">
          <w:rPr>
            <w:rFonts w:asciiTheme="minorHAnsi" w:eastAsiaTheme="minorHAnsi" w:hAnsiTheme="minorHAnsi"/>
            <w:noProof/>
            <w:webHidden/>
          </w:rPr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t>- 5 -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4F28D7C6" w14:textId="77777777" w:rsidR="00340CD1" w:rsidRPr="00D36B72" w:rsidRDefault="004C20D8">
      <w:pPr>
        <w:pStyle w:val="20"/>
        <w:tabs>
          <w:tab w:val="left" w:pos="800"/>
          <w:tab w:val="right" w:leader="dot" w:pos="8494"/>
        </w:tabs>
        <w:rPr>
          <w:rFonts w:asciiTheme="minorHAnsi" w:eastAsiaTheme="minorHAnsi" w:hAnsiTheme="minorHAnsi"/>
          <w:smallCaps w:val="0"/>
          <w:noProof/>
          <w:szCs w:val="22"/>
        </w:rPr>
      </w:pPr>
      <w:hyperlink w:anchor="_Toc447537512" w:history="1">
        <w:r w:rsidR="00340CD1" w:rsidRPr="00D36B72">
          <w:rPr>
            <w:rStyle w:val="a6"/>
            <w:rFonts w:asciiTheme="minorHAnsi" w:eastAsiaTheme="minorHAnsi" w:hAnsiTheme="minorHAnsi"/>
            <w:noProof/>
          </w:rPr>
          <w:t>1.5</w:t>
        </w:r>
        <w:r w:rsidR="00340CD1" w:rsidRPr="00D36B72">
          <w:rPr>
            <w:rFonts w:asciiTheme="minorHAnsi" w:eastAsiaTheme="minorHAnsi" w:hAnsiTheme="minorHAnsi"/>
            <w:smallCaps w:val="0"/>
            <w:noProof/>
            <w:szCs w:val="22"/>
          </w:rPr>
          <w:tab/>
        </w:r>
        <w:r w:rsidR="00340CD1" w:rsidRPr="00D36B72">
          <w:rPr>
            <w:rStyle w:val="a6"/>
            <w:rFonts w:asciiTheme="minorHAnsi" w:eastAsiaTheme="minorHAnsi" w:hAnsiTheme="minorHAnsi"/>
            <w:noProof/>
          </w:rPr>
          <w:t>도구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tab/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_Toc447537512 \h </w:instrText>
        </w:r>
        <w:r w:rsidR="00340CD1" w:rsidRPr="00D36B72">
          <w:rPr>
            <w:rFonts w:asciiTheme="minorHAnsi" w:eastAsiaTheme="minorHAnsi" w:hAnsiTheme="minorHAnsi"/>
            <w:noProof/>
            <w:webHidden/>
          </w:rPr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t>- 5 -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6CEAA171" w14:textId="77777777" w:rsidR="00340CD1" w:rsidRPr="00D36B72" w:rsidRDefault="004C20D8">
      <w:pPr>
        <w:pStyle w:val="10"/>
        <w:rPr>
          <w:rFonts w:asciiTheme="minorHAnsi" w:eastAsiaTheme="minorHAnsi" w:hAnsiTheme="minorHAnsi"/>
          <w:b w:val="0"/>
          <w:bCs w:val="0"/>
          <w:caps w:val="0"/>
          <w:noProof/>
          <w:szCs w:val="22"/>
        </w:rPr>
      </w:pPr>
      <w:hyperlink w:anchor="_Toc447537513" w:history="1">
        <w:r w:rsidR="00340CD1" w:rsidRPr="00D36B72">
          <w:rPr>
            <w:rStyle w:val="a6"/>
            <w:rFonts w:asciiTheme="minorHAnsi" w:eastAsiaTheme="minorHAnsi" w:hAnsiTheme="minorHAnsi"/>
            <w:noProof/>
          </w:rPr>
          <w:t>2.</w:t>
        </w:r>
        <w:r w:rsidR="00340CD1" w:rsidRPr="00D36B72">
          <w:rPr>
            <w:rFonts w:asciiTheme="minorHAnsi" w:eastAsiaTheme="minorHAnsi" w:hAnsiTheme="minorHAnsi"/>
            <w:b w:val="0"/>
            <w:bCs w:val="0"/>
            <w:caps w:val="0"/>
            <w:noProof/>
            <w:szCs w:val="22"/>
          </w:rPr>
          <w:tab/>
        </w:r>
        <w:r w:rsidR="00340CD1" w:rsidRPr="00D36B72">
          <w:rPr>
            <w:rStyle w:val="a6"/>
            <w:rFonts w:asciiTheme="minorHAnsi" w:eastAsiaTheme="minorHAnsi" w:hAnsiTheme="minorHAnsi"/>
            <w:noProof/>
          </w:rPr>
          <w:t>규모 산정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tab/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_Toc447537513 \h </w:instrText>
        </w:r>
        <w:r w:rsidR="00340CD1" w:rsidRPr="00D36B72">
          <w:rPr>
            <w:rFonts w:asciiTheme="minorHAnsi" w:eastAsiaTheme="minorHAnsi" w:hAnsiTheme="minorHAnsi"/>
            <w:noProof/>
            <w:webHidden/>
          </w:rPr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t>- 6 -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00405614" w14:textId="77777777" w:rsidR="00340CD1" w:rsidRPr="00D36B72" w:rsidRDefault="004C20D8">
      <w:pPr>
        <w:pStyle w:val="20"/>
        <w:tabs>
          <w:tab w:val="left" w:pos="800"/>
          <w:tab w:val="right" w:leader="dot" w:pos="8494"/>
        </w:tabs>
        <w:rPr>
          <w:rFonts w:asciiTheme="minorHAnsi" w:eastAsiaTheme="minorHAnsi" w:hAnsiTheme="minorHAnsi"/>
          <w:smallCaps w:val="0"/>
          <w:noProof/>
          <w:szCs w:val="22"/>
        </w:rPr>
      </w:pPr>
      <w:hyperlink w:anchor="_Toc447537514" w:history="1">
        <w:r w:rsidR="00340CD1" w:rsidRPr="00D36B72">
          <w:rPr>
            <w:rStyle w:val="a6"/>
            <w:rFonts w:asciiTheme="minorHAnsi" w:eastAsiaTheme="minorHAnsi" w:hAnsiTheme="minorHAnsi"/>
            <w:noProof/>
          </w:rPr>
          <w:t>2.1</w:t>
        </w:r>
        <w:r w:rsidR="00340CD1" w:rsidRPr="00D36B72">
          <w:rPr>
            <w:rFonts w:asciiTheme="minorHAnsi" w:eastAsiaTheme="minorHAnsi" w:hAnsiTheme="minorHAnsi"/>
            <w:smallCaps w:val="0"/>
            <w:noProof/>
            <w:szCs w:val="22"/>
          </w:rPr>
          <w:tab/>
        </w:r>
        <w:r w:rsidR="00340CD1" w:rsidRPr="00D36B72">
          <w:rPr>
            <w:rStyle w:val="a6"/>
            <w:rFonts w:asciiTheme="minorHAnsi" w:eastAsiaTheme="minorHAnsi" w:hAnsiTheme="minorHAnsi"/>
            <w:noProof/>
          </w:rPr>
          <w:t>WBS(Work Breakdown Structure)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tab/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instrText xml:space="preserve"> P</w:instrText>
        </w:r>
        <w:bookmarkStart w:id="2" w:name="_Hlt447537518"/>
        <w:r w:rsidR="00340CD1" w:rsidRPr="00D36B72">
          <w:rPr>
            <w:rFonts w:asciiTheme="minorHAnsi" w:eastAsiaTheme="minorHAnsi" w:hAnsiTheme="minorHAnsi"/>
            <w:noProof/>
            <w:webHidden/>
          </w:rPr>
          <w:instrText>A</w:instrText>
        </w:r>
        <w:bookmarkEnd w:id="2"/>
        <w:r w:rsidR="00340CD1" w:rsidRPr="00D36B72">
          <w:rPr>
            <w:rFonts w:asciiTheme="minorHAnsi" w:eastAsiaTheme="minorHAnsi" w:hAnsiTheme="minorHAnsi"/>
            <w:noProof/>
            <w:webHidden/>
          </w:rPr>
          <w:instrText xml:space="preserve">GEREF _Toc447537514 \h </w:instrText>
        </w:r>
        <w:r w:rsidR="00340CD1" w:rsidRPr="00D36B72">
          <w:rPr>
            <w:rFonts w:asciiTheme="minorHAnsi" w:eastAsiaTheme="minorHAnsi" w:hAnsiTheme="minorHAnsi"/>
            <w:noProof/>
            <w:webHidden/>
          </w:rPr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t>- 6 -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3F32F1A4" w14:textId="77777777" w:rsidR="00340CD1" w:rsidRPr="00D36B72" w:rsidRDefault="004C20D8">
      <w:pPr>
        <w:pStyle w:val="10"/>
        <w:rPr>
          <w:rFonts w:asciiTheme="minorHAnsi" w:eastAsiaTheme="minorHAnsi" w:hAnsiTheme="minorHAnsi"/>
          <w:b w:val="0"/>
          <w:bCs w:val="0"/>
          <w:caps w:val="0"/>
          <w:noProof/>
          <w:szCs w:val="22"/>
        </w:rPr>
      </w:pPr>
      <w:hyperlink w:anchor="_Toc447537515" w:history="1">
        <w:r w:rsidR="00340CD1" w:rsidRPr="00D36B72">
          <w:rPr>
            <w:rStyle w:val="a6"/>
            <w:rFonts w:asciiTheme="minorHAnsi" w:eastAsiaTheme="minorHAnsi" w:hAnsiTheme="minorHAnsi"/>
            <w:noProof/>
          </w:rPr>
          <w:t>3.</w:t>
        </w:r>
        <w:r w:rsidR="00340CD1" w:rsidRPr="00D36B72">
          <w:rPr>
            <w:rFonts w:asciiTheme="minorHAnsi" w:eastAsiaTheme="minorHAnsi" w:hAnsiTheme="minorHAnsi"/>
            <w:b w:val="0"/>
            <w:bCs w:val="0"/>
            <w:caps w:val="0"/>
            <w:noProof/>
            <w:szCs w:val="22"/>
          </w:rPr>
          <w:tab/>
        </w:r>
        <w:r w:rsidR="00340CD1" w:rsidRPr="00D36B72">
          <w:rPr>
            <w:rStyle w:val="a6"/>
            <w:rFonts w:asciiTheme="minorHAnsi" w:eastAsiaTheme="minorHAnsi" w:hAnsiTheme="minorHAnsi"/>
            <w:noProof/>
          </w:rPr>
          <w:t>일정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tab/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_Toc447537515 \h </w:instrText>
        </w:r>
        <w:r w:rsidR="00340CD1" w:rsidRPr="00D36B72">
          <w:rPr>
            <w:rFonts w:asciiTheme="minorHAnsi" w:eastAsiaTheme="minorHAnsi" w:hAnsiTheme="minorHAnsi"/>
            <w:noProof/>
            <w:webHidden/>
          </w:rPr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t>- 7 -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206CF926" w14:textId="77777777" w:rsidR="00340CD1" w:rsidRPr="00D36B72" w:rsidRDefault="004C20D8">
      <w:pPr>
        <w:pStyle w:val="10"/>
        <w:rPr>
          <w:rFonts w:asciiTheme="minorHAnsi" w:eastAsiaTheme="minorHAnsi" w:hAnsiTheme="minorHAnsi"/>
          <w:b w:val="0"/>
          <w:bCs w:val="0"/>
          <w:caps w:val="0"/>
          <w:noProof/>
          <w:szCs w:val="22"/>
        </w:rPr>
      </w:pPr>
      <w:hyperlink w:anchor="_Toc447537516" w:history="1">
        <w:r w:rsidR="00340CD1" w:rsidRPr="00D36B72">
          <w:rPr>
            <w:rStyle w:val="a6"/>
            <w:rFonts w:asciiTheme="minorHAnsi" w:eastAsiaTheme="minorHAnsi" w:hAnsiTheme="minorHAnsi"/>
            <w:noProof/>
          </w:rPr>
          <w:t>4.</w:t>
        </w:r>
        <w:r w:rsidR="00340CD1" w:rsidRPr="00D36B72">
          <w:rPr>
            <w:rFonts w:asciiTheme="minorHAnsi" w:eastAsiaTheme="minorHAnsi" w:hAnsiTheme="minorHAnsi"/>
            <w:b w:val="0"/>
            <w:bCs w:val="0"/>
            <w:caps w:val="0"/>
            <w:noProof/>
            <w:szCs w:val="22"/>
          </w:rPr>
          <w:tab/>
        </w:r>
        <w:r w:rsidR="00340CD1" w:rsidRPr="00D36B72">
          <w:rPr>
            <w:rStyle w:val="a6"/>
            <w:rFonts w:asciiTheme="minorHAnsi" w:eastAsiaTheme="minorHAnsi" w:hAnsiTheme="minorHAnsi"/>
            <w:noProof/>
          </w:rPr>
          <w:t>산출물 관리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tab/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_Toc447537516 \h </w:instrText>
        </w:r>
        <w:r w:rsidR="00340CD1" w:rsidRPr="00D36B72">
          <w:rPr>
            <w:rFonts w:asciiTheme="minorHAnsi" w:eastAsiaTheme="minorHAnsi" w:hAnsiTheme="minorHAnsi"/>
            <w:noProof/>
            <w:webHidden/>
          </w:rPr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t>- 8 -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0F9EDD22" w14:textId="77777777" w:rsidR="00340CD1" w:rsidRPr="00D36B72" w:rsidRDefault="004C20D8">
      <w:pPr>
        <w:pStyle w:val="10"/>
        <w:rPr>
          <w:rFonts w:asciiTheme="minorHAnsi" w:eastAsiaTheme="minorHAnsi" w:hAnsiTheme="minorHAnsi"/>
          <w:b w:val="0"/>
          <w:bCs w:val="0"/>
          <w:caps w:val="0"/>
          <w:noProof/>
          <w:szCs w:val="22"/>
        </w:rPr>
      </w:pPr>
      <w:hyperlink w:anchor="_Toc447537517" w:history="1">
        <w:r w:rsidR="00340CD1" w:rsidRPr="00D36B72">
          <w:rPr>
            <w:rStyle w:val="a6"/>
            <w:rFonts w:asciiTheme="minorHAnsi" w:eastAsiaTheme="minorHAnsi" w:hAnsiTheme="minorHAnsi"/>
            <w:noProof/>
          </w:rPr>
          <w:t>5.</w:t>
        </w:r>
        <w:r w:rsidR="00340CD1" w:rsidRPr="00D36B72">
          <w:rPr>
            <w:rFonts w:asciiTheme="minorHAnsi" w:eastAsiaTheme="minorHAnsi" w:hAnsiTheme="minorHAnsi"/>
            <w:b w:val="0"/>
            <w:bCs w:val="0"/>
            <w:caps w:val="0"/>
            <w:noProof/>
            <w:szCs w:val="22"/>
          </w:rPr>
          <w:tab/>
        </w:r>
        <w:r w:rsidR="00340CD1" w:rsidRPr="00D36B72">
          <w:rPr>
            <w:rStyle w:val="a6"/>
            <w:rFonts w:asciiTheme="minorHAnsi" w:eastAsiaTheme="minorHAnsi" w:hAnsiTheme="minorHAnsi"/>
            <w:noProof/>
          </w:rPr>
          <w:t>위험 관리 계획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tab/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instrText xml:space="preserve"> PAGEREF _Toc447537517 \h </w:instrText>
        </w:r>
        <w:r w:rsidR="00340CD1" w:rsidRPr="00D36B72">
          <w:rPr>
            <w:rFonts w:asciiTheme="minorHAnsi" w:eastAsiaTheme="minorHAnsi" w:hAnsiTheme="minorHAnsi"/>
            <w:noProof/>
            <w:webHidden/>
          </w:rPr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340CD1" w:rsidRPr="00D36B72">
          <w:rPr>
            <w:rFonts w:asciiTheme="minorHAnsi" w:eastAsiaTheme="minorHAnsi" w:hAnsiTheme="minorHAnsi"/>
            <w:noProof/>
            <w:webHidden/>
          </w:rPr>
          <w:t>- 9 -</w:t>
        </w:r>
        <w:r w:rsidR="00340CD1" w:rsidRPr="00D36B72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5C9608EA" w14:textId="77777777" w:rsidR="00340CD1" w:rsidRPr="00D36B72" w:rsidRDefault="00340CD1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/>
          <w:b/>
          <w:bCs/>
          <w:caps/>
          <w:szCs w:val="20"/>
        </w:rPr>
        <w:fldChar w:fldCharType="end"/>
      </w:r>
      <w:r w:rsidRPr="00D36B72">
        <w:rPr>
          <w:rFonts w:asciiTheme="minorHAnsi" w:eastAsiaTheme="minorHAnsi" w:hAnsiTheme="minorHAnsi"/>
        </w:rPr>
        <w:br w:type="page"/>
      </w:r>
    </w:p>
    <w:p w14:paraId="02E0CF41" w14:textId="77777777" w:rsidR="00340CD1" w:rsidRPr="00D36B72" w:rsidRDefault="00340CD1">
      <w:pPr>
        <w:pStyle w:val="1"/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lastRenderedPageBreak/>
        <w:t>프로젝트 개요</w:t>
      </w:r>
    </w:p>
    <w:p w14:paraId="057BA6B7" w14:textId="77777777" w:rsidR="00340CD1" w:rsidRPr="00D36B72" w:rsidRDefault="00340CD1">
      <w:pPr>
        <w:pStyle w:val="2"/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목적</w:t>
      </w:r>
    </w:p>
    <w:p w14:paraId="73B77380" w14:textId="77777777" w:rsidR="00FD2052" w:rsidRPr="00D36B72" w:rsidRDefault="00FD2052" w:rsidP="00FD2052">
      <w:pPr>
        <w:rPr>
          <w:rFonts w:asciiTheme="minorHAnsi" w:eastAsiaTheme="minorHAnsi" w:hAnsiTheme="minorHAnsi"/>
        </w:rPr>
      </w:pPr>
    </w:p>
    <w:p w14:paraId="5FD6EF19" w14:textId="77777777" w:rsidR="00E67B04" w:rsidRPr="00D36B72" w:rsidRDefault="00E67B04" w:rsidP="00E67B04">
      <w:pPr>
        <w:ind w:firstLineChars="100" w:firstLine="200"/>
        <w:rPr>
          <w:rStyle w:val="a9"/>
          <w:rFonts w:asciiTheme="minorHAnsi" w:eastAsiaTheme="minorHAnsi" w:hAnsiTheme="minorHAnsi"/>
          <w:color w:val="000000"/>
        </w:rPr>
      </w:pPr>
      <w:proofErr w:type="spellStart"/>
      <w:r w:rsidRPr="00D36B72">
        <w:rPr>
          <w:rStyle w:val="a9"/>
          <w:rFonts w:asciiTheme="minorHAnsi" w:eastAsiaTheme="minorHAnsi" w:hAnsiTheme="minorHAnsi" w:hint="eastAsia"/>
          <w:color w:val="000000"/>
        </w:rPr>
        <w:t>캠핑장</w:t>
      </w:r>
      <w:proofErr w:type="spellEnd"/>
      <w:r w:rsidRPr="00D36B72">
        <w:rPr>
          <w:rStyle w:val="a9"/>
          <w:rFonts w:asciiTheme="minorHAnsi" w:eastAsiaTheme="minorHAnsi" w:hAnsiTheme="minorHAnsi" w:hint="eastAsia"/>
          <w:color w:val="000000"/>
        </w:rPr>
        <w:t xml:space="preserve"> 예약 프로그램은 최근 소규모 야외 활동의 증가에 따라 편리한 예약 시스템을 제공하기 위한 예약 시스템이다.</w:t>
      </w:r>
    </w:p>
    <w:p w14:paraId="539F7B81" w14:textId="77777777" w:rsidR="00FD2052" w:rsidRPr="00D36B72" w:rsidRDefault="00FD2052" w:rsidP="00E67B04">
      <w:pPr>
        <w:ind w:firstLineChars="100" w:firstLine="200"/>
        <w:rPr>
          <w:rStyle w:val="a9"/>
          <w:rFonts w:asciiTheme="minorHAnsi" w:eastAsiaTheme="minorHAnsi" w:hAnsiTheme="minorHAnsi"/>
          <w:color w:val="000000"/>
        </w:rPr>
      </w:pPr>
    </w:p>
    <w:p w14:paraId="2851F382" w14:textId="77777777" w:rsidR="00E67B04" w:rsidRPr="00D36B72" w:rsidRDefault="00E67B04" w:rsidP="00E67B04">
      <w:pPr>
        <w:rPr>
          <w:rStyle w:val="a9"/>
          <w:rFonts w:asciiTheme="minorHAnsi" w:eastAsiaTheme="minorHAnsi" w:hAnsiTheme="minorHAnsi"/>
          <w:color w:val="000000"/>
        </w:rPr>
      </w:pPr>
      <w:r w:rsidRPr="00D36B72">
        <w:rPr>
          <w:rStyle w:val="a9"/>
          <w:rFonts w:asciiTheme="minorHAnsi" w:eastAsiaTheme="minorHAnsi" w:hAnsiTheme="minorHAnsi" w:hint="eastAsia"/>
          <w:color w:val="000000"/>
        </w:rPr>
        <w:t xml:space="preserve"> 이 시스템에 가입을 함으로써 이용자는 자신이 원하는 카테고리를 선택하여 </w:t>
      </w:r>
      <w:proofErr w:type="spellStart"/>
      <w:r w:rsidRPr="00D36B72">
        <w:rPr>
          <w:rStyle w:val="a9"/>
          <w:rFonts w:asciiTheme="minorHAnsi" w:eastAsiaTheme="minorHAnsi" w:hAnsiTheme="minorHAnsi" w:hint="eastAsia"/>
          <w:color w:val="000000"/>
        </w:rPr>
        <w:t>캠핑장</w:t>
      </w:r>
      <w:proofErr w:type="spellEnd"/>
      <w:r w:rsidRPr="00D36B72">
        <w:rPr>
          <w:rStyle w:val="a9"/>
          <w:rFonts w:asciiTheme="minorHAnsi" w:eastAsiaTheme="minorHAnsi" w:hAnsiTheme="minorHAnsi" w:hint="eastAsia"/>
          <w:color w:val="000000"/>
        </w:rPr>
        <w:t xml:space="preserve"> 검색을 할 수 있으며 예약 정보 조회나 수정, 취소 또한 가능하다. 또한 </w:t>
      </w:r>
      <w:proofErr w:type="spellStart"/>
      <w:r w:rsidRPr="00D36B72">
        <w:rPr>
          <w:rStyle w:val="a9"/>
          <w:rFonts w:asciiTheme="minorHAnsi" w:eastAsiaTheme="minorHAnsi" w:hAnsiTheme="minorHAnsi" w:hint="eastAsia"/>
          <w:color w:val="000000"/>
        </w:rPr>
        <w:t>캠핑장</w:t>
      </w:r>
      <w:proofErr w:type="spellEnd"/>
      <w:r w:rsidRPr="00D36B72">
        <w:rPr>
          <w:rStyle w:val="a9"/>
          <w:rFonts w:asciiTheme="minorHAnsi" w:eastAsiaTheme="minorHAnsi" w:hAnsiTheme="minorHAnsi" w:hint="eastAsia"/>
          <w:color w:val="000000"/>
        </w:rPr>
        <w:t xml:space="preserve"> 운영자는 자신의 캠핑장의 정보 등록이 가능하며, 정보의 수정 및 삭제도 가능하다. 이용자는 </w:t>
      </w:r>
      <w:proofErr w:type="spellStart"/>
      <w:r w:rsidRPr="00D36B72">
        <w:rPr>
          <w:rStyle w:val="a9"/>
          <w:rFonts w:asciiTheme="minorHAnsi" w:eastAsiaTheme="minorHAnsi" w:hAnsiTheme="minorHAnsi" w:hint="eastAsia"/>
          <w:color w:val="000000"/>
        </w:rPr>
        <w:t>캠핑장</w:t>
      </w:r>
      <w:proofErr w:type="spellEnd"/>
      <w:r w:rsidRPr="00D36B72">
        <w:rPr>
          <w:rStyle w:val="a9"/>
          <w:rFonts w:asciiTheme="minorHAnsi" w:eastAsiaTheme="minorHAnsi" w:hAnsiTheme="minorHAnsi" w:hint="eastAsia"/>
          <w:color w:val="000000"/>
        </w:rPr>
        <w:t xml:space="preserve"> 이용 후 </w:t>
      </w:r>
      <w:proofErr w:type="spellStart"/>
      <w:r w:rsidRPr="00D36B72">
        <w:rPr>
          <w:rStyle w:val="a9"/>
          <w:rFonts w:asciiTheme="minorHAnsi" w:eastAsiaTheme="minorHAnsi" w:hAnsiTheme="minorHAnsi" w:hint="eastAsia"/>
          <w:color w:val="000000"/>
        </w:rPr>
        <w:t>캠핑장에</w:t>
      </w:r>
      <w:proofErr w:type="spellEnd"/>
      <w:r w:rsidRPr="00D36B72">
        <w:rPr>
          <w:rStyle w:val="a9"/>
          <w:rFonts w:asciiTheme="minorHAnsi" w:eastAsiaTheme="minorHAnsi" w:hAnsiTheme="minorHAnsi" w:hint="eastAsia"/>
          <w:color w:val="000000"/>
        </w:rPr>
        <w:t xml:space="preserve"> 대한 후기와 평점을 작성할 수 있으며 </w:t>
      </w:r>
      <w:proofErr w:type="spellStart"/>
      <w:r w:rsidRPr="00D36B72">
        <w:rPr>
          <w:rStyle w:val="a9"/>
          <w:rFonts w:asciiTheme="minorHAnsi" w:eastAsiaTheme="minorHAnsi" w:hAnsiTheme="minorHAnsi" w:hint="eastAsia"/>
          <w:color w:val="000000"/>
        </w:rPr>
        <w:t>캠핑장</w:t>
      </w:r>
      <w:proofErr w:type="spellEnd"/>
      <w:r w:rsidRPr="00D36B72">
        <w:rPr>
          <w:rStyle w:val="a9"/>
          <w:rFonts w:asciiTheme="minorHAnsi" w:eastAsiaTheme="minorHAnsi" w:hAnsiTheme="minorHAnsi" w:hint="eastAsia"/>
          <w:color w:val="000000"/>
        </w:rPr>
        <w:t xml:space="preserve"> 운영자는 작성된 후기와 평점을 확인할 수 있다.</w:t>
      </w:r>
    </w:p>
    <w:p w14:paraId="6AF78E6D" w14:textId="77777777" w:rsidR="00E67B04" w:rsidRPr="00D36B72" w:rsidRDefault="00E67B04" w:rsidP="00E67B04">
      <w:pPr>
        <w:rPr>
          <w:rStyle w:val="a9"/>
          <w:rFonts w:asciiTheme="minorHAnsi" w:eastAsiaTheme="minorHAnsi" w:hAnsiTheme="minorHAnsi"/>
          <w:color w:val="000000"/>
        </w:rPr>
      </w:pPr>
    </w:p>
    <w:p w14:paraId="00165B20" w14:textId="39918575" w:rsidR="00340CD1" w:rsidRPr="00D303DD" w:rsidRDefault="00340CD1" w:rsidP="00D303DD">
      <w:pPr>
        <w:pStyle w:val="2"/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주요 일정</w:t>
      </w: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4"/>
        <w:gridCol w:w="3636"/>
        <w:gridCol w:w="2654"/>
      </w:tblGrid>
      <w:tr w:rsidR="00340CD1" w:rsidRPr="00D36B72" w14:paraId="6EF18220" w14:textId="77777777" w:rsidTr="00FD2052">
        <w:trPr>
          <w:trHeight w:val="165"/>
        </w:trPr>
        <w:tc>
          <w:tcPr>
            <w:tcW w:w="2192" w:type="dxa"/>
            <w:shd w:val="clear" w:color="auto" w:fill="C0C0C0"/>
            <w:vAlign w:val="center"/>
          </w:tcPr>
          <w:p w14:paraId="74B28B07" w14:textId="77777777" w:rsidR="00340CD1" w:rsidRPr="00D36B72" w:rsidRDefault="00340CD1">
            <w:pPr>
              <w:pStyle w:val="ab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단계</w:t>
            </w:r>
          </w:p>
        </w:tc>
        <w:tc>
          <w:tcPr>
            <w:tcW w:w="3667" w:type="dxa"/>
            <w:shd w:val="clear" w:color="auto" w:fill="C0C0C0"/>
            <w:vAlign w:val="center"/>
          </w:tcPr>
          <w:p w14:paraId="008C726D" w14:textId="77777777" w:rsidR="00340CD1" w:rsidRPr="00D36B72" w:rsidRDefault="00340CD1">
            <w:pPr>
              <w:pStyle w:val="ab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일정</w:t>
            </w:r>
          </w:p>
        </w:tc>
        <w:tc>
          <w:tcPr>
            <w:tcW w:w="2676" w:type="dxa"/>
            <w:shd w:val="clear" w:color="auto" w:fill="C0C0C0"/>
            <w:vAlign w:val="center"/>
          </w:tcPr>
          <w:p w14:paraId="270E697C" w14:textId="77777777" w:rsidR="00340CD1" w:rsidRPr="00D36B72" w:rsidRDefault="00340CD1">
            <w:pPr>
              <w:pStyle w:val="ab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산출물</w:t>
            </w:r>
          </w:p>
        </w:tc>
      </w:tr>
      <w:tr w:rsidR="00FD2052" w:rsidRPr="00D36B72" w14:paraId="5A9E3CC6" w14:textId="77777777" w:rsidTr="00FD2052">
        <w:trPr>
          <w:trHeight w:val="72"/>
        </w:trPr>
        <w:tc>
          <w:tcPr>
            <w:tcW w:w="2192" w:type="dxa"/>
            <w:shd w:val="clear" w:color="auto" w:fill="auto"/>
            <w:vAlign w:val="center"/>
          </w:tcPr>
          <w:p w14:paraId="421A074A" w14:textId="77777777" w:rsidR="00FD2052" w:rsidRPr="00D36B72" w:rsidRDefault="00FD2052" w:rsidP="00FD2052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요구 분석</w:t>
            </w:r>
          </w:p>
        </w:tc>
        <w:tc>
          <w:tcPr>
            <w:tcW w:w="3667" w:type="dxa"/>
            <w:shd w:val="clear" w:color="auto" w:fill="auto"/>
            <w:vAlign w:val="center"/>
          </w:tcPr>
          <w:p w14:paraId="7B967546" w14:textId="77777777" w:rsidR="00FD2052" w:rsidRPr="00D36B72" w:rsidRDefault="00FD2052" w:rsidP="00FD2052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요구사항 식별</w:t>
            </w:r>
          </w:p>
          <w:p w14:paraId="561E0500" w14:textId="77777777" w:rsidR="00FD2052" w:rsidRPr="00D36B72" w:rsidRDefault="00FD2052" w:rsidP="00FD2052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시스템 요구사항 정의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58B2B388" w14:textId="77777777" w:rsidR="00FD2052" w:rsidRPr="00D36B72" w:rsidRDefault="00FD2052" w:rsidP="00FD2052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요구사항 명세서</w:t>
            </w:r>
          </w:p>
        </w:tc>
      </w:tr>
      <w:tr w:rsidR="00340CD1" w:rsidRPr="00D36B72" w14:paraId="20EAE520" w14:textId="77777777" w:rsidTr="00FD2052">
        <w:trPr>
          <w:trHeight w:val="72"/>
        </w:trPr>
        <w:tc>
          <w:tcPr>
            <w:tcW w:w="2192" w:type="dxa"/>
            <w:shd w:val="clear" w:color="auto" w:fill="auto"/>
            <w:vAlign w:val="center"/>
          </w:tcPr>
          <w:p w14:paraId="038E6601" w14:textId="77777777" w:rsidR="00340CD1" w:rsidRPr="00D36B72" w:rsidRDefault="00340CD1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계획</w:t>
            </w:r>
          </w:p>
        </w:tc>
        <w:tc>
          <w:tcPr>
            <w:tcW w:w="3667" w:type="dxa"/>
            <w:shd w:val="clear" w:color="auto" w:fill="auto"/>
            <w:vAlign w:val="center"/>
          </w:tcPr>
          <w:p w14:paraId="08EBE153" w14:textId="77777777" w:rsidR="00340CD1" w:rsidRPr="00D36B72" w:rsidRDefault="00340CD1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프로젝트 계획서를 작성</w:t>
            </w:r>
          </w:p>
          <w:p w14:paraId="5C2FE007" w14:textId="77777777" w:rsidR="00340CD1" w:rsidRPr="00D36B72" w:rsidRDefault="00340CD1">
            <w:pPr>
              <w:jc w:val="left"/>
              <w:rPr>
                <w:rFonts w:asciiTheme="minorHAnsi" w:eastAsiaTheme="minorHAnsi" w:hAnsiTheme="minorHAnsi"/>
                <w:color w:val="000000"/>
                <w:lang w:val="x-none" w:bidi="x-none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WBS 작성</w:t>
            </w:r>
          </w:p>
          <w:p w14:paraId="33B25332" w14:textId="77777777" w:rsidR="00340CD1" w:rsidRPr="00D36B72" w:rsidRDefault="00340CD1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프로젝트가 수행해야 할 목표 및 범위를 달성하기 위해 필요한 행동 방침을 계획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5B2E7928" w14:textId="77777777" w:rsidR="00340CD1" w:rsidRPr="00D36B72" w:rsidRDefault="00340CD1" w:rsidP="00FD2052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프로젝트 계획서</w:t>
            </w:r>
          </w:p>
        </w:tc>
      </w:tr>
      <w:tr w:rsidR="00D303DD" w:rsidRPr="00D36B72" w14:paraId="0878482B" w14:textId="77777777" w:rsidTr="00FD2052">
        <w:trPr>
          <w:trHeight w:val="72"/>
        </w:trPr>
        <w:tc>
          <w:tcPr>
            <w:tcW w:w="2192" w:type="dxa"/>
            <w:shd w:val="clear" w:color="auto" w:fill="auto"/>
            <w:vAlign w:val="center"/>
          </w:tcPr>
          <w:p w14:paraId="6DE6E0BC" w14:textId="2110270F" w:rsidR="00D303DD" w:rsidRPr="00D36B72" w:rsidRDefault="00D303DD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중간 발표</w:t>
            </w:r>
          </w:p>
        </w:tc>
        <w:tc>
          <w:tcPr>
            <w:tcW w:w="3667" w:type="dxa"/>
            <w:shd w:val="clear" w:color="auto" w:fill="auto"/>
            <w:vAlign w:val="center"/>
          </w:tcPr>
          <w:p w14:paraId="5DD2543D" w14:textId="07EC936E" w:rsidR="00D303DD" w:rsidRPr="00D36B72" w:rsidRDefault="00D303DD" w:rsidP="00D303DD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-</w:t>
            </w:r>
            <w:r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D36B72">
              <w:rPr>
                <w:rFonts w:asciiTheme="minorHAnsi" w:eastAsiaTheme="minorHAnsi" w:hAnsiTheme="minorHAnsi"/>
                <w:color w:val="000000"/>
              </w:rPr>
              <w:t>결과물 도출</w:t>
            </w:r>
          </w:p>
          <w:p w14:paraId="4D488E86" w14:textId="4C1D8007" w:rsidR="00D303DD" w:rsidRPr="00D303DD" w:rsidRDefault="00D303DD" w:rsidP="00D303DD">
            <w:pPr>
              <w:jc w:val="left"/>
              <w:rPr>
                <w:rFonts w:asciiTheme="minorHAnsi" w:eastAsiaTheme="minorHAnsi" w:hAnsiTheme="minorHAnsi"/>
                <w:color w:val="000000"/>
                <w:lang w:val="x-none" w:bidi="x-none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발표 자료 작성</w:t>
            </w:r>
            <w:r>
              <w:rPr>
                <w:rFonts w:asciiTheme="minorHAnsi" w:eastAsiaTheme="minorHAnsi" w:hAnsiTheme="minorHAnsi" w:hint="eastAsia"/>
                <w:color w:val="000000"/>
              </w:rPr>
              <w:t xml:space="preserve"> 및 발표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739078D4" w14:textId="7024CE23" w:rsidR="00D303DD" w:rsidRPr="00D36B72" w:rsidRDefault="00D303DD" w:rsidP="00FD2052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중간</w:t>
            </w:r>
            <w:r w:rsidRPr="00D36B72">
              <w:rPr>
                <w:rFonts w:asciiTheme="minorHAnsi" w:eastAsiaTheme="minorHAnsi" w:hAnsiTheme="minorHAnsi"/>
                <w:color w:val="000000"/>
              </w:rPr>
              <w:t xml:space="preserve"> ppt</w:t>
            </w:r>
            <w:r>
              <w:rPr>
                <w:rFonts w:asciiTheme="minorHAnsi" w:eastAsiaTheme="minorHAnsi" w:hAnsiTheme="minorHAnsi"/>
                <w:color w:val="000000"/>
              </w:rPr>
              <w:t>,</w:t>
            </w:r>
            <w:r>
              <w:rPr>
                <w:rFonts w:asciiTheme="minorHAnsi" w:eastAsiaTheme="minorHAnsi" w:hAnsiTheme="minorHAnsi" w:hint="eastAsia"/>
                <w:color w:val="000000"/>
              </w:rPr>
              <w:t xml:space="preserve"> 발표 영상</w:t>
            </w:r>
          </w:p>
        </w:tc>
      </w:tr>
      <w:tr w:rsidR="00340CD1" w:rsidRPr="00D36B72" w14:paraId="7F43D7F6" w14:textId="77777777" w:rsidTr="00FD2052">
        <w:tc>
          <w:tcPr>
            <w:tcW w:w="2192" w:type="dxa"/>
            <w:shd w:val="clear" w:color="auto" w:fill="auto"/>
            <w:vAlign w:val="center"/>
          </w:tcPr>
          <w:p w14:paraId="6E64BE2F" w14:textId="77777777" w:rsidR="00340CD1" w:rsidRPr="00D36B72" w:rsidRDefault="00340CD1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설계 및 통제</w:t>
            </w:r>
          </w:p>
        </w:tc>
        <w:tc>
          <w:tcPr>
            <w:tcW w:w="3667" w:type="dxa"/>
            <w:shd w:val="clear" w:color="auto" w:fill="auto"/>
            <w:vAlign w:val="center"/>
          </w:tcPr>
          <w:p w14:paraId="29E10ECE" w14:textId="79FA36AA" w:rsidR="00340CD1" w:rsidRDefault="00340CD1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시스템 구조 설계 및 계획을 시행</w:t>
            </w:r>
          </w:p>
          <w:p w14:paraId="0F10145E" w14:textId="08B8F96A" w:rsidR="00D303DD" w:rsidRPr="00D36B72" w:rsidRDefault="00D303DD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-</w:t>
            </w:r>
            <w:r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color w:val="000000"/>
              </w:rPr>
              <w:t>클래스 및 시퀀스 다이어그램 작성</w:t>
            </w:r>
          </w:p>
          <w:p w14:paraId="7137A1F7" w14:textId="6494E244" w:rsidR="00340CD1" w:rsidRPr="00D303DD" w:rsidRDefault="00340CD1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설계서 작성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7E4D8713" w14:textId="77777777" w:rsidR="00340CD1" w:rsidRPr="00D36B72" w:rsidRDefault="00340CD1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설계서(설계 명세서)</w:t>
            </w:r>
          </w:p>
        </w:tc>
      </w:tr>
      <w:tr w:rsidR="00292ED3" w:rsidRPr="00D36B72" w14:paraId="294AC6CE" w14:textId="77777777" w:rsidTr="00FD2052">
        <w:tc>
          <w:tcPr>
            <w:tcW w:w="2192" w:type="dxa"/>
            <w:shd w:val="clear" w:color="auto" w:fill="auto"/>
            <w:vAlign w:val="center"/>
          </w:tcPr>
          <w:p w14:paraId="68C10681" w14:textId="77777777" w:rsidR="00292ED3" w:rsidRPr="00D36B72" w:rsidRDefault="00292ED3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구현</w:t>
            </w:r>
          </w:p>
        </w:tc>
        <w:tc>
          <w:tcPr>
            <w:tcW w:w="3667" w:type="dxa"/>
            <w:shd w:val="clear" w:color="auto" w:fill="auto"/>
            <w:vAlign w:val="center"/>
          </w:tcPr>
          <w:p w14:paraId="502372BB" w14:textId="759F43D5" w:rsidR="00292ED3" w:rsidRPr="00D36B72" w:rsidRDefault="00292ED3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UI</w:t>
            </w:r>
            <w:r w:rsidRPr="00D36B72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D36B72">
              <w:rPr>
                <w:rFonts w:asciiTheme="minorHAnsi" w:eastAsiaTheme="minorHAnsi" w:hAnsiTheme="minorHAnsi" w:hint="eastAsia"/>
                <w:color w:val="000000"/>
              </w:rPr>
              <w:t xml:space="preserve">제작 및 </w:t>
            </w:r>
            <w:r w:rsidR="00D303DD">
              <w:rPr>
                <w:rFonts w:asciiTheme="minorHAnsi" w:eastAsiaTheme="minorHAnsi" w:hAnsiTheme="minorHAnsi" w:hint="eastAsia"/>
                <w:color w:val="000000"/>
              </w:rPr>
              <w:t>구현</w:t>
            </w:r>
          </w:p>
          <w:p w14:paraId="7AF5510A" w14:textId="77777777" w:rsidR="00292ED3" w:rsidRPr="00D36B72" w:rsidRDefault="00292ED3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프로그램 소스코드 개발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3032D60F" w14:textId="77777777" w:rsidR="00292ED3" w:rsidRPr="00D36B72" w:rsidRDefault="00292ED3" w:rsidP="00292ED3">
            <w:pPr>
              <w:jc w:val="center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시스템 소스코드</w:t>
            </w:r>
          </w:p>
        </w:tc>
      </w:tr>
      <w:tr w:rsidR="00340CD1" w:rsidRPr="00D36B72" w14:paraId="0EAB0C7F" w14:textId="77777777" w:rsidTr="00FD2052">
        <w:tc>
          <w:tcPr>
            <w:tcW w:w="2192" w:type="dxa"/>
            <w:shd w:val="clear" w:color="auto" w:fill="auto"/>
            <w:vAlign w:val="center"/>
          </w:tcPr>
          <w:p w14:paraId="34B9A002" w14:textId="50FA6E58" w:rsidR="00340CD1" w:rsidRPr="00D36B72" w:rsidRDefault="00D303DD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최종 발표</w:t>
            </w:r>
          </w:p>
        </w:tc>
        <w:tc>
          <w:tcPr>
            <w:tcW w:w="3667" w:type="dxa"/>
            <w:shd w:val="clear" w:color="auto" w:fill="auto"/>
            <w:vAlign w:val="center"/>
          </w:tcPr>
          <w:p w14:paraId="503C3807" w14:textId="77777777" w:rsidR="00340CD1" w:rsidRPr="00D36B72" w:rsidRDefault="00340CD1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결과물 도출</w:t>
            </w:r>
          </w:p>
          <w:p w14:paraId="313E5370" w14:textId="030144BC" w:rsidR="00340CD1" w:rsidRPr="00D36B72" w:rsidRDefault="00340CD1">
            <w:pPr>
              <w:jc w:val="left"/>
              <w:rPr>
                <w:rFonts w:asciiTheme="minorHAnsi" w:eastAsiaTheme="minorHAnsi" w:hAnsiTheme="minorHAnsi"/>
                <w:color w:val="000000"/>
                <w:lang w:val="x-none" w:bidi="x-none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발표 자료 작성</w:t>
            </w:r>
            <w:r w:rsidR="00D303DD">
              <w:rPr>
                <w:rFonts w:asciiTheme="minorHAnsi" w:eastAsiaTheme="minorHAnsi" w:hAnsiTheme="minorHAnsi" w:hint="eastAsia"/>
                <w:color w:val="000000"/>
              </w:rPr>
              <w:t xml:space="preserve"> 및 발표</w:t>
            </w:r>
          </w:p>
          <w:p w14:paraId="3F13C2EF" w14:textId="77777777" w:rsidR="00340CD1" w:rsidRPr="00D36B72" w:rsidRDefault="00340CD1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프로젝트 종료</w:t>
            </w:r>
          </w:p>
        </w:tc>
        <w:tc>
          <w:tcPr>
            <w:tcW w:w="2676" w:type="dxa"/>
            <w:shd w:val="clear" w:color="auto" w:fill="auto"/>
            <w:vAlign w:val="center"/>
          </w:tcPr>
          <w:p w14:paraId="742A1D18" w14:textId="57AA7399" w:rsidR="00340CD1" w:rsidRPr="00D36B72" w:rsidRDefault="00292ED3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최종</w:t>
            </w:r>
            <w:r w:rsidR="00340CD1" w:rsidRPr="00D36B72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D36B72">
              <w:rPr>
                <w:rFonts w:asciiTheme="minorHAnsi" w:eastAsiaTheme="minorHAnsi" w:hAnsiTheme="minorHAnsi"/>
                <w:color w:val="000000"/>
              </w:rPr>
              <w:t>ppt</w:t>
            </w:r>
            <w:r w:rsidR="00D303DD">
              <w:rPr>
                <w:rFonts w:asciiTheme="minorHAnsi" w:eastAsiaTheme="minorHAnsi" w:hAnsiTheme="minorHAnsi"/>
                <w:color w:val="000000"/>
              </w:rPr>
              <w:t>,</w:t>
            </w:r>
            <w:r w:rsidR="00D303DD">
              <w:rPr>
                <w:rFonts w:asciiTheme="minorHAnsi" w:eastAsiaTheme="minorHAnsi" w:hAnsiTheme="minorHAnsi" w:hint="eastAsia"/>
                <w:color w:val="000000"/>
              </w:rPr>
              <w:t xml:space="preserve"> 발표 영상</w:t>
            </w:r>
          </w:p>
        </w:tc>
      </w:tr>
    </w:tbl>
    <w:p w14:paraId="168E151D" w14:textId="4F051404" w:rsidR="00340CD1" w:rsidRPr="00D36B72" w:rsidRDefault="00340CD1">
      <w:pPr>
        <w:rPr>
          <w:rFonts w:asciiTheme="minorHAnsi" w:eastAsiaTheme="minorHAnsi" w:hAnsiTheme="minorHAnsi"/>
        </w:rPr>
      </w:pPr>
    </w:p>
    <w:p w14:paraId="63CCA90A" w14:textId="77777777" w:rsidR="00340CD1" w:rsidRPr="00D36B72" w:rsidRDefault="00340CD1">
      <w:pPr>
        <w:pStyle w:val="2"/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lastRenderedPageBreak/>
        <w:t>조직</w:t>
      </w:r>
    </w:p>
    <w:p w14:paraId="3D7DC49E" w14:textId="77777777" w:rsidR="00340CD1" w:rsidRPr="00D36B72" w:rsidRDefault="00340CD1">
      <w:pPr>
        <w:pStyle w:val="3"/>
        <w:rPr>
          <w:rFonts w:asciiTheme="minorHAnsi" w:eastAsiaTheme="minorHAnsi" w:hAnsiTheme="minorHAnsi"/>
          <w:lang w:val="x-none" w:bidi="x-none"/>
        </w:rPr>
      </w:pPr>
      <w:bookmarkStart w:id="3" w:name="_Toc287096150"/>
      <w:r w:rsidRPr="00D36B72">
        <w:rPr>
          <w:rFonts w:asciiTheme="minorHAnsi" w:eastAsiaTheme="minorHAnsi" w:hAnsiTheme="minorHAnsi" w:hint="eastAsia"/>
        </w:rPr>
        <w:t>조직도</w:t>
      </w:r>
    </w:p>
    <w:p w14:paraId="1CECAF07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3F0359EA" w14:textId="77777777" w:rsidR="00340CD1" w:rsidRPr="00D36B72" w:rsidRDefault="000D6438">
      <w:pPr>
        <w:rPr>
          <w:rFonts w:asciiTheme="minorHAnsi" w:eastAsiaTheme="minorHAnsi" w:hAnsiTheme="minorHAnsi"/>
          <w:lang w:val="x-none" w:bidi="x-none"/>
        </w:rPr>
      </w:pPr>
      <w:r w:rsidRPr="00D36B72">
        <w:rPr>
          <w:rFonts w:asciiTheme="minorHAnsi" w:eastAsiaTheme="minorHAnsi" w:hAnsiTheme="minorHAnsi" w:hint="eastAsia"/>
          <w:noProof/>
        </w:rPr>
        <w:drawing>
          <wp:inline distT="0" distB="0" distL="0" distR="0" wp14:anchorId="792A37EE" wp14:editId="63B091BB">
            <wp:extent cx="4400550" cy="2423160"/>
            <wp:effectExtent l="0" t="0" r="0" b="0"/>
            <wp:docPr id="2" name="그림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D2C96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6EC47ABD" w14:textId="77777777" w:rsidR="00340CD1" w:rsidRPr="00D36B72" w:rsidRDefault="00340CD1">
      <w:pPr>
        <w:pStyle w:val="3"/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역할 및 책임</w:t>
      </w: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2"/>
        <w:gridCol w:w="2424"/>
        <w:gridCol w:w="4138"/>
      </w:tblGrid>
      <w:tr w:rsidR="00340CD1" w:rsidRPr="00D36B72" w14:paraId="513B130A" w14:textId="77777777">
        <w:trPr>
          <w:trHeight w:val="165"/>
        </w:trPr>
        <w:tc>
          <w:tcPr>
            <w:tcW w:w="1917" w:type="dxa"/>
            <w:shd w:val="clear" w:color="auto" w:fill="C0C0C0"/>
            <w:vAlign w:val="center"/>
          </w:tcPr>
          <w:p w14:paraId="02A5956E" w14:textId="77777777" w:rsidR="00340CD1" w:rsidRPr="00D36B72" w:rsidRDefault="00340CD1">
            <w:pPr>
              <w:pStyle w:val="ab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팀원</w:t>
            </w:r>
          </w:p>
        </w:tc>
        <w:tc>
          <w:tcPr>
            <w:tcW w:w="2443" w:type="dxa"/>
            <w:shd w:val="clear" w:color="auto" w:fill="C0C0C0"/>
            <w:vAlign w:val="center"/>
          </w:tcPr>
          <w:p w14:paraId="25625EAD" w14:textId="77777777" w:rsidR="00340CD1" w:rsidRPr="00D36B72" w:rsidRDefault="00340CD1">
            <w:pPr>
              <w:pStyle w:val="ab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역할</w:t>
            </w:r>
          </w:p>
        </w:tc>
        <w:tc>
          <w:tcPr>
            <w:tcW w:w="4174" w:type="dxa"/>
            <w:shd w:val="clear" w:color="auto" w:fill="C0C0C0"/>
            <w:vAlign w:val="center"/>
          </w:tcPr>
          <w:p w14:paraId="49D6D1CA" w14:textId="77777777" w:rsidR="00340CD1" w:rsidRPr="00D36B72" w:rsidRDefault="00340CD1">
            <w:pPr>
              <w:pStyle w:val="ab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책임</w:t>
            </w:r>
          </w:p>
        </w:tc>
        <w:bookmarkStart w:id="4" w:name="_Toc447537509"/>
      </w:tr>
      <w:tr w:rsidR="00340CD1" w:rsidRPr="00D36B72" w14:paraId="052D1105" w14:textId="77777777">
        <w:trPr>
          <w:trHeight w:val="72"/>
        </w:trPr>
        <w:tc>
          <w:tcPr>
            <w:tcW w:w="1917" w:type="dxa"/>
            <w:shd w:val="clear" w:color="auto" w:fill="auto"/>
            <w:vAlign w:val="center"/>
          </w:tcPr>
          <w:p w14:paraId="62564C9C" w14:textId="77777777" w:rsidR="00340CD1" w:rsidRPr="00D36B72" w:rsidRDefault="00340CD1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박소현</w:t>
            </w:r>
          </w:p>
        </w:tc>
        <w:tc>
          <w:tcPr>
            <w:tcW w:w="2443" w:type="dxa"/>
            <w:shd w:val="clear" w:color="auto" w:fill="auto"/>
            <w:vAlign w:val="center"/>
          </w:tcPr>
          <w:p w14:paraId="23C5DEAE" w14:textId="77777777" w:rsidR="00340CD1" w:rsidRPr="00D36B72" w:rsidRDefault="00340CD1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프로젝트 팀장</w:t>
            </w:r>
          </w:p>
        </w:tc>
        <w:bookmarkEnd w:id="3"/>
        <w:tc>
          <w:tcPr>
            <w:tcW w:w="4174" w:type="dxa"/>
            <w:shd w:val="clear" w:color="auto" w:fill="auto"/>
            <w:vAlign w:val="center"/>
          </w:tcPr>
          <w:p w14:paraId="78FC8329" w14:textId="77777777" w:rsidR="00340CD1" w:rsidRPr="00D36B72" w:rsidRDefault="00340CD1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최종 의사결정 및 일정 계획</w:t>
            </w:r>
          </w:p>
          <w:p w14:paraId="0A40C6D1" w14:textId="77777777" w:rsidR="00340CD1" w:rsidRPr="00D36B72" w:rsidRDefault="00340CD1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프로젝트 과정에서의 관리 및 감독</w:t>
            </w:r>
          </w:p>
          <w:p w14:paraId="7217EA68" w14:textId="77777777" w:rsidR="00340CD1" w:rsidRPr="00D36B72" w:rsidRDefault="00340CD1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산출물 검토</w:t>
            </w:r>
          </w:p>
          <w:p w14:paraId="1A88979D" w14:textId="77777777" w:rsidR="00292ED3" w:rsidRPr="00D36B72" w:rsidRDefault="00292ED3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소스코드 개발</w:t>
            </w:r>
          </w:p>
        </w:tc>
      </w:tr>
      <w:tr w:rsidR="00340CD1" w:rsidRPr="00D36B72" w14:paraId="06E688C6" w14:textId="77777777">
        <w:tc>
          <w:tcPr>
            <w:tcW w:w="1917" w:type="dxa"/>
            <w:shd w:val="clear" w:color="auto" w:fill="auto"/>
            <w:vAlign w:val="center"/>
          </w:tcPr>
          <w:p w14:paraId="2CF29C06" w14:textId="77777777" w:rsidR="00340CD1" w:rsidRPr="00D36B72" w:rsidRDefault="00340CD1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proofErr w:type="spellStart"/>
            <w:r w:rsidRPr="00D36B72">
              <w:rPr>
                <w:rFonts w:asciiTheme="minorHAnsi" w:eastAsiaTheme="minorHAnsi" w:hAnsiTheme="minorHAnsi"/>
                <w:color w:val="000000"/>
              </w:rPr>
              <w:t>정사비비</w:t>
            </w:r>
            <w:proofErr w:type="spellEnd"/>
          </w:p>
        </w:tc>
        <w:tc>
          <w:tcPr>
            <w:tcW w:w="2443" w:type="dxa"/>
            <w:shd w:val="clear" w:color="auto" w:fill="auto"/>
            <w:vAlign w:val="center"/>
          </w:tcPr>
          <w:p w14:paraId="72585649" w14:textId="77777777" w:rsidR="00340CD1" w:rsidRPr="00D36B72" w:rsidRDefault="00340CD1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요구 분석 담당자</w:t>
            </w:r>
          </w:p>
        </w:tc>
        <w:tc>
          <w:tcPr>
            <w:tcW w:w="4174" w:type="dxa"/>
            <w:shd w:val="clear" w:color="auto" w:fill="auto"/>
            <w:vAlign w:val="center"/>
          </w:tcPr>
          <w:p w14:paraId="41F332FE" w14:textId="77777777" w:rsidR="00340CD1" w:rsidRPr="00D36B72" w:rsidRDefault="00340CD1">
            <w:pPr>
              <w:jc w:val="left"/>
              <w:rPr>
                <w:rFonts w:asciiTheme="minorHAnsi" w:eastAsiaTheme="minorHAnsi" w:hAnsiTheme="minorHAnsi"/>
                <w:color w:val="000000"/>
                <w:lang w:val="x-none" w:bidi="x-none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요구사항 도출 및 분석, 정의</w:t>
            </w:r>
          </w:p>
          <w:p w14:paraId="29F81982" w14:textId="77777777" w:rsidR="00340CD1" w:rsidRPr="00D36B72" w:rsidRDefault="00340CD1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프로젝트 관리</w:t>
            </w:r>
          </w:p>
          <w:p w14:paraId="2DF764E6" w14:textId="77777777" w:rsidR="00292ED3" w:rsidRPr="00D36B72" w:rsidRDefault="00292ED3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소스코드 개발</w:t>
            </w:r>
          </w:p>
        </w:tc>
      </w:tr>
      <w:tr w:rsidR="00340CD1" w:rsidRPr="00D36B72" w14:paraId="7F3D841B" w14:textId="77777777">
        <w:tc>
          <w:tcPr>
            <w:tcW w:w="1917" w:type="dxa"/>
            <w:shd w:val="clear" w:color="auto" w:fill="auto"/>
            <w:vAlign w:val="center"/>
          </w:tcPr>
          <w:p w14:paraId="5519D6C4" w14:textId="77777777" w:rsidR="00340CD1" w:rsidRPr="00D36B72" w:rsidRDefault="00340CD1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bookmarkStart w:id="5" w:name="_Toc447537510"/>
            <w:proofErr w:type="spellStart"/>
            <w:r w:rsidRPr="00D36B72">
              <w:rPr>
                <w:rFonts w:asciiTheme="minorHAnsi" w:eastAsiaTheme="minorHAnsi" w:hAnsiTheme="minorHAnsi" w:hint="eastAsia"/>
                <w:color w:val="000000"/>
              </w:rPr>
              <w:t>나영현</w:t>
            </w:r>
            <w:proofErr w:type="spellEnd"/>
          </w:p>
        </w:tc>
        <w:tc>
          <w:tcPr>
            <w:tcW w:w="2443" w:type="dxa"/>
            <w:shd w:val="clear" w:color="auto" w:fill="auto"/>
            <w:vAlign w:val="center"/>
          </w:tcPr>
          <w:p w14:paraId="5B50F7F1" w14:textId="77777777" w:rsidR="00340CD1" w:rsidRPr="00D36B72" w:rsidRDefault="00340CD1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산출물 관리 담당자</w:t>
            </w:r>
          </w:p>
        </w:tc>
        <w:tc>
          <w:tcPr>
            <w:tcW w:w="4174" w:type="dxa"/>
            <w:shd w:val="clear" w:color="auto" w:fill="auto"/>
            <w:vAlign w:val="center"/>
          </w:tcPr>
          <w:p w14:paraId="4C44B11E" w14:textId="77777777" w:rsidR="00340CD1" w:rsidRPr="00D36B72" w:rsidRDefault="00340CD1">
            <w:pPr>
              <w:jc w:val="left"/>
              <w:rPr>
                <w:rFonts w:asciiTheme="minorHAnsi" w:eastAsiaTheme="minorHAnsi" w:hAnsiTheme="minorHAnsi"/>
                <w:color w:val="000000"/>
                <w:lang w:val="x-none" w:bidi="x-none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프로그램 리스트 관리</w:t>
            </w:r>
          </w:p>
          <w:p w14:paraId="024B9A34" w14:textId="77777777" w:rsidR="00340CD1" w:rsidRPr="00D36B72" w:rsidRDefault="00340CD1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설계 문서 및 계획 관리</w:t>
            </w:r>
          </w:p>
          <w:p w14:paraId="29676940" w14:textId="77777777" w:rsidR="00292ED3" w:rsidRPr="00D36B72" w:rsidRDefault="00292ED3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소스코드 개발</w:t>
            </w:r>
          </w:p>
        </w:tc>
      </w:tr>
      <w:tr w:rsidR="00340CD1" w:rsidRPr="00D36B72" w14:paraId="69D79F58" w14:textId="77777777">
        <w:tc>
          <w:tcPr>
            <w:tcW w:w="1917" w:type="dxa"/>
            <w:shd w:val="clear" w:color="auto" w:fill="auto"/>
            <w:vAlign w:val="center"/>
          </w:tcPr>
          <w:p w14:paraId="7601F811" w14:textId="77777777" w:rsidR="00340CD1" w:rsidRPr="00D36B72" w:rsidRDefault="00340CD1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최예은</w:t>
            </w:r>
          </w:p>
        </w:tc>
        <w:tc>
          <w:tcPr>
            <w:tcW w:w="2443" w:type="dxa"/>
            <w:shd w:val="clear" w:color="auto" w:fill="auto"/>
            <w:vAlign w:val="center"/>
          </w:tcPr>
          <w:p w14:paraId="4496928C" w14:textId="77777777" w:rsidR="00340CD1" w:rsidRPr="00D36B72" w:rsidRDefault="00340CD1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자료 수집, 설계 담당자</w:t>
            </w:r>
          </w:p>
        </w:tc>
        <w:tc>
          <w:tcPr>
            <w:tcW w:w="4174" w:type="dxa"/>
            <w:shd w:val="clear" w:color="auto" w:fill="auto"/>
            <w:vAlign w:val="center"/>
          </w:tcPr>
          <w:p w14:paraId="5F80CDC3" w14:textId="77777777" w:rsidR="00340CD1" w:rsidRPr="00D36B72" w:rsidRDefault="00340CD1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부분적인 분석 / 설계 담당</w:t>
            </w:r>
          </w:p>
          <w:p w14:paraId="6B62A7ED" w14:textId="77777777" w:rsidR="00340CD1" w:rsidRPr="00D36B72" w:rsidRDefault="00340CD1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/>
                <w:color w:val="000000"/>
              </w:rPr>
              <w:t>- 요구사항 명세서 바탕으로 구조 설계 및 상세 설계 수행</w:t>
            </w:r>
          </w:p>
          <w:p w14:paraId="42D11321" w14:textId="77777777" w:rsidR="00292ED3" w:rsidRPr="00D36B72" w:rsidRDefault="00292ED3">
            <w:pPr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D36B72">
              <w:rPr>
                <w:rFonts w:asciiTheme="minorHAnsi" w:eastAsiaTheme="minorHAnsi" w:hAnsiTheme="minorHAnsi" w:hint="eastAsia"/>
                <w:color w:val="000000"/>
              </w:rPr>
              <w:t>- 소스코드 개발</w:t>
            </w:r>
          </w:p>
        </w:tc>
        <w:bookmarkEnd w:id="4"/>
      </w:tr>
    </w:tbl>
    <w:p w14:paraId="1008E251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3FDEEDC1" w14:textId="77777777" w:rsidR="00340CD1" w:rsidRPr="00D36B72" w:rsidRDefault="00340CD1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/>
        </w:rPr>
        <w:br w:type="page"/>
      </w:r>
    </w:p>
    <w:p w14:paraId="462580A2" w14:textId="6904982F" w:rsidR="007F0F91" w:rsidRPr="00D36B72" w:rsidRDefault="00340CD1" w:rsidP="007F0F91">
      <w:pPr>
        <w:pStyle w:val="2"/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lastRenderedPageBreak/>
        <w:t>생명주기 모델</w:t>
      </w:r>
    </w:p>
    <w:p w14:paraId="58766F00" w14:textId="77777777" w:rsidR="007F0F91" w:rsidRPr="00D36B72" w:rsidRDefault="0034727E">
      <w:pPr>
        <w:rPr>
          <w:rFonts w:asciiTheme="minorHAnsi" w:eastAsiaTheme="minorHAnsi" w:hAnsiTheme="minorHAnsi"/>
          <w:b/>
          <w:sz w:val="22"/>
        </w:rPr>
      </w:pPr>
      <w:bookmarkStart w:id="6" w:name="_Toc447537511"/>
      <w:bookmarkEnd w:id="5"/>
      <w:r w:rsidRPr="00D36B72">
        <w:rPr>
          <w:rFonts w:asciiTheme="minorHAnsi" w:eastAsiaTheme="minorHAnsi" w:hAnsiTheme="minorHAnsi" w:hint="eastAsia"/>
          <w:b/>
          <w:sz w:val="22"/>
        </w:rPr>
        <w:t>- 폭포수 모델</w:t>
      </w:r>
    </w:p>
    <w:p w14:paraId="1A4096CB" w14:textId="528D359B" w:rsidR="006F1E2A" w:rsidRPr="00D36B72" w:rsidRDefault="000D6438">
      <w:pPr>
        <w:rPr>
          <w:rFonts w:asciiTheme="minorHAnsi" w:eastAsiaTheme="minorHAnsi" w:hAnsiTheme="minorHAnsi"/>
          <w:b/>
          <w:sz w:val="22"/>
        </w:rPr>
      </w:pPr>
      <w:r w:rsidRPr="00D36B72">
        <w:rPr>
          <w:rFonts w:asciiTheme="minorHAnsi" w:eastAsia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07D39EE9" wp14:editId="5EE8FEFD">
                <wp:simplePos x="0" y="0"/>
                <wp:positionH relativeFrom="column">
                  <wp:posOffset>386227</wp:posOffset>
                </wp:positionH>
                <wp:positionV relativeFrom="paragraph">
                  <wp:posOffset>71071</wp:posOffset>
                </wp:positionV>
                <wp:extent cx="4595495" cy="2119630"/>
                <wp:effectExtent l="12700" t="12700" r="128905" b="153670"/>
                <wp:wrapTopAndBottom/>
                <wp:docPr id="45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5495" cy="2119630"/>
                          <a:chOff x="0" y="0"/>
                          <a:chExt cx="4101" cy="2212"/>
                        </a:xfrm>
                      </wpg:grpSpPr>
                      <wps:wsp>
                        <wps:cNvPr id="46" name="Text Box 5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922" cy="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dist="71842" dir="2700000" algn="ctr" rotWithShape="0">
                              <a:srgbClr val="000000">
                                <a:alpha val="74997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D73836E" w14:textId="77777777" w:rsidR="00340CD1" w:rsidRPr="00E34BAB" w:rsidRDefault="00340CD1" w:rsidP="006F1E2A">
                              <w:pPr>
                                <w:pStyle w:val="ad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맑은 고딕" w:eastAsia="맑은 고딕" w:hAnsi="맑은 고딕"/>
                                  <w:sz w:val="20"/>
                                  <w:szCs w:val="20"/>
                                </w:rPr>
                              </w:pPr>
                              <w:r w:rsidRPr="00E34BAB">
                                <w:rPr>
                                  <w:rFonts w:ascii="맑은 고딕"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요구사항</w:t>
                              </w:r>
                              <w:r w:rsidRPr="00E34BAB">
                                <w:rPr>
                                  <w:rFonts w:ascii="맑은 고딕" w:eastAsia="맑은 고딕" w:hAnsi="맑은 고딕"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34BAB">
                                <w:rPr>
                                  <w:rFonts w:ascii="맑은 고딕"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분석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7" name="Text Box 6"/>
                        <wps:cNvSpPr txBox="1">
                          <a:spLocks/>
                        </wps:cNvSpPr>
                        <wps:spPr bwMode="auto">
                          <a:xfrm>
                            <a:off x="795" y="463"/>
                            <a:ext cx="921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dist="71842" dir="2700000" algn="ctr" rotWithShape="0">
                              <a:srgbClr val="000000">
                                <a:alpha val="74997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42AC287" w14:textId="77777777" w:rsidR="00340CD1" w:rsidRPr="00E34BAB" w:rsidRDefault="00340CD1" w:rsidP="0034727E">
                              <w:pPr>
                                <w:pStyle w:val="ad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맑은 고딕" w:eastAsia="맑은 고딕" w:hAnsi="맑은 고딕"/>
                                  <w:sz w:val="20"/>
                                  <w:szCs w:val="20"/>
                                </w:rPr>
                              </w:pPr>
                              <w:r w:rsidRPr="00E34BAB">
                                <w:rPr>
                                  <w:rFonts w:ascii="맑은 고딕"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설계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8" name="Text Box 7"/>
                        <wps:cNvSpPr txBox="1">
                          <a:spLocks/>
                        </wps:cNvSpPr>
                        <wps:spPr bwMode="auto">
                          <a:xfrm>
                            <a:off x="1590" y="930"/>
                            <a:ext cx="921" cy="3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dist="71842" dir="2700000" algn="ctr" rotWithShape="0">
                              <a:srgbClr val="000000">
                                <a:alpha val="74997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E1AC947" w14:textId="77777777" w:rsidR="00340CD1" w:rsidRPr="00E34BAB" w:rsidRDefault="00340CD1" w:rsidP="0034727E">
                              <w:pPr>
                                <w:pStyle w:val="ad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맑은 고딕" w:eastAsia="맑은 고딕" w:hAnsi="맑은 고딕"/>
                                  <w:sz w:val="20"/>
                                  <w:szCs w:val="20"/>
                                </w:rPr>
                              </w:pPr>
                              <w:r w:rsidRPr="00E34BAB">
                                <w:rPr>
                                  <w:rFonts w:ascii="맑은 고딕"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구현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9" name="Text Box 8"/>
                        <wps:cNvSpPr txBox="1">
                          <a:spLocks/>
                        </wps:cNvSpPr>
                        <wps:spPr bwMode="auto">
                          <a:xfrm>
                            <a:off x="2385" y="1395"/>
                            <a:ext cx="921" cy="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dist="71842" dir="2700000" algn="ctr" rotWithShape="0">
                              <a:srgbClr val="000000">
                                <a:alpha val="74997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5C40C3F" w14:textId="16F31133" w:rsidR="00340CD1" w:rsidRPr="00E34BAB" w:rsidRDefault="00D303DD" w:rsidP="0034727E">
                              <w:pPr>
                                <w:pStyle w:val="ad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맑은 고딕" w:eastAsia="맑은 고딕" w:hAnsi="맑은 고딕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발표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0" name="Text Box 9"/>
                        <wps:cNvSpPr txBox="1">
                          <a:spLocks/>
                        </wps:cNvSpPr>
                        <wps:spPr bwMode="auto">
                          <a:xfrm>
                            <a:off x="3180" y="1859"/>
                            <a:ext cx="921" cy="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dist="71842" dir="2700000" algn="ctr" rotWithShape="0">
                              <a:srgbClr val="000000">
                                <a:alpha val="74997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77D30F6" w14:textId="77777777" w:rsidR="00340CD1" w:rsidRPr="00E34BAB" w:rsidRDefault="00340CD1" w:rsidP="0034727E">
                              <w:pPr>
                                <w:pStyle w:val="ad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맑은 고딕" w:eastAsia="맑은 고딕" w:hAnsi="맑은 고딕"/>
                                  <w:sz w:val="20"/>
                                  <w:szCs w:val="20"/>
                                </w:rPr>
                              </w:pPr>
                              <w:r w:rsidRPr="00E34BAB">
                                <w:rPr>
                                  <w:rFonts w:ascii="맑은 고딕"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유지보수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1" name="AutoShape 10"/>
                        <wps:cNvCnPr>
                          <a:cxnSpLocks/>
                          <a:stCxn id="46" idx="3"/>
                          <a:endCxn id="47" idx="0"/>
                        </wps:cNvCnPr>
                        <wps:spPr bwMode="auto">
                          <a:xfrm>
                            <a:off x="922" y="176"/>
                            <a:ext cx="334" cy="287"/>
                          </a:xfrm>
                          <a:prstGeom prst="bentConnector2">
                            <a:avLst/>
                          </a:prstGeom>
                          <a:noFill/>
                          <a:ln w="38100">
                            <a:solidFill>
                              <a:srgbClr val="E7E6E6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7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AutoShape 11"/>
                        <wps:cNvCnPr>
                          <a:cxnSpLocks/>
                          <a:stCxn id="47" idx="3"/>
                          <a:endCxn id="48" idx="0"/>
                        </wps:cNvCnPr>
                        <wps:spPr bwMode="auto">
                          <a:xfrm>
                            <a:off x="1716" y="640"/>
                            <a:ext cx="335" cy="290"/>
                          </a:xfrm>
                          <a:prstGeom prst="bentConnector2">
                            <a:avLst/>
                          </a:prstGeom>
                          <a:noFill/>
                          <a:ln w="38100">
                            <a:solidFill>
                              <a:srgbClr val="E7E6E6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7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AutoShape 12"/>
                        <wps:cNvCnPr>
                          <a:cxnSpLocks/>
                          <a:stCxn id="48" idx="3"/>
                          <a:endCxn id="49" idx="0"/>
                        </wps:cNvCnPr>
                        <wps:spPr bwMode="auto">
                          <a:xfrm>
                            <a:off x="2511" y="1105"/>
                            <a:ext cx="335" cy="290"/>
                          </a:xfrm>
                          <a:prstGeom prst="bentConnector2">
                            <a:avLst/>
                          </a:prstGeom>
                          <a:noFill/>
                          <a:ln w="38100">
                            <a:solidFill>
                              <a:srgbClr val="E7E6E6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7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AutoShape 13"/>
                        <wps:cNvCnPr>
                          <a:cxnSpLocks/>
                          <a:stCxn id="49" idx="3"/>
                          <a:endCxn id="50" idx="0"/>
                        </wps:cNvCnPr>
                        <wps:spPr bwMode="auto">
                          <a:xfrm>
                            <a:off x="3306" y="1571"/>
                            <a:ext cx="335" cy="288"/>
                          </a:xfrm>
                          <a:prstGeom prst="bentConnector2">
                            <a:avLst/>
                          </a:prstGeom>
                          <a:noFill/>
                          <a:ln w="38100">
                            <a:solidFill>
                              <a:srgbClr val="E7E6E6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7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AutoShape 14"/>
                        <wps:cNvCnPr>
                          <a:cxnSpLocks/>
                          <a:stCxn id="50" idx="2"/>
                          <a:endCxn id="46" idx="2"/>
                        </wps:cNvCnPr>
                        <wps:spPr bwMode="auto">
                          <a:xfrm rot="16200000" flipV="1">
                            <a:off x="1122" y="-308"/>
                            <a:ext cx="1859" cy="3179"/>
                          </a:xfrm>
                          <a:prstGeom prst="bentConnector3">
                            <a:avLst>
                              <a:gd name="adj1" fmla="val -6486"/>
                            </a:avLst>
                          </a:prstGeom>
                          <a:noFill/>
                          <a:ln w="38100">
                            <a:solidFill>
                              <a:srgbClr val="E7E6E6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7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AutoShape 15"/>
                        <wps:cNvCnPr>
                          <a:cxnSpLocks/>
                          <a:stCxn id="50" idx="2"/>
                          <a:endCxn id="47" idx="2"/>
                        </wps:cNvCnPr>
                        <wps:spPr bwMode="auto">
                          <a:xfrm rot="16200000" flipV="1">
                            <a:off x="1751" y="321"/>
                            <a:ext cx="1395" cy="2385"/>
                          </a:xfrm>
                          <a:prstGeom prst="bentConnector3">
                            <a:avLst>
                              <a:gd name="adj1" fmla="val -8644"/>
                            </a:avLst>
                          </a:prstGeom>
                          <a:noFill/>
                          <a:ln w="38100">
                            <a:solidFill>
                              <a:srgbClr val="E7E6E6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7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AutoShape 16"/>
                        <wps:cNvCnPr>
                          <a:cxnSpLocks/>
                          <a:stCxn id="50" idx="2"/>
                          <a:endCxn id="48" idx="2"/>
                        </wps:cNvCnPr>
                        <wps:spPr bwMode="auto">
                          <a:xfrm rot="16200000" flipV="1">
                            <a:off x="2381" y="951"/>
                            <a:ext cx="930" cy="1590"/>
                          </a:xfrm>
                          <a:prstGeom prst="bentConnector3">
                            <a:avLst>
                              <a:gd name="adj1" fmla="val -12963"/>
                            </a:avLst>
                          </a:prstGeom>
                          <a:noFill/>
                          <a:ln w="38100">
                            <a:solidFill>
                              <a:srgbClr val="E7E6E6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7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AutoShape 17"/>
                        <wps:cNvCnPr>
                          <a:cxnSpLocks/>
                          <a:stCxn id="50" idx="2"/>
                          <a:endCxn id="49" idx="2"/>
                        </wps:cNvCnPr>
                        <wps:spPr bwMode="auto">
                          <a:xfrm rot="16200000" flipV="1">
                            <a:off x="3012" y="1582"/>
                            <a:ext cx="464" cy="795"/>
                          </a:xfrm>
                          <a:prstGeom prst="bentConnector3">
                            <a:avLst>
                              <a:gd name="adj1" fmla="val -25991"/>
                            </a:avLst>
                          </a:prstGeom>
                          <a:noFill/>
                          <a:ln w="38100">
                            <a:solidFill>
                              <a:srgbClr val="E7E6E6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7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D39EE9" id="Group 21" o:spid="_x0000_s1026" style="position:absolute;left:0;text-align:left;margin-left:30.4pt;margin-top:5.6pt;width:361.85pt;height:166.9pt;z-index:251678208" coordsize="4101,22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width:922;height:3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">
                  <v:shadow on="t" color="black" opacity="49150f" offset="4pt,4pt"/>
                  <v:path arrowok="t"/>
                  <v:textbox inset="0,0,0,0">
                    <w:txbxContent>
                      <w:p w14:paraId="2D73836E" w14:textId="77777777" w:rsidR="00340CD1" w:rsidRPr="00E34BAB" w:rsidRDefault="00340CD1" w:rsidP="006F1E2A">
                        <w:pPr>
                          <w:pStyle w:val="a5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맑은 고딕" w:eastAsia="맑은 고딕" w:hAnsi="맑은 고딕"/>
                            <w:sz w:val="20"/>
                            <w:szCs w:val="20"/>
                          </w:rPr>
                        </w:pPr>
                        <w:r w:rsidRPr="00E34BAB">
                          <w:rPr>
                            <w:rFonts w:ascii="맑은 고딕"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요구사항</w:t>
                        </w:r>
                        <w:r w:rsidRPr="00E34BAB">
                          <w:rPr>
                            <w:rFonts w:ascii="맑은 고딕" w:eastAsia="맑은 고딕" w:hAnsi="맑은 고딕" w:hint="eastAsia"/>
                            <w:sz w:val="20"/>
                            <w:szCs w:val="20"/>
                          </w:rPr>
                          <w:t xml:space="preserve"> </w:t>
                        </w:r>
                        <w:r w:rsidRPr="00E34BAB">
                          <w:rPr>
                            <w:rFonts w:ascii="맑은 고딕"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분석</w:t>
                        </w:r>
                      </w:p>
                    </w:txbxContent>
                  </v:textbox>
                </v:shape>
                <v:shape id="Text Box 6" o:spid="_x0000_s1028" type="#_x0000_t202" style="position:absolute;left:795;top:463;width:921;height:3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">
                  <v:shadow on="t" color="black" opacity="49150f" offset="4pt,4pt"/>
                  <v:path arrowok="t"/>
                  <v:textbox inset="0,0,0,0">
                    <w:txbxContent>
                      <w:p w14:paraId="042AC287" w14:textId="77777777" w:rsidR="00340CD1" w:rsidRPr="00E34BAB" w:rsidRDefault="00340CD1" w:rsidP="0034727E">
                        <w:pPr>
                          <w:pStyle w:val="a5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맑은 고딕" w:eastAsia="맑은 고딕" w:hAnsi="맑은 고딕"/>
                            <w:sz w:val="20"/>
                            <w:szCs w:val="20"/>
                          </w:rPr>
                        </w:pPr>
                        <w:r w:rsidRPr="00E34BAB">
                          <w:rPr>
                            <w:rFonts w:ascii="맑은 고딕"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설계</w:t>
                        </w:r>
                      </w:p>
                    </w:txbxContent>
                  </v:textbox>
                </v:shape>
                <v:shape id="Text Box 7" o:spid="_x0000_s1029" type="#_x0000_t202" style="position:absolute;left:1590;top:930;width:921;height:3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">
                  <v:shadow on="t" color="black" opacity="49150f" offset="4pt,4pt"/>
                  <v:path arrowok="t"/>
                  <v:textbox inset="0,0,0,0">
                    <w:txbxContent>
                      <w:p w14:paraId="6E1AC947" w14:textId="77777777" w:rsidR="00340CD1" w:rsidRPr="00E34BAB" w:rsidRDefault="00340CD1" w:rsidP="0034727E">
                        <w:pPr>
                          <w:pStyle w:val="a5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맑은 고딕" w:eastAsia="맑은 고딕" w:hAnsi="맑은 고딕"/>
                            <w:sz w:val="20"/>
                            <w:szCs w:val="20"/>
                          </w:rPr>
                        </w:pPr>
                        <w:r w:rsidRPr="00E34BAB">
                          <w:rPr>
                            <w:rFonts w:ascii="맑은 고딕"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구현</w:t>
                        </w:r>
                      </w:p>
                    </w:txbxContent>
                  </v:textbox>
                </v:shape>
                <v:shape id="Text Box 8" o:spid="_x0000_s1030" type="#_x0000_t202" style="position:absolute;left:2385;top:1395;width:921;height:3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">
                  <v:shadow on="t" color="black" opacity="49150f" offset="4pt,4pt"/>
                  <v:path arrowok="t"/>
                  <v:textbox inset="0,0,0,0">
                    <w:txbxContent>
                      <w:p w14:paraId="25C40C3F" w14:textId="16F31133" w:rsidR="00340CD1" w:rsidRPr="00E34BAB" w:rsidRDefault="00D303DD" w:rsidP="0034727E">
                        <w:pPr>
                          <w:pStyle w:val="a5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맑은 고딕" w:eastAsia="맑은 고딕" w:hAnsi="맑은 고딕"/>
                            <w:sz w:val="20"/>
                            <w:szCs w:val="20"/>
                          </w:rPr>
                        </w:pPr>
                        <w:r>
                          <w:rPr>
                            <w:rFonts w:ascii="맑은 고딕"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발표</w:t>
                        </w:r>
                      </w:p>
                    </w:txbxContent>
                  </v:textbox>
                </v:shape>
                <v:shape id="Text Box 9" o:spid="_x0000_s1031" type="#_x0000_t202" style="position:absolute;left:3180;top:1859;width:921;height:3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">
                  <v:shadow on="t" color="black" opacity="49150f" offset="4pt,4pt"/>
                  <v:path arrowok="t"/>
                  <v:textbox inset="0,0,0,0">
                    <w:txbxContent>
                      <w:p w14:paraId="177D30F6" w14:textId="77777777" w:rsidR="00340CD1" w:rsidRPr="00E34BAB" w:rsidRDefault="00340CD1" w:rsidP="0034727E">
                        <w:pPr>
                          <w:pStyle w:val="a5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맑은 고딕" w:eastAsia="맑은 고딕" w:hAnsi="맑은 고딕"/>
                            <w:sz w:val="20"/>
                            <w:szCs w:val="20"/>
                          </w:rPr>
                        </w:pPr>
                        <w:r w:rsidRPr="00E34BAB">
                          <w:rPr>
                            <w:rFonts w:ascii="맑은 고딕"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유지보수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10" o:spid="_x0000_s1032" type="#_x0000_t33" style="position:absolute;left:922;top:176;width:334;height:287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" strokecolor="#e7e6e6" strokeweight="3pt">
                  <v:stroke endarrow="block"/>
                  <v:shadow color="black" opacity="49150f" offset=".74833mm,.74833mm"/>
                  <o:lock v:ext="edit" shapetype="f"/>
                </v:shape>
                <v:shape id="AutoShape 11" o:spid="_x0000_s1033" type="#_x0000_t33" style="position:absolute;left:1716;top:640;width:335;height:2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" strokecolor="#e7e6e6" strokeweight="3pt">
                  <v:stroke endarrow="block"/>
                  <v:shadow color="black" opacity="49150f" offset=".74833mm,.74833mm"/>
                  <o:lock v:ext="edit" shapetype="f"/>
                </v:shape>
                <v:shape id="AutoShape 12" o:spid="_x0000_s1034" type="#_x0000_t33" style="position:absolute;left:2511;top:1105;width:335;height:2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" strokecolor="#e7e6e6" strokeweight="3pt">
                  <v:stroke endarrow="block"/>
                  <v:shadow color="black" opacity="49150f" offset=".74833mm,.74833mm"/>
                  <o:lock v:ext="edit" shapetype="f"/>
                </v:shape>
                <v:shape id="AutoShape 13" o:spid="_x0000_s1035" type="#_x0000_t33" style="position:absolute;left:3306;top:1571;width:335;height:28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" strokecolor="#e7e6e6" strokeweight="3pt">
                  <v:stroke endarrow="block"/>
                  <v:shadow color="black" opacity="49150f" offset=".74833mm,.74833mm"/>
                  <o:lock v:ext="edit" shapetype="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4" o:spid="_x0000_s1036" type="#_x0000_t34" style="position:absolute;left:1122;top:-308;width:1859;height:3179;rotation:9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" adj="-1401" strokecolor="#e7e6e6" strokeweight="3pt">
                  <v:stroke endarrow="block"/>
                  <v:shadow color="black" opacity="49150f" offset=".74833mm,.74833mm"/>
                  <o:lock v:ext="edit" shapetype="f"/>
                </v:shape>
                <v:shape id="AutoShape 15" o:spid="_x0000_s1037" type="#_x0000_t34" style="position:absolute;left:1751;top:321;width:1395;height:2385;rotation:9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" adj="-1867" strokecolor="#e7e6e6" strokeweight="3pt">
                  <v:stroke endarrow="block"/>
                  <v:shadow color="black" opacity="49150f" offset=".74833mm,.74833mm"/>
                  <o:lock v:ext="edit" shapetype="f"/>
                </v:shape>
                <v:shape id="AutoShape 16" o:spid="_x0000_s1038" type="#_x0000_t34" style="position:absolute;left:2381;top:951;width:930;height:1590;rotation:9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" adj="-2800" strokecolor="#e7e6e6" strokeweight="3pt">
                  <v:stroke endarrow="block"/>
                  <v:shadow color="black" opacity="49150f" offset=".74833mm,.74833mm"/>
                  <o:lock v:ext="edit" shapetype="f"/>
                </v:shape>
                <v:shape id="AutoShape 17" o:spid="_x0000_s1039" type="#_x0000_t34" style="position:absolute;left:3012;top:1582;width:464;height:795;rotation:9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" adj="-5614" strokecolor="#e7e6e6" strokeweight="3pt">
                  <v:stroke endarrow="block"/>
                  <v:shadow color="black" opacity="49150f" offset=".74833mm,.74833mm"/>
                  <o:lock v:ext="edit" shapetype="f"/>
                </v:shape>
                <w10:wrap type="topAndBottom"/>
              </v:group>
            </w:pict>
          </mc:Fallback>
        </mc:AlternateContent>
      </w:r>
    </w:p>
    <w:p w14:paraId="3AE5A4CA" w14:textId="704F31E4" w:rsidR="006F1E2A" w:rsidRPr="00D36B72" w:rsidRDefault="006F1E2A" w:rsidP="006F1E2A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순차적으로 소프트웨어를 개발하는 전형적인 개발 모델이다</w:t>
      </w:r>
      <w:r w:rsidRPr="00D36B72">
        <w:rPr>
          <w:rFonts w:asciiTheme="minorHAnsi" w:eastAsiaTheme="minorHAnsi" w:hAnsiTheme="minorHAnsi"/>
        </w:rPr>
        <w:t>.</w:t>
      </w:r>
    </w:p>
    <w:p w14:paraId="16EFB852" w14:textId="77777777" w:rsidR="006F1E2A" w:rsidRPr="00D36B72" w:rsidRDefault="006F1E2A" w:rsidP="006F1E2A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대부분의 소프트웨어 개발 프로젝트의 기본적 모델로 가장 많이 사용되며</w:t>
      </w:r>
    </w:p>
    <w:p w14:paraId="057EDA97" w14:textId="77777777" w:rsidR="006F1E2A" w:rsidRPr="00D36B72" w:rsidRDefault="006F1E2A" w:rsidP="006F1E2A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소프트웨어 개발의 전 과정을 나누어 체계적이고 순차적으로 접근하는 방법이다.</w:t>
      </w:r>
    </w:p>
    <w:p w14:paraId="6E947A31" w14:textId="77777777" w:rsidR="006F1E2A" w:rsidRPr="00D36B72" w:rsidRDefault="006F1E2A" w:rsidP="006F1E2A">
      <w:pPr>
        <w:rPr>
          <w:rFonts w:asciiTheme="minorHAnsi" w:eastAsiaTheme="minorHAnsi" w:hAnsiTheme="minorHAnsi"/>
        </w:rPr>
      </w:pPr>
    </w:p>
    <w:p w14:paraId="51209180" w14:textId="77777777" w:rsidR="006F1E2A" w:rsidRPr="00D36B72" w:rsidRDefault="006F1E2A" w:rsidP="006F1E2A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앞 단계가 완료될 때까지 다음 단계들은 대기 상태여야 하고</w:t>
      </w:r>
    </w:p>
    <w:p w14:paraId="697AC453" w14:textId="77777777" w:rsidR="006F1E2A" w:rsidRPr="00D36B72" w:rsidRDefault="006F1E2A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실제 작동되는 시스템을 개발 후반부에 확인 가능하기 때문에</w:t>
      </w:r>
    </w:p>
    <w:p w14:paraId="25CA826A" w14:textId="77777777" w:rsidR="006F1E2A" w:rsidRPr="00D36B72" w:rsidRDefault="006F1E2A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고객이 요구사항 확인하는데 많은 시간이 걸린다는 단점이 있으나,</w:t>
      </w:r>
    </w:p>
    <w:p w14:paraId="64F9E350" w14:textId="77777777" w:rsidR="006F1E2A" w:rsidRPr="00D36B72" w:rsidRDefault="006F1E2A">
      <w:pPr>
        <w:rPr>
          <w:rFonts w:asciiTheme="minorHAnsi" w:eastAsiaTheme="minorHAnsi" w:hAnsiTheme="minorHAnsi"/>
        </w:rPr>
      </w:pPr>
    </w:p>
    <w:p w14:paraId="619266DA" w14:textId="77777777" w:rsidR="006F1E2A" w:rsidRPr="00D36B72" w:rsidRDefault="006F1E2A" w:rsidP="006F1E2A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각 단계별로 정형화된 접근 방법 가능하고</w:t>
      </w:r>
    </w:p>
    <w:p w14:paraId="0927FFD7" w14:textId="48A345EA" w:rsidR="00340CD1" w:rsidRPr="00D36B72" w:rsidRDefault="006F1E2A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체계적인 문서화가 가능하여 프로젝트 진행을 명확하게 할 수 있다는 장점이 있다.</w:t>
      </w:r>
      <w:r w:rsidR="00CE3F0D" w:rsidRPr="00D36B72">
        <w:rPr>
          <w:rFonts w:asciiTheme="minorHAnsi" w:eastAsiaTheme="minorHAnsi" w:hAnsiTheme="minorHAnsi"/>
        </w:rPr>
        <w:br/>
      </w:r>
      <w:r w:rsidRPr="00D36B72">
        <w:rPr>
          <w:rFonts w:asciiTheme="minorHAnsi" w:eastAsiaTheme="minorHAnsi" w:hAnsiTheme="minorHAnsi"/>
        </w:rPr>
        <w:br w:type="page"/>
      </w:r>
    </w:p>
    <w:p w14:paraId="5E8E8CA2" w14:textId="77777777" w:rsidR="00340CD1" w:rsidRPr="00D36B72" w:rsidRDefault="00340CD1">
      <w:pPr>
        <w:pStyle w:val="2"/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lastRenderedPageBreak/>
        <w:t>도구</w:t>
      </w:r>
    </w:p>
    <w:p w14:paraId="1DB5FF2A" w14:textId="77777777" w:rsidR="003D1C07" w:rsidRPr="00D36B72" w:rsidRDefault="003D1C07" w:rsidP="003D1C07">
      <w:pPr>
        <w:rPr>
          <w:rFonts w:asciiTheme="minorHAnsi" w:eastAsiaTheme="minorHAnsi" w:hAnsiTheme="minorHAnsi"/>
          <w:sz w:val="22"/>
        </w:rPr>
      </w:pPr>
      <w:bookmarkStart w:id="7" w:name="_Toc447537512"/>
      <w:bookmarkEnd w:id="6"/>
      <w:r w:rsidRPr="00D36B72">
        <w:rPr>
          <w:rFonts w:asciiTheme="minorHAnsi" w:eastAsiaTheme="minorHAnsi" w:hAnsiTheme="minorHAnsi"/>
          <w:sz w:val="22"/>
        </w:rPr>
        <w:t>-</w:t>
      </w:r>
      <w:r w:rsidRPr="00D36B72">
        <w:rPr>
          <w:rFonts w:asciiTheme="minorHAnsi" w:eastAsiaTheme="minorHAnsi" w:hAnsiTheme="minorHAnsi" w:hint="eastAsia"/>
          <w:b/>
          <w:bCs/>
          <w:sz w:val="22"/>
        </w:rPr>
        <w:t xml:space="preserve"> 깃 허브</w:t>
      </w:r>
      <w:r w:rsidR="00050F0A" w:rsidRPr="00D36B72">
        <w:rPr>
          <w:rFonts w:asciiTheme="minorHAnsi" w:eastAsiaTheme="minorHAnsi" w:hAnsiTheme="minorHAnsi" w:hint="eastAsia"/>
          <w:b/>
          <w:bCs/>
          <w:sz w:val="22"/>
        </w:rPr>
        <w:t xml:space="preserve"> Git Hub</w:t>
      </w:r>
    </w:p>
    <w:p w14:paraId="6A0ABFB4" w14:textId="2BD68375" w:rsidR="003D1C07" w:rsidRPr="00D36B72" w:rsidRDefault="00050F0A" w:rsidP="003D1C07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분산 버전 관리 툴인 깃을 사용하는 프로젝트를 지원하는 웹</w:t>
      </w:r>
      <w:r w:rsidR="00F0701E">
        <w:rPr>
          <w:rFonts w:asciiTheme="minorHAnsi" w:eastAsiaTheme="minorHAnsi" w:hAnsiTheme="minorHAnsi" w:hint="eastAsia"/>
        </w:rPr>
        <w:t xml:space="preserve"> </w:t>
      </w:r>
      <w:r w:rsidRPr="00D36B72">
        <w:rPr>
          <w:rFonts w:asciiTheme="minorHAnsi" w:eastAsiaTheme="minorHAnsi" w:hAnsiTheme="minorHAnsi" w:hint="eastAsia"/>
        </w:rPr>
        <w:t>호스팅 서비스</w:t>
      </w:r>
    </w:p>
    <w:p w14:paraId="3969473D" w14:textId="77777777" w:rsidR="00050F0A" w:rsidRPr="00D36B72" w:rsidRDefault="00050F0A" w:rsidP="003D1C07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 xml:space="preserve">전체 문서나 </w:t>
      </w:r>
      <w:r w:rsidR="00433E2F" w:rsidRPr="00D36B72">
        <w:rPr>
          <w:rFonts w:asciiTheme="minorHAnsi" w:eastAsiaTheme="minorHAnsi" w:hAnsiTheme="minorHAnsi" w:hint="eastAsia"/>
        </w:rPr>
        <w:t xml:space="preserve">회의록 링크 등 </w:t>
      </w:r>
      <w:r w:rsidRPr="00D36B72">
        <w:rPr>
          <w:rFonts w:asciiTheme="minorHAnsi" w:eastAsiaTheme="minorHAnsi" w:hAnsiTheme="minorHAnsi" w:hint="eastAsia"/>
        </w:rPr>
        <w:t>형상 관리를 위한 용도로 사용</w:t>
      </w:r>
    </w:p>
    <w:p w14:paraId="16DEC9C0" w14:textId="77777777" w:rsidR="006F1E2A" w:rsidRPr="00D36B72" w:rsidRDefault="003D1C07" w:rsidP="003D1C07">
      <w:pPr>
        <w:rPr>
          <w:rFonts w:asciiTheme="minorHAnsi" w:eastAsiaTheme="minorHAnsi" w:hAnsiTheme="minorHAnsi"/>
          <w:bCs/>
        </w:rPr>
      </w:pPr>
      <w:r w:rsidRPr="00D36B72">
        <w:rPr>
          <w:rFonts w:asciiTheme="minorHAnsi" w:eastAsiaTheme="minorHAnsi" w:hAnsiTheme="minorHAnsi" w:hint="eastAsia"/>
          <w:sz w:val="22"/>
        </w:rPr>
        <w:t>-</w:t>
      </w:r>
      <w:r w:rsidRPr="00D36B72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="00050F0A" w:rsidRPr="00D36B72">
        <w:rPr>
          <w:rFonts w:asciiTheme="minorHAnsi" w:eastAsiaTheme="minorHAnsi" w:hAnsiTheme="minorHAnsi" w:hint="eastAsia"/>
          <w:b/>
          <w:bCs/>
          <w:sz w:val="22"/>
        </w:rPr>
        <w:t>노션</w:t>
      </w:r>
      <w:proofErr w:type="spellEnd"/>
      <w:r w:rsidR="00050F0A" w:rsidRPr="00D36B72">
        <w:rPr>
          <w:rFonts w:asciiTheme="minorHAnsi" w:eastAsiaTheme="minorHAnsi" w:hAnsiTheme="minorHAnsi" w:hint="eastAsia"/>
          <w:b/>
          <w:bCs/>
          <w:sz w:val="22"/>
        </w:rPr>
        <w:t xml:space="preserve"> </w:t>
      </w:r>
      <w:r w:rsidRPr="00D36B72">
        <w:rPr>
          <w:rFonts w:asciiTheme="minorHAnsi" w:eastAsiaTheme="minorHAnsi" w:hAnsiTheme="minorHAnsi" w:hint="eastAsia"/>
          <w:b/>
          <w:bCs/>
          <w:sz w:val="22"/>
        </w:rPr>
        <w:t>No</w:t>
      </w:r>
      <w:r w:rsidRPr="00D36B72">
        <w:rPr>
          <w:rFonts w:asciiTheme="minorHAnsi" w:eastAsiaTheme="minorHAnsi" w:hAnsiTheme="minorHAnsi"/>
          <w:b/>
          <w:bCs/>
          <w:sz w:val="22"/>
        </w:rPr>
        <w:t>tion</w:t>
      </w:r>
      <w:r w:rsidR="00050F0A" w:rsidRPr="00D36B72">
        <w:rPr>
          <w:rFonts w:asciiTheme="minorHAnsi" w:eastAsiaTheme="minorHAnsi" w:hAnsiTheme="minorHAnsi"/>
          <w:b/>
          <w:bCs/>
          <w:sz w:val="22"/>
        </w:rPr>
        <w:br/>
      </w:r>
      <w:r w:rsidR="00050F0A" w:rsidRPr="00D36B72">
        <w:rPr>
          <w:rFonts w:asciiTheme="minorHAnsi" w:eastAsiaTheme="minorHAnsi" w:hAnsiTheme="minorHAnsi" w:hint="eastAsia"/>
          <w:bCs/>
        </w:rPr>
        <w:t>메모, 데이터베이스, 달력 및 미리 알림과 같은 구성 요소를 제공하는 응용 프로그램</w:t>
      </w:r>
      <w:r w:rsidR="00050F0A" w:rsidRPr="00D36B72">
        <w:rPr>
          <w:rFonts w:asciiTheme="minorHAnsi" w:eastAsiaTheme="minorHAnsi" w:hAnsiTheme="minorHAnsi"/>
          <w:bCs/>
        </w:rPr>
        <w:br/>
      </w:r>
      <w:r w:rsidR="00050F0A" w:rsidRPr="00D36B72">
        <w:rPr>
          <w:rFonts w:asciiTheme="minorHAnsi" w:eastAsiaTheme="minorHAnsi" w:hAnsiTheme="minorHAnsi" w:hint="eastAsia"/>
          <w:bCs/>
        </w:rPr>
        <w:t>회의록 작성 및 일정 관리를 위한 용도로 사용</w:t>
      </w:r>
    </w:p>
    <w:p w14:paraId="7BEE9560" w14:textId="77777777" w:rsidR="006F1E2A" w:rsidRPr="00D36B72" w:rsidRDefault="006F1E2A" w:rsidP="003D1C07">
      <w:pPr>
        <w:rPr>
          <w:rFonts w:asciiTheme="minorHAnsi" w:eastAsiaTheme="minorHAnsi" w:hAnsiTheme="minorHAnsi"/>
          <w:sz w:val="22"/>
        </w:rPr>
      </w:pPr>
      <w:r w:rsidRPr="00D36B72">
        <w:rPr>
          <w:rFonts w:asciiTheme="minorHAnsi" w:eastAsiaTheme="minorHAnsi" w:hAnsiTheme="minorHAnsi"/>
          <w:sz w:val="22"/>
        </w:rPr>
        <w:t xml:space="preserve">- </w:t>
      </w:r>
      <w:r w:rsidR="00050F0A" w:rsidRPr="00D36B72">
        <w:rPr>
          <w:rFonts w:asciiTheme="minorHAnsi" w:eastAsiaTheme="minorHAnsi" w:hAnsiTheme="minorHAnsi" w:hint="eastAsia"/>
          <w:b/>
          <w:bCs/>
          <w:sz w:val="22"/>
        </w:rPr>
        <w:t xml:space="preserve">구글 미트 </w:t>
      </w:r>
      <w:r w:rsidR="00050F0A" w:rsidRPr="00D36B72">
        <w:rPr>
          <w:rFonts w:asciiTheme="minorHAnsi" w:eastAsiaTheme="minorHAnsi" w:hAnsiTheme="minorHAnsi"/>
          <w:b/>
          <w:bCs/>
          <w:sz w:val="22"/>
        </w:rPr>
        <w:t>Google Meet</w:t>
      </w:r>
    </w:p>
    <w:p w14:paraId="0AE580C9" w14:textId="77777777" w:rsidR="003D1C07" w:rsidRPr="00D36B72" w:rsidRDefault="00050F0A" w:rsidP="003D1C07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구글에서 개발한 화상 통화 서비스</w:t>
      </w:r>
      <w:r w:rsidRPr="00D36B72">
        <w:rPr>
          <w:rFonts w:asciiTheme="minorHAnsi" w:eastAsiaTheme="minorHAnsi" w:hAnsiTheme="minorHAnsi"/>
        </w:rPr>
        <w:br/>
      </w:r>
      <w:r w:rsidRPr="00D36B72">
        <w:rPr>
          <w:rFonts w:asciiTheme="minorHAnsi" w:eastAsiaTheme="minorHAnsi" w:hAnsiTheme="minorHAnsi" w:hint="eastAsia"/>
        </w:rPr>
        <w:t>팀원들끼리 온라인으로 회의할 때 사용</w:t>
      </w:r>
    </w:p>
    <w:p w14:paraId="218A4AB4" w14:textId="77777777" w:rsidR="003D1C07" w:rsidRPr="00D36B72" w:rsidRDefault="003D1C07" w:rsidP="003D1C07">
      <w:pPr>
        <w:rPr>
          <w:rFonts w:asciiTheme="minorHAnsi" w:eastAsiaTheme="minorHAnsi" w:hAnsiTheme="minorHAnsi"/>
          <w:sz w:val="22"/>
        </w:rPr>
      </w:pPr>
      <w:r w:rsidRPr="00D36B72">
        <w:rPr>
          <w:rFonts w:asciiTheme="minorHAnsi" w:eastAsiaTheme="minorHAnsi" w:hAnsiTheme="minorHAnsi"/>
          <w:sz w:val="22"/>
        </w:rPr>
        <w:t xml:space="preserve">- </w:t>
      </w:r>
      <w:r w:rsidR="00050F0A" w:rsidRPr="00D36B72">
        <w:rPr>
          <w:rFonts w:asciiTheme="minorHAnsi" w:eastAsiaTheme="minorHAnsi" w:hAnsiTheme="minorHAnsi" w:hint="eastAsia"/>
          <w:b/>
          <w:bCs/>
          <w:sz w:val="22"/>
        </w:rPr>
        <w:t xml:space="preserve">카카오 오븐 </w:t>
      </w:r>
      <w:proofErr w:type="spellStart"/>
      <w:r w:rsidR="00050F0A" w:rsidRPr="00D36B72">
        <w:rPr>
          <w:rFonts w:asciiTheme="minorHAnsi" w:eastAsiaTheme="minorHAnsi" w:hAnsiTheme="minorHAnsi"/>
          <w:b/>
          <w:bCs/>
          <w:sz w:val="22"/>
        </w:rPr>
        <w:t>K</w:t>
      </w:r>
      <w:r w:rsidR="006F1E2A" w:rsidRPr="00D36B72">
        <w:rPr>
          <w:rFonts w:asciiTheme="minorHAnsi" w:eastAsiaTheme="minorHAnsi" w:hAnsiTheme="minorHAnsi"/>
          <w:b/>
          <w:bCs/>
          <w:sz w:val="22"/>
        </w:rPr>
        <w:t>akao</w:t>
      </w:r>
      <w:proofErr w:type="spellEnd"/>
      <w:r w:rsidR="006F1E2A" w:rsidRPr="00D36B72">
        <w:rPr>
          <w:rFonts w:asciiTheme="minorHAnsi" w:eastAsiaTheme="minorHAnsi" w:hAnsiTheme="minorHAnsi"/>
          <w:b/>
          <w:bCs/>
          <w:sz w:val="22"/>
        </w:rPr>
        <w:t xml:space="preserve"> </w:t>
      </w:r>
      <w:r w:rsidR="00050F0A" w:rsidRPr="00D36B72">
        <w:rPr>
          <w:rFonts w:asciiTheme="minorHAnsi" w:eastAsiaTheme="minorHAnsi" w:hAnsiTheme="minorHAnsi"/>
          <w:b/>
          <w:bCs/>
          <w:sz w:val="22"/>
        </w:rPr>
        <w:t>O</w:t>
      </w:r>
      <w:r w:rsidR="006F1E2A" w:rsidRPr="00D36B72">
        <w:rPr>
          <w:rFonts w:asciiTheme="minorHAnsi" w:eastAsiaTheme="minorHAnsi" w:hAnsiTheme="minorHAnsi"/>
          <w:b/>
          <w:bCs/>
          <w:sz w:val="22"/>
        </w:rPr>
        <w:t>ven</w:t>
      </w:r>
    </w:p>
    <w:p w14:paraId="5160B142" w14:textId="77777777" w:rsidR="003D1C07" w:rsidRPr="00D36B72" w:rsidRDefault="00050F0A" w:rsidP="003D1C07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온라인 프로토타이핑 툴(다양한 UI 컴포넌트 제공)</w:t>
      </w:r>
    </w:p>
    <w:p w14:paraId="057D10F7" w14:textId="77777777" w:rsidR="00050F0A" w:rsidRPr="00D36B72" w:rsidRDefault="00050F0A" w:rsidP="003D1C07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개발 전 UI</w:t>
      </w:r>
      <w:proofErr w:type="spellStart"/>
      <w:r w:rsidRPr="00D36B72">
        <w:rPr>
          <w:rFonts w:asciiTheme="minorHAnsi" w:eastAsiaTheme="minorHAnsi" w:hAnsiTheme="minorHAnsi" w:hint="eastAsia"/>
        </w:rPr>
        <w:t>를</w:t>
      </w:r>
      <w:proofErr w:type="spellEnd"/>
      <w:r w:rsidRPr="00D36B72">
        <w:rPr>
          <w:rFonts w:asciiTheme="minorHAnsi" w:eastAsiaTheme="minorHAnsi" w:hAnsiTheme="minorHAnsi" w:hint="eastAsia"/>
        </w:rPr>
        <w:t xml:space="preserve"> 미리</w:t>
      </w:r>
      <w:r w:rsidRPr="00D36B72">
        <w:rPr>
          <w:rFonts w:asciiTheme="minorHAnsi" w:eastAsiaTheme="minorHAnsi" w:hAnsiTheme="minorHAnsi"/>
        </w:rPr>
        <w:t xml:space="preserve"> </w:t>
      </w:r>
      <w:r w:rsidRPr="00D36B72">
        <w:rPr>
          <w:rFonts w:asciiTheme="minorHAnsi" w:eastAsiaTheme="minorHAnsi" w:hAnsiTheme="minorHAnsi" w:hint="eastAsia"/>
        </w:rPr>
        <w:t>디자인할 때 사용</w:t>
      </w:r>
    </w:p>
    <w:p w14:paraId="2A007AFF" w14:textId="77777777" w:rsidR="003D1C07" w:rsidRPr="00D36B72" w:rsidRDefault="003D1C07" w:rsidP="003D1C07">
      <w:pPr>
        <w:rPr>
          <w:rFonts w:asciiTheme="minorHAnsi" w:eastAsiaTheme="minorHAnsi" w:hAnsiTheme="minorHAnsi"/>
          <w:b/>
          <w:bCs/>
          <w:sz w:val="22"/>
        </w:rPr>
      </w:pPr>
      <w:r w:rsidRPr="00D36B72">
        <w:rPr>
          <w:rFonts w:asciiTheme="minorHAnsi" w:eastAsiaTheme="minorHAnsi" w:hAnsiTheme="minorHAnsi" w:hint="eastAsia"/>
          <w:sz w:val="22"/>
        </w:rPr>
        <w:t>-</w:t>
      </w:r>
      <w:r w:rsidRPr="00D36B72">
        <w:rPr>
          <w:rFonts w:asciiTheme="minorHAnsi" w:eastAsiaTheme="minorHAnsi" w:hAnsiTheme="minorHAnsi"/>
          <w:sz w:val="22"/>
        </w:rPr>
        <w:t xml:space="preserve"> </w:t>
      </w:r>
      <w:r w:rsidRPr="00D36B72">
        <w:rPr>
          <w:rFonts w:asciiTheme="minorHAnsi" w:eastAsiaTheme="minorHAnsi" w:hAnsiTheme="minorHAnsi" w:hint="eastAsia"/>
          <w:b/>
          <w:bCs/>
          <w:sz w:val="22"/>
        </w:rPr>
        <w:t>안드로이드 스튜디오</w:t>
      </w:r>
      <w:r w:rsidR="00050F0A" w:rsidRPr="00D36B72">
        <w:rPr>
          <w:rFonts w:asciiTheme="minorHAnsi" w:eastAsiaTheme="minorHAnsi" w:hAnsiTheme="minorHAnsi" w:hint="eastAsia"/>
          <w:b/>
          <w:bCs/>
          <w:sz w:val="22"/>
        </w:rPr>
        <w:t xml:space="preserve"> Android Studio</w:t>
      </w:r>
    </w:p>
    <w:p w14:paraId="6F7B4301" w14:textId="77777777" w:rsidR="00340CD1" w:rsidRPr="00D36B72" w:rsidRDefault="00433E2F" w:rsidP="00433E2F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안드로이드 및 안드로이드 전용 어플리케이션 제작을 위한 공식 통합 개발 환경</w:t>
      </w:r>
    </w:p>
    <w:p w14:paraId="66C66A4F" w14:textId="77777777" w:rsidR="00433E2F" w:rsidRPr="00D36B72" w:rsidRDefault="00433E2F" w:rsidP="00433E2F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안드로이드 어플리케이션 구현을 할 때 사용</w:t>
      </w:r>
    </w:p>
    <w:p w14:paraId="64E936BB" w14:textId="77777777" w:rsidR="006F1E2A" w:rsidRPr="00D36B72" w:rsidRDefault="006F1E2A" w:rsidP="006F1E2A">
      <w:pPr>
        <w:rPr>
          <w:rFonts w:asciiTheme="minorHAnsi" w:eastAsiaTheme="minorHAnsi" w:hAnsiTheme="minorHAnsi"/>
          <w:sz w:val="22"/>
        </w:rPr>
      </w:pPr>
      <w:r w:rsidRPr="00D36B72">
        <w:rPr>
          <w:rFonts w:asciiTheme="minorHAnsi" w:eastAsiaTheme="minorHAnsi" w:hAnsiTheme="minorHAnsi"/>
          <w:sz w:val="22"/>
        </w:rPr>
        <w:t xml:space="preserve">- </w:t>
      </w:r>
      <w:r w:rsidR="00050F0A" w:rsidRPr="00D36B72">
        <w:rPr>
          <w:rFonts w:asciiTheme="minorHAnsi" w:eastAsiaTheme="minorHAnsi" w:hAnsiTheme="minorHAnsi" w:hint="eastAsia"/>
          <w:b/>
          <w:bCs/>
          <w:sz w:val="22"/>
        </w:rPr>
        <w:t>엑셀</w:t>
      </w:r>
      <w:r w:rsidR="00433E2F" w:rsidRPr="00D36B72">
        <w:rPr>
          <w:rFonts w:asciiTheme="minorHAnsi" w:eastAsiaTheme="minorHAnsi" w:hAnsiTheme="minorHAnsi" w:hint="eastAsia"/>
          <w:b/>
          <w:bCs/>
          <w:sz w:val="22"/>
        </w:rPr>
        <w:t>, 파워포인트,</w:t>
      </w:r>
      <w:r w:rsidR="00433E2F" w:rsidRPr="00D36B72">
        <w:rPr>
          <w:rFonts w:asciiTheme="minorHAnsi" w:eastAsiaTheme="minorHAnsi" w:hAnsiTheme="minorHAnsi"/>
          <w:b/>
          <w:bCs/>
          <w:sz w:val="22"/>
        </w:rPr>
        <w:t xml:space="preserve"> </w:t>
      </w:r>
      <w:r w:rsidR="00433E2F" w:rsidRPr="00D36B72">
        <w:rPr>
          <w:rFonts w:asciiTheme="minorHAnsi" w:eastAsiaTheme="minorHAnsi" w:hAnsiTheme="minorHAnsi" w:hint="eastAsia"/>
          <w:b/>
          <w:bCs/>
          <w:sz w:val="22"/>
        </w:rPr>
        <w:t>워드</w:t>
      </w:r>
      <w:r w:rsidR="00050F0A" w:rsidRPr="00D36B72">
        <w:rPr>
          <w:rFonts w:asciiTheme="minorHAnsi" w:eastAsiaTheme="minorHAnsi" w:hAnsiTheme="minorHAnsi" w:hint="eastAsia"/>
          <w:b/>
          <w:bCs/>
          <w:sz w:val="22"/>
        </w:rPr>
        <w:t xml:space="preserve"> </w:t>
      </w:r>
      <w:r w:rsidR="00050F0A" w:rsidRPr="00D36B72">
        <w:rPr>
          <w:rFonts w:asciiTheme="minorHAnsi" w:eastAsiaTheme="minorHAnsi" w:hAnsiTheme="minorHAnsi"/>
          <w:b/>
          <w:bCs/>
          <w:sz w:val="22"/>
        </w:rPr>
        <w:t>M</w:t>
      </w:r>
      <w:r w:rsidR="00433E2F" w:rsidRPr="00D36B72">
        <w:rPr>
          <w:rFonts w:asciiTheme="minorHAnsi" w:eastAsiaTheme="minorHAnsi" w:hAnsiTheme="minorHAnsi" w:hint="eastAsia"/>
          <w:b/>
          <w:bCs/>
          <w:sz w:val="22"/>
        </w:rPr>
        <w:t xml:space="preserve">icrosoft Excel, </w:t>
      </w:r>
      <w:proofErr w:type="spellStart"/>
      <w:r w:rsidR="00433E2F" w:rsidRPr="00D36B72">
        <w:rPr>
          <w:rFonts w:asciiTheme="minorHAnsi" w:eastAsiaTheme="minorHAnsi" w:hAnsiTheme="minorHAnsi"/>
          <w:b/>
          <w:bCs/>
          <w:sz w:val="22"/>
        </w:rPr>
        <w:t>Powerpoint</w:t>
      </w:r>
      <w:proofErr w:type="spellEnd"/>
      <w:r w:rsidR="00433E2F" w:rsidRPr="00D36B72">
        <w:rPr>
          <w:rFonts w:asciiTheme="minorHAnsi" w:eastAsiaTheme="minorHAnsi" w:hAnsiTheme="minorHAnsi"/>
          <w:b/>
          <w:bCs/>
          <w:sz w:val="22"/>
        </w:rPr>
        <w:t>, Word</w:t>
      </w:r>
    </w:p>
    <w:p w14:paraId="631A135E" w14:textId="6139356D" w:rsidR="00D303DD" w:rsidRDefault="00433E2F" w:rsidP="00433E2F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엑셀(스프레드시트 프로그램), 파워포인트(프레젠테이션 소프트웨어), 워드(워드 프로세서)</w:t>
      </w:r>
      <w:r w:rsidRPr="00D36B72">
        <w:rPr>
          <w:rFonts w:asciiTheme="minorHAnsi" w:eastAsiaTheme="minorHAnsi" w:hAnsiTheme="minorHAnsi"/>
        </w:rPr>
        <w:br/>
      </w:r>
      <w:r w:rsidRPr="00D36B72">
        <w:rPr>
          <w:rFonts w:asciiTheme="minorHAnsi" w:eastAsiaTheme="minorHAnsi" w:hAnsiTheme="minorHAnsi" w:hint="eastAsia"/>
        </w:rPr>
        <w:t>각종 문서 작성이나 프레젠테이션 준비 및 제작에 사용</w:t>
      </w:r>
    </w:p>
    <w:p w14:paraId="0A0D26FA" w14:textId="5A2D41F3" w:rsidR="00D303DD" w:rsidRPr="00D36B72" w:rsidRDefault="00D303DD" w:rsidP="00D303DD">
      <w:pPr>
        <w:rPr>
          <w:rFonts w:asciiTheme="minorHAnsi" w:eastAsiaTheme="minorHAnsi" w:hAnsiTheme="minorHAnsi"/>
          <w:sz w:val="22"/>
        </w:rPr>
      </w:pPr>
      <w:r w:rsidRPr="00D36B72">
        <w:rPr>
          <w:rFonts w:asciiTheme="minorHAnsi" w:eastAsiaTheme="minorHAnsi" w:hAnsiTheme="minorHAnsi"/>
          <w:sz w:val="22"/>
        </w:rPr>
        <w:t xml:space="preserve">- </w:t>
      </w:r>
      <w:proofErr w:type="spellStart"/>
      <w:r>
        <w:rPr>
          <w:rFonts w:asciiTheme="minorHAnsi" w:eastAsiaTheme="minorHAnsi" w:hAnsiTheme="minorHAnsi"/>
          <w:b/>
          <w:bCs/>
          <w:sz w:val="22"/>
        </w:rPr>
        <w:t>S</w:t>
      </w:r>
      <w:r w:rsidR="00E002BC">
        <w:rPr>
          <w:rFonts w:asciiTheme="minorHAnsi" w:eastAsiaTheme="minorHAnsi" w:hAnsiTheme="minorHAnsi"/>
          <w:b/>
          <w:bCs/>
          <w:sz w:val="22"/>
        </w:rPr>
        <w:t>t</w:t>
      </w:r>
      <w:r>
        <w:rPr>
          <w:rFonts w:asciiTheme="minorHAnsi" w:eastAsiaTheme="minorHAnsi" w:hAnsiTheme="minorHAnsi"/>
          <w:b/>
          <w:bCs/>
          <w:sz w:val="22"/>
        </w:rPr>
        <w:t>arUML</w:t>
      </w:r>
      <w:proofErr w:type="spellEnd"/>
    </w:p>
    <w:p w14:paraId="34568725" w14:textId="55971496" w:rsidR="00D303DD" w:rsidRPr="00D303DD" w:rsidRDefault="00D303DD" w:rsidP="00433E2F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다이어그램(</w:t>
      </w:r>
      <w:proofErr w:type="spellStart"/>
      <w:r>
        <w:rPr>
          <w:rFonts w:asciiTheme="minorHAnsi" w:eastAsiaTheme="minorHAnsi" w:hAnsiTheme="minorHAnsi" w:hint="eastAsia"/>
        </w:rPr>
        <w:t>액터</w:t>
      </w:r>
      <w:proofErr w:type="spellEnd"/>
      <w:r>
        <w:rPr>
          <w:rFonts w:asciiTheme="minorHAnsi" w:eastAsiaTheme="minorHAnsi" w:hAnsiTheme="minorHAnsi" w:hint="eastAsia"/>
        </w:rPr>
        <w:t>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클래스,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시퀀스 등)을 제작할 때 사용</w:t>
      </w:r>
    </w:p>
    <w:p w14:paraId="419A471A" w14:textId="77777777" w:rsidR="00340CD1" w:rsidRPr="00D36B72" w:rsidRDefault="00340CD1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/>
        </w:rPr>
        <w:br w:type="page"/>
      </w:r>
    </w:p>
    <w:p w14:paraId="56A693A6" w14:textId="77777777" w:rsidR="00340CD1" w:rsidRPr="00D36B72" w:rsidRDefault="00340CD1">
      <w:pPr>
        <w:pStyle w:val="1"/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lastRenderedPageBreak/>
        <w:t>규모 산정</w:t>
      </w:r>
    </w:p>
    <w:p w14:paraId="4F7B3406" w14:textId="77777777" w:rsidR="00292ED3" w:rsidRPr="00D36B72" w:rsidRDefault="00292ED3" w:rsidP="00292ED3">
      <w:pPr>
        <w:rPr>
          <w:rFonts w:asciiTheme="minorHAnsi" w:eastAsiaTheme="minorHAnsi" w:hAnsiTheme="minorHAnsi"/>
        </w:rPr>
      </w:pPr>
    </w:p>
    <w:bookmarkEnd w:id="7"/>
    <w:p w14:paraId="4487B986" w14:textId="77777777" w:rsidR="00340CD1" w:rsidRPr="00D36B72" w:rsidRDefault="00340CD1">
      <w:pPr>
        <w:pStyle w:val="2"/>
        <w:rPr>
          <w:rFonts w:asciiTheme="minorHAnsi" w:eastAsiaTheme="minorHAnsi" w:hAnsiTheme="minorHAnsi"/>
        </w:rPr>
      </w:pPr>
      <w:proofErr w:type="gramStart"/>
      <w:r w:rsidRPr="00D36B72">
        <w:rPr>
          <w:rFonts w:asciiTheme="minorHAnsi" w:eastAsiaTheme="minorHAnsi" w:hAnsiTheme="minorHAnsi" w:hint="eastAsia"/>
        </w:rPr>
        <w:t>WBS(</w:t>
      </w:r>
      <w:proofErr w:type="gramEnd"/>
      <w:r w:rsidRPr="00D36B72">
        <w:rPr>
          <w:rFonts w:asciiTheme="minorHAnsi" w:eastAsiaTheme="minorHAnsi" w:hAnsiTheme="minorHAnsi" w:hint="eastAsia"/>
        </w:rPr>
        <w:t>Work Breakdown Structu</w:t>
      </w:r>
      <w:bookmarkStart w:id="8" w:name="_Toc447537514"/>
      <w:r w:rsidRPr="00D36B72">
        <w:rPr>
          <w:rFonts w:asciiTheme="minorHAnsi" w:eastAsiaTheme="minorHAnsi" w:hAnsiTheme="minorHAnsi" w:hint="eastAsia"/>
        </w:rPr>
        <w:t>re)</w:t>
      </w:r>
    </w:p>
    <w:p w14:paraId="25E52060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6217BC6B" w14:textId="160535F5" w:rsidR="0034727E" w:rsidRPr="00D36B72" w:rsidRDefault="007655C7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44A0B6F" wp14:editId="4F906704">
                <wp:simplePos x="0" y="0"/>
                <wp:positionH relativeFrom="column">
                  <wp:posOffset>1880870</wp:posOffset>
                </wp:positionH>
                <wp:positionV relativeFrom="paragraph">
                  <wp:posOffset>26242</wp:posOffset>
                </wp:positionV>
                <wp:extent cx="1800225" cy="333375"/>
                <wp:effectExtent l="12700" t="12700" r="28575" b="22225"/>
                <wp:wrapNone/>
                <wp:docPr id="1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0225" cy="333375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3175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7ACC404" w14:textId="77777777" w:rsidR="00340CD1" w:rsidRPr="002D0ED6" w:rsidRDefault="00340CD1" w:rsidP="00BD157C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proofErr w:type="spellStart"/>
                            <w:r w:rsidRPr="002D0ED6">
                              <w:rPr>
                                <w:rFonts w:ascii="굴림" w:eastAsia="굴림" w:hAnsi="굴림" w:hint="eastAsia"/>
                              </w:rPr>
                              <w:t>캠핑장</w:t>
                            </w:r>
                            <w:proofErr w:type="spellEnd"/>
                            <w:r w:rsidRPr="002D0ED6">
                              <w:rPr>
                                <w:rFonts w:ascii="굴림" w:eastAsia="굴림" w:hAnsi="굴림" w:hint="eastAsia"/>
                              </w:rPr>
                              <w:t xml:space="preserve"> 예약 프로그램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4A0B6F" id="Rectangle 58" o:spid="_x0000_s1040" style="position:absolute;left:0;text-align:left;margin-left:148.1pt;margin-top:2.05pt;width:141.75pt;height:26.2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" fillcolor="#dbe5f1" strokecolor="#95b3d7" strokeweight="2.5pt">
                <v:shadow color="#868686"/>
                <v:path arrowok="t"/>
                <v:textbox>
                  <w:txbxContent>
                    <w:p w14:paraId="47ACC404" w14:textId="77777777" w:rsidR="00340CD1" w:rsidRPr="002D0ED6" w:rsidRDefault="00340CD1" w:rsidP="00BD157C">
                      <w:pPr>
                        <w:jc w:val="center"/>
                        <w:rPr>
                          <w:rFonts w:ascii="굴림" w:eastAsia="굴림" w:hAnsi="굴림"/>
                        </w:rPr>
                      </w:pPr>
                      <w:proofErr w:type="spellStart"/>
                      <w:r w:rsidRPr="002D0ED6">
                        <w:rPr>
                          <w:rFonts w:ascii="굴림" w:eastAsia="굴림" w:hAnsi="굴림" w:hint="eastAsia"/>
                        </w:rPr>
                        <w:t>캠핑장</w:t>
                      </w:r>
                      <w:proofErr w:type="spellEnd"/>
                      <w:r w:rsidRPr="002D0ED6">
                        <w:rPr>
                          <w:rFonts w:ascii="굴림" w:eastAsia="굴림" w:hAnsi="굴림" w:hint="eastAsia"/>
                        </w:rPr>
                        <w:t xml:space="preserve"> 예약 프로그램</w:t>
                      </w:r>
                    </w:p>
                  </w:txbxContent>
                </v:textbox>
              </v:rect>
            </w:pict>
          </mc:Fallback>
        </mc:AlternateContent>
      </w:r>
      <w:r w:rsidR="000D6438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C92AE03" wp14:editId="71CCDEAA">
                <wp:simplePos x="0" y="0"/>
                <wp:positionH relativeFrom="column">
                  <wp:posOffset>4623435</wp:posOffset>
                </wp:positionH>
                <wp:positionV relativeFrom="paragraph">
                  <wp:posOffset>1231265</wp:posOffset>
                </wp:positionV>
                <wp:extent cx="1390650" cy="308610"/>
                <wp:effectExtent l="0" t="0" r="19050" b="8890"/>
                <wp:wrapNone/>
                <wp:docPr id="2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065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DEB70" w14:textId="1D11F0A6" w:rsidR="00340CD1" w:rsidRPr="002D0ED6" w:rsidRDefault="00D303DD" w:rsidP="00BD157C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>중간</w:t>
                            </w:r>
                            <w:r w:rsidR="00292ED3"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P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92AE03" id="Rectangle 65" o:spid="_x0000_s1041" style="position:absolute;left:0;text-align:left;margin-left:364.05pt;margin-top:96.95pt;width:109.5pt;height:24.3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">
                <v:path arrowok="t"/>
                <v:textbox>
                  <w:txbxContent>
                    <w:p w14:paraId="508DEB70" w14:textId="1D11F0A6" w:rsidR="00340CD1" w:rsidRPr="002D0ED6" w:rsidRDefault="00D303DD" w:rsidP="00BD157C">
                      <w:pPr>
                        <w:jc w:val="center"/>
                        <w:rPr>
                          <w:rFonts w:ascii="굴림" w:eastAsia="굴림" w:hAnsi="굴림" w:hint="eastAsia"/>
                        </w:rPr>
                      </w:pPr>
                      <w:r>
                        <w:rPr>
                          <w:rFonts w:ascii="굴림" w:eastAsia="굴림" w:hAnsi="굴림" w:hint="eastAsia"/>
                        </w:rPr>
                        <w:t>중간</w:t>
                      </w:r>
                      <w:r w:rsidR="00292ED3">
                        <w:rPr>
                          <w:rFonts w:ascii="굴림" w:eastAsia="굴림" w:hAnsi="굴림" w:hint="eastAsia"/>
                        </w:rPr>
                        <w:t xml:space="preserve"> </w:t>
                      </w:r>
                      <w:r>
                        <w:rPr>
                          <w:rFonts w:ascii="굴림" w:eastAsia="굴림" w:hAnsi="굴림" w:hint="eastAsia"/>
                        </w:rPr>
                        <w:t>P</w:t>
                      </w:r>
                      <w:r>
                        <w:rPr>
                          <w:rFonts w:ascii="굴림" w:eastAsia="굴림" w:hAnsi="굴림"/>
                        </w:rPr>
                        <w:t>PT</w:t>
                      </w:r>
                    </w:p>
                  </w:txbxContent>
                </v:textbox>
              </v:rect>
            </w:pict>
          </mc:Fallback>
        </mc:AlternateContent>
      </w:r>
      <w:r w:rsidR="000D6438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9FAE375" wp14:editId="5B871445">
                <wp:simplePos x="0" y="0"/>
                <wp:positionH relativeFrom="column">
                  <wp:posOffset>4624705</wp:posOffset>
                </wp:positionH>
                <wp:positionV relativeFrom="paragraph">
                  <wp:posOffset>752475</wp:posOffset>
                </wp:positionV>
                <wp:extent cx="1390650" cy="353695"/>
                <wp:effectExtent l="12700" t="12700" r="31750" b="27305"/>
                <wp:wrapNone/>
                <wp:docPr id="2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0650" cy="353695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3175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912DB2A" w14:textId="3B558E31" w:rsidR="00340CD1" w:rsidRPr="002D0ED6" w:rsidRDefault="00FD2052" w:rsidP="00BD157C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>발표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FAE375" id="Rectangle 61" o:spid="_x0000_s1042" style="position:absolute;left:0;text-align:left;margin-left:364.15pt;margin-top:59.25pt;width:109.5pt;height:27.8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" fillcolor="#dbe5f1" strokecolor="#95b3d7" strokeweight="2.5pt">
                <v:shadow color="#868686"/>
                <v:path arrowok="t"/>
                <v:textbox>
                  <w:txbxContent>
                    <w:p w14:paraId="1912DB2A" w14:textId="3B558E31" w:rsidR="00340CD1" w:rsidRPr="002D0ED6" w:rsidRDefault="00FD2052" w:rsidP="00BD157C">
                      <w:pPr>
                        <w:jc w:val="center"/>
                        <w:rPr>
                          <w:rFonts w:ascii="굴림" w:eastAsia="굴림" w:hAnsi="굴림"/>
                        </w:rPr>
                      </w:pPr>
                      <w:r>
                        <w:rPr>
                          <w:rFonts w:ascii="굴림" w:eastAsia="굴림" w:hAnsi="굴림" w:hint="eastAsia"/>
                        </w:rPr>
                        <w:t>발표</w:t>
                      </w:r>
                    </w:p>
                  </w:txbxContent>
                </v:textbox>
              </v:rect>
            </w:pict>
          </mc:Fallback>
        </mc:AlternateContent>
      </w:r>
    </w:p>
    <w:p w14:paraId="43A441E4" w14:textId="300CFB89" w:rsidR="0034727E" w:rsidRPr="00D36B72" w:rsidRDefault="00D303DD">
      <w:pPr>
        <w:rPr>
          <w:rFonts w:asciiTheme="minorHAnsi" w:eastAsiaTheme="minorHAnsi" w:hAnsiTheme="minorHAnsi"/>
        </w:rPr>
      </w:pPr>
      <w:r w:rsidRPr="00D303DD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EB099ED" wp14:editId="52FAC36C">
                <wp:simplePos x="0" y="0"/>
                <wp:positionH relativeFrom="column">
                  <wp:posOffset>4629150</wp:posOffset>
                </wp:positionH>
                <wp:positionV relativeFrom="paragraph">
                  <wp:posOffset>2096135</wp:posOffset>
                </wp:positionV>
                <wp:extent cx="1390650" cy="308610"/>
                <wp:effectExtent l="0" t="0" r="19050" b="8890"/>
                <wp:wrapNone/>
                <wp:docPr id="67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065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82AD4" w14:textId="53CC7D88" w:rsidR="00D303DD" w:rsidRPr="002D0ED6" w:rsidRDefault="00D303DD" w:rsidP="00D303DD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>최종 발표 영상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B099ED" id="Rectangle 167" o:spid="_x0000_s1043" style="position:absolute;left:0;text-align:left;margin-left:364.5pt;margin-top:165.05pt;width:109.5pt;height:24.3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">
                <v:path arrowok="t"/>
                <v:textbox>
                  <w:txbxContent>
                    <w:p w14:paraId="59F82AD4" w14:textId="53CC7D88" w:rsidR="00D303DD" w:rsidRPr="002D0ED6" w:rsidRDefault="00D303DD" w:rsidP="00D303DD">
                      <w:pPr>
                        <w:jc w:val="center"/>
                        <w:rPr>
                          <w:rFonts w:ascii="굴림" w:eastAsia="굴림" w:hAnsi="굴림" w:hint="eastAsia"/>
                        </w:rPr>
                      </w:pPr>
                      <w:r>
                        <w:rPr>
                          <w:rFonts w:ascii="굴림" w:eastAsia="굴림" w:hAnsi="굴림" w:hint="eastAsia"/>
                        </w:rPr>
                        <w:t xml:space="preserve">최종 </w:t>
                      </w:r>
                      <w:r>
                        <w:rPr>
                          <w:rFonts w:ascii="굴림" w:eastAsia="굴림" w:hAnsi="굴림" w:hint="eastAsia"/>
                        </w:rPr>
                        <w:t>발표 영상</w:t>
                      </w:r>
                    </w:p>
                  </w:txbxContent>
                </v:textbox>
              </v:rect>
            </w:pict>
          </mc:Fallback>
        </mc:AlternateContent>
      </w:r>
      <w:r w:rsidRPr="00D303DD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BB1D7B8" wp14:editId="72830E7F">
                <wp:simplePos x="0" y="0"/>
                <wp:positionH relativeFrom="column">
                  <wp:posOffset>4629443</wp:posOffset>
                </wp:positionH>
                <wp:positionV relativeFrom="paragraph">
                  <wp:posOffset>1730375</wp:posOffset>
                </wp:positionV>
                <wp:extent cx="1390650" cy="308610"/>
                <wp:effectExtent l="0" t="0" r="19050" b="8890"/>
                <wp:wrapNone/>
                <wp:docPr id="66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065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C43F7" w14:textId="77777777" w:rsidR="00D303DD" w:rsidRPr="002D0ED6" w:rsidRDefault="00D303DD" w:rsidP="00D303DD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>최종 P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B1D7B8" id="_x0000_s1044" style="position:absolute;left:0;text-align:left;margin-left:364.5pt;margin-top:136.25pt;width:109.5pt;height:24.3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">
                <v:path arrowok="t"/>
                <v:textbox>
                  <w:txbxContent>
                    <w:p w14:paraId="43EC43F7" w14:textId="77777777" w:rsidR="00D303DD" w:rsidRPr="002D0ED6" w:rsidRDefault="00D303DD" w:rsidP="00D303DD">
                      <w:pPr>
                        <w:jc w:val="center"/>
                        <w:rPr>
                          <w:rFonts w:ascii="굴림" w:eastAsia="굴림" w:hAnsi="굴림" w:hint="eastAsia"/>
                        </w:rPr>
                      </w:pPr>
                      <w:r>
                        <w:rPr>
                          <w:rFonts w:ascii="굴림" w:eastAsia="굴림" w:hAnsi="굴림" w:hint="eastAsia"/>
                        </w:rPr>
                        <w:t>최종 P</w:t>
                      </w:r>
                      <w:r>
                        <w:rPr>
                          <w:rFonts w:ascii="굴림" w:eastAsia="굴림" w:hAnsi="굴림"/>
                        </w:rPr>
                        <w:t>PT</w:t>
                      </w:r>
                    </w:p>
                  </w:txbxContent>
                </v:textbox>
              </v:rect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373E3A1" wp14:editId="3C628F94">
                <wp:simplePos x="0" y="0"/>
                <wp:positionH relativeFrom="column">
                  <wp:posOffset>2770077</wp:posOffset>
                </wp:positionH>
                <wp:positionV relativeFrom="paragraph">
                  <wp:posOffset>136525</wp:posOffset>
                </wp:positionV>
                <wp:extent cx="0" cy="200025"/>
                <wp:effectExtent l="12700" t="0" r="12700" b="15875"/>
                <wp:wrapNone/>
                <wp:docPr id="19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2819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9" o:spid="_x0000_s1026" type="#_x0000_t32" style="position:absolute;left:0;text-align:left;margin-left:218.1pt;margin-top:10.75pt;width:0;height:15.7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" strokeweight="1.5pt">
                <v:shadow color="#868686"/>
                <o:lock v:ext="edit" shapetype="f"/>
              </v:shape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83EBD31" wp14:editId="1A4E16B1">
                <wp:simplePos x="0" y="0"/>
                <wp:positionH relativeFrom="column">
                  <wp:posOffset>1912192</wp:posOffset>
                </wp:positionH>
                <wp:positionV relativeFrom="paragraph">
                  <wp:posOffset>325755</wp:posOffset>
                </wp:positionV>
                <wp:extent cx="0" cy="400050"/>
                <wp:effectExtent l="12700" t="0" r="12700" b="19050"/>
                <wp:wrapNone/>
                <wp:docPr id="26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665DF" id="AutoShape 66" o:spid="_x0000_s1026" type="#_x0000_t32" style="position:absolute;left:0;text-align:left;margin-left:150.55pt;margin-top:25.65pt;width:0;height:31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" strokeweight="1.5pt">
                <v:shadow color="#868686"/>
                <o:lock v:ext="edit" shapetype="f"/>
              </v:shape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C0115D4" wp14:editId="7AFB7817">
                <wp:simplePos x="0" y="0"/>
                <wp:positionH relativeFrom="column">
                  <wp:posOffset>1900127</wp:posOffset>
                </wp:positionH>
                <wp:positionV relativeFrom="paragraph">
                  <wp:posOffset>323215</wp:posOffset>
                </wp:positionV>
                <wp:extent cx="3441700" cy="4445"/>
                <wp:effectExtent l="12700" t="12700" r="12700" b="20955"/>
                <wp:wrapNone/>
                <wp:docPr id="65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441700" cy="444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BB12D" id="AutoShape 67" o:spid="_x0000_s1026" type="#_x0000_t32" style="position:absolute;left:0;text-align:left;margin-left:149.6pt;margin-top:25.45pt;width:271pt;height:.3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" strokeweight="1.5pt">
                <v:shadow color="#868686"/>
                <o:lock v:ext="edit" shapetype="f"/>
              </v:shape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B83B2C5" wp14:editId="6445F159">
                <wp:simplePos x="0" y="0"/>
                <wp:positionH relativeFrom="column">
                  <wp:posOffset>5322142</wp:posOffset>
                </wp:positionH>
                <wp:positionV relativeFrom="paragraph">
                  <wp:posOffset>325755</wp:posOffset>
                </wp:positionV>
                <wp:extent cx="0" cy="200025"/>
                <wp:effectExtent l="12700" t="0" r="12700" b="15875"/>
                <wp:wrapNone/>
                <wp:docPr id="22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4046F" id="AutoShape 62" o:spid="_x0000_s1026" type="#_x0000_t32" style="position:absolute;left:0;text-align:left;margin-left:419.05pt;margin-top:25.65pt;width:0;height:15.7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" strokeweight="1.5pt">
                <v:shadow color="#868686"/>
                <o:lock v:ext="edit" shapetype="f"/>
              </v:shape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7CAE796" wp14:editId="794A60A2">
                <wp:simplePos x="0" y="0"/>
                <wp:positionH relativeFrom="column">
                  <wp:posOffset>200025</wp:posOffset>
                </wp:positionH>
                <wp:positionV relativeFrom="paragraph">
                  <wp:posOffset>523874</wp:posOffset>
                </wp:positionV>
                <wp:extent cx="3441700" cy="4445"/>
                <wp:effectExtent l="12700" t="12700" r="12700" b="20955"/>
                <wp:wrapNone/>
                <wp:docPr id="27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441700" cy="444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BA3AF" id="AutoShape 67" o:spid="_x0000_s1026" type="#_x0000_t32" style="position:absolute;left:0;text-align:left;margin-left:15.75pt;margin-top:41.25pt;width:271pt;height:.3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" strokeweight="1.5pt">
                <v:shadow color="#868686"/>
                <o:lock v:ext="edit" shapetype="f"/>
              </v:shape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0297A5F" wp14:editId="7A2F1347">
                <wp:simplePos x="0" y="0"/>
                <wp:positionH relativeFrom="column">
                  <wp:posOffset>205740</wp:posOffset>
                </wp:positionH>
                <wp:positionV relativeFrom="paragraph">
                  <wp:posOffset>526415</wp:posOffset>
                </wp:positionV>
                <wp:extent cx="0" cy="200025"/>
                <wp:effectExtent l="12700" t="0" r="12700" b="15875"/>
                <wp:wrapNone/>
                <wp:docPr id="28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2EEDF" id="AutoShape 68" o:spid="_x0000_s1026" type="#_x0000_t32" style="position:absolute;left:0;text-align:left;margin-left:16.2pt;margin-top:41.45pt;width:0;height:15.7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" strokeweight="1.5pt">
                <v:shadow color="#868686"/>
                <o:lock v:ext="edit" shapetype="f"/>
              </v:shape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8B69E8" wp14:editId="69176A65">
                <wp:simplePos x="0" y="0"/>
                <wp:positionH relativeFrom="column">
                  <wp:posOffset>3644265</wp:posOffset>
                </wp:positionH>
                <wp:positionV relativeFrom="paragraph">
                  <wp:posOffset>526415</wp:posOffset>
                </wp:positionV>
                <wp:extent cx="0" cy="200025"/>
                <wp:effectExtent l="12700" t="0" r="12700" b="15875"/>
                <wp:wrapNone/>
                <wp:docPr id="29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507AA" id="AutoShape 69" o:spid="_x0000_s1026" type="#_x0000_t32" style="position:absolute;left:0;text-align:left;margin-left:286.95pt;margin-top:41.45pt;width:0;height:15.7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" strokeweight="1.5pt">
                <v:shadow color="#868686"/>
                <o:lock v:ext="edit" shapetype="f"/>
              </v:shape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E265BE0" wp14:editId="72B7EBAC">
                <wp:simplePos x="0" y="0"/>
                <wp:positionH relativeFrom="column">
                  <wp:posOffset>2883535</wp:posOffset>
                </wp:positionH>
                <wp:positionV relativeFrom="paragraph">
                  <wp:posOffset>1974850</wp:posOffset>
                </wp:positionV>
                <wp:extent cx="1512570" cy="308610"/>
                <wp:effectExtent l="0" t="0" r="11430" b="8890"/>
                <wp:wrapNone/>
                <wp:docPr id="44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257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9C154" w14:textId="77777777" w:rsidR="00340CD1" w:rsidRPr="002D0ED6" w:rsidRDefault="00340CD1" w:rsidP="00BD157C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 w:rsidRPr="002D0ED6">
                              <w:rPr>
                                <w:rFonts w:ascii="굴림" w:eastAsia="굴림" w:hAnsi="굴림" w:hint="eastAsia"/>
                              </w:rPr>
                              <w:t>시스템 소스코드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65BE0" id="Rectangle 87" o:spid="_x0000_s1045" style="position:absolute;left:0;text-align:left;margin-left:227.05pt;margin-top:155.5pt;width:119.1pt;height:24.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">
                <v:path arrowok="t"/>
                <v:textbox>
                  <w:txbxContent>
                    <w:p w14:paraId="0959C154" w14:textId="77777777" w:rsidR="00340CD1" w:rsidRPr="002D0ED6" w:rsidRDefault="00340CD1" w:rsidP="00BD157C">
                      <w:pPr>
                        <w:jc w:val="center"/>
                        <w:rPr>
                          <w:rFonts w:ascii="굴림" w:eastAsia="굴림" w:hAnsi="굴림"/>
                        </w:rPr>
                      </w:pPr>
                      <w:r w:rsidRPr="002D0ED6">
                        <w:rPr>
                          <w:rFonts w:ascii="굴림" w:eastAsia="굴림" w:hAnsi="굴림" w:hint="eastAsia"/>
                        </w:rPr>
                        <w:t>시스템 소스코드</w:t>
                      </w:r>
                    </w:p>
                  </w:txbxContent>
                </v:textbox>
              </v:rect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1797DA4" wp14:editId="324DEE33">
                <wp:simplePos x="0" y="0"/>
                <wp:positionH relativeFrom="column">
                  <wp:posOffset>2883535</wp:posOffset>
                </wp:positionH>
                <wp:positionV relativeFrom="paragraph">
                  <wp:posOffset>1563370</wp:posOffset>
                </wp:positionV>
                <wp:extent cx="1512570" cy="333375"/>
                <wp:effectExtent l="0" t="0" r="11430" b="9525"/>
                <wp:wrapNone/>
                <wp:docPr id="43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257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36938" w14:textId="446BB3A6" w:rsidR="00340CD1" w:rsidRPr="002D0ED6" w:rsidRDefault="00D303DD" w:rsidP="00BD157C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rFonts w:ascii="굴림" w:eastAsia="굴림" w:hAnsi="굴림"/>
                              </w:rPr>
                              <w:t xml:space="preserve">UI 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제작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797DA4" id="Rectangle 86" o:spid="_x0000_s1046" style="position:absolute;left:0;text-align:left;margin-left:227.05pt;margin-top:123.1pt;width:119.1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">
                <v:path arrowok="t"/>
                <v:textbox>
                  <w:txbxContent>
                    <w:p w14:paraId="4EC36938" w14:textId="446BB3A6" w:rsidR="00340CD1" w:rsidRPr="002D0ED6" w:rsidRDefault="00D303DD" w:rsidP="00BD157C">
                      <w:pPr>
                        <w:jc w:val="center"/>
                        <w:rPr>
                          <w:rFonts w:ascii="굴림" w:eastAsia="굴림" w:hAnsi="굴림" w:hint="eastAsia"/>
                        </w:rPr>
                      </w:pPr>
                      <w:r>
                        <w:rPr>
                          <w:rFonts w:ascii="굴림" w:eastAsia="굴림" w:hAnsi="굴림"/>
                        </w:rPr>
                        <w:t xml:space="preserve">UI </w:t>
                      </w:r>
                      <w:r>
                        <w:rPr>
                          <w:rFonts w:ascii="굴림" w:eastAsia="굴림" w:hAnsi="굴림" w:hint="eastAsia"/>
                        </w:rPr>
                        <w:t>제작</w:t>
                      </w:r>
                    </w:p>
                  </w:txbxContent>
                </v:textbox>
              </v:rect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6584CF7" wp14:editId="6C3E6FA5">
                <wp:simplePos x="0" y="0"/>
                <wp:positionH relativeFrom="column">
                  <wp:posOffset>2883535</wp:posOffset>
                </wp:positionH>
                <wp:positionV relativeFrom="paragraph">
                  <wp:posOffset>1186180</wp:posOffset>
                </wp:positionV>
                <wp:extent cx="1512570" cy="308610"/>
                <wp:effectExtent l="0" t="0" r="11430" b="8890"/>
                <wp:wrapNone/>
                <wp:docPr id="42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257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1F91C" w14:textId="77777777" w:rsidR="00340CD1" w:rsidRPr="002D0ED6" w:rsidRDefault="00340CD1" w:rsidP="00BD157C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 w:rsidRPr="002D0ED6">
                              <w:rPr>
                                <w:rFonts w:ascii="굴림" w:eastAsia="굴림" w:hAnsi="굴림" w:hint="eastAsia"/>
                              </w:rPr>
                              <w:t>디자인 이미지</w:t>
                            </w:r>
                          </w:p>
                          <w:p w14:paraId="13FE5541" w14:textId="77777777" w:rsidR="00340CD1" w:rsidRDefault="00340CD1" w:rsidP="00BD157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584CF7" id="Rectangle 85" o:spid="_x0000_s1047" style="position:absolute;left:0;text-align:left;margin-left:227.05pt;margin-top:93.4pt;width:119.1pt;height:24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">
                <v:path arrowok="t"/>
                <v:textbox>
                  <w:txbxContent>
                    <w:p w14:paraId="0E41F91C" w14:textId="77777777" w:rsidR="00340CD1" w:rsidRPr="002D0ED6" w:rsidRDefault="00340CD1" w:rsidP="00BD157C">
                      <w:pPr>
                        <w:jc w:val="center"/>
                        <w:rPr>
                          <w:rFonts w:ascii="굴림" w:eastAsia="굴림" w:hAnsi="굴림" w:hint="eastAsia"/>
                        </w:rPr>
                      </w:pPr>
                      <w:r w:rsidRPr="002D0ED6">
                        <w:rPr>
                          <w:rFonts w:ascii="굴림" w:eastAsia="굴림" w:hAnsi="굴림" w:hint="eastAsia"/>
                        </w:rPr>
                        <w:t>디자인 이미지</w:t>
                      </w:r>
                    </w:p>
                    <w:p w14:paraId="13FE5541" w14:textId="77777777" w:rsidR="00340CD1" w:rsidRDefault="00340CD1" w:rsidP="00BD157C"/>
                  </w:txbxContent>
                </v:textbox>
              </v:rect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7CDC160" wp14:editId="72FD2724">
                <wp:simplePos x="0" y="0"/>
                <wp:positionH relativeFrom="column">
                  <wp:posOffset>2884805</wp:posOffset>
                </wp:positionH>
                <wp:positionV relativeFrom="paragraph">
                  <wp:posOffset>707390</wp:posOffset>
                </wp:positionV>
                <wp:extent cx="1512570" cy="340995"/>
                <wp:effectExtent l="12700" t="12700" r="24130" b="27305"/>
                <wp:wrapNone/>
                <wp:docPr id="3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2570" cy="340995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3175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8B3AB2A" w14:textId="77777777" w:rsidR="00340CD1" w:rsidRPr="002D0ED6" w:rsidRDefault="00340CD1" w:rsidP="00BD157C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 w:rsidRPr="002D0ED6">
                              <w:rPr>
                                <w:rFonts w:ascii="굴림" w:eastAsia="굴림" w:hAnsi="굴림" w:hint="eastAsia"/>
                              </w:rPr>
                              <w:t>구현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CDC160" id="Rectangle 72" o:spid="_x0000_s1048" style="position:absolute;left:0;text-align:left;margin-left:227.15pt;margin-top:55.7pt;width:119.1pt;height:26.8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" fillcolor="#dbe5f1" strokecolor="#95b3d7" strokeweight="2.5pt">
                <v:shadow color="#868686"/>
                <v:path arrowok="t"/>
                <v:textbox>
                  <w:txbxContent>
                    <w:p w14:paraId="18B3AB2A" w14:textId="77777777" w:rsidR="00340CD1" w:rsidRPr="002D0ED6" w:rsidRDefault="00340CD1" w:rsidP="00BD157C">
                      <w:pPr>
                        <w:jc w:val="center"/>
                        <w:rPr>
                          <w:rFonts w:ascii="굴림" w:eastAsia="굴림" w:hAnsi="굴림"/>
                        </w:rPr>
                      </w:pPr>
                      <w:r w:rsidRPr="002D0ED6">
                        <w:rPr>
                          <w:rFonts w:ascii="굴림" w:eastAsia="굴림" w:hAnsi="굴림" w:hint="eastAsia"/>
                        </w:rPr>
                        <w:t>구현</w:t>
                      </w:r>
                    </w:p>
                  </w:txbxContent>
                </v:textbox>
              </v:rect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1F0E1D7" wp14:editId="6126727B">
                <wp:simplePos x="0" y="0"/>
                <wp:positionH relativeFrom="column">
                  <wp:posOffset>1162685</wp:posOffset>
                </wp:positionH>
                <wp:positionV relativeFrom="paragraph">
                  <wp:posOffset>707390</wp:posOffset>
                </wp:positionV>
                <wp:extent cx="1494155" cy="340995"/>
                <wp:effectExtent l="12700" t="12700" r="29845" b="27305"/>
                <wp:wrapNone/>
                <wp:docPr id="3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4155" cy="340995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3175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4AB8918" w14:textId="77777777" w:rsidR="00340CD1" w:rsidRPr="002D0ED6" w:rsidRDefault="00340CD1" w:rsidP="00BD157C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 w:rsidRPr="002D0ED6">
                              <w:rPr>
                                <w:rFonts w:ascii="굴림" w:eastAsia="굴림" w:hAnsi="굴림" w:hint="eastAsia"/>
                              </w:rPr>
                              <w:t>설계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0E1D7" id="Rectangle 71" o:spid="_x0000_s1049" style="position:absolute;left:0;text-align:left;margin-left:91.55pt;margin-top:55.7pt;width:117.65pt;height:26.8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" fillcolor="#dbe5f1" strokecolor="#95b3d7" strokeweight="2.5pt">
                <v:shadow color="#868686"/>
                <v:path arrowok="t"/>
                <v:textbox>
                  <w:txbxContent>
                    <w:p w14:paraId="64AB8918" w14:textId="77777777" w:rsidR="00340CD1" w:rsidRPr="002D0ED6" w:rsidRDefault="00340CD1" w:rsidP="00BD157C">
                      <w:pPr>
                        <w:jc w:val="center"/>
                        <w:rPr>
                          <w:rFonts w:ascii="굴림" w:eastAsia="굴림" w:hAnsi="굴림"/>
                        </w:rPr>
                      </w:pPr>
                      <w:r w:rsidRPr="002D0ED6">
                        <w:rPr>
                          <w:rFonts w:ascii="굴림" w:eastAsia="굴림" w:hAnsi="굴림" w:hint="eastAsia"/>
                        </w:rPr>
                        <w:t>설계</w:t>
                      </w:r>
                    </w:p>
                  </w:txbxContent>
                </v:textbox>
              </v:rect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013FB5B" wp14:editId="053DE14C">
                <wp:simplePos x="0" y="0"/>
                <wp:positionH relativeFrom="column">
                  <wp:posOffset>1158240</wp:posOffset>
                </wp:positionH>
                <wp:positionV relativeFrom="paragraph">
                  <wp:posOffset>1186180</wp:posOffset>
                </wp:positionV>
                <wp:extent cx="1510030" cy="308610"/>
                <wp:effectExtent l="0" t="0" r="13970" b="8890"/>
                <wp:wrapNone/>
                <wp:docPr id="3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003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5E8C8" w14:textId="52699268" w:rsidR="00340CD1" w:rsidRPr="002D0ED6" w:rsidRDefault="00D303DD" w:rsidP="00BD157C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>클래스 다이어그램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3FB5B" id="Rectangle 73" o:spid="_x0000_s1050" style="position:absolute;left:0;text-align:left;margin-left:91.2pt;margin-top:93.4pt;width:118.9pt;height:24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">
                <v:path arrowok="t"/>
                <v:textbox>
                  <w:txbxContent>
                    <w:p w14:paraId="63E5E8C8" w14:textId="52699268" w:rsidR="00340CD1" w:rsidRPr="002D0ED6" w:rsidRDefault="00D303DD" w:rsidP="00BD157C">
                      <w:pPr>
                        <w:jc w:val="center"/>
                        <w:rPr>
                          <w:rFonts w:ascii="굴림" w:eastAsia="굴림" w:hAnsi="굴림" w:hint="eastAsia"/>
                        </w:rPr>
                      </w:pPr>
                      <w:r>
                        <w:rPr>
                          <w:rFonts w:ascii="굴림" w:eastAsia="굴림" w:hAnsi="굴림" w:hint="eastAsia"/>
                        </w:rPr>
                        <w:t>클래스 다이어그램</w:t>
                      </w:r>
                    </w:p>
                  </w:txbxContent>
                </v:textbox>
              </v:rect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E64996E" wp14:editId="31F8DE5A">
                <wp:simplePos x="0" y="0"/>
                <wp:positionH relativeFrom="column">
                  <wp:posOffset>1158240</wp:posOffset>
                </wp:positionH>
                <wp:positionV relativeFrom="paragraph">
                  <wp:posOffset>1563370</wp:posOffset>
                </wp:positionV>
                <wp:extent cx="1510030" cy="333375"/>
                <wp:effectExtent l="0" t="0" r="13970" b="9525"/>
                <wp:wrapNone/>
                <wp:docPr id="36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003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DAA6F" w14:textId="1620C07B" w:rsidR="00340CD1" w:rsidRPr="002D0ED6" w:rsidRDefault="00D303DD" w:rsidP="00BD157C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>시퀀스 다이어그램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64996E" id="Rectangle 79" o:spid="_x0000_s1051" style="position:absolute;left:0;text-align:left;margin-left:91.2pt;margin-top:123.1pt;width:118.9pt;height:26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">
                <v:path arrowok="t"/>
                <v:textbox>
                  <w:txbxContent>
                    <w:p w14:paraId="147DAA6F" w14:textId="1620C07B" w:rsidR="00340CD1" w:rsidRPr="002D0ED6" w:rsidRDefault="00D303DD" w:rsidP="00BD157C">
                      <w:pPr>
                        <w:jc w:val="center"/>
                        <w:rPr>
                          <w:rFonts w:ascii="굴림" w:eastAsia="굴림" w:hAnsi="굴림" w:hint="eastAsia"/>
                        </w:rPr>
                      </w:pPr>
                      <w:r>
                        <w:rPr>
                          <w:rFonts w:ascii="굴림" w:eastAsia="굴림" w:hAnsi="굴림" w:hint="eastAsia"/>
                        </w:rPr>
                        <w:t>시퀀스 다이어그램</w:t>
                      </w:r>
                    </w:p>
                  </w:txbxContent>
                </v:textbox>
              </v:rect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3F85DBC" wp14:editId="3376EFF3">
                <wp:simplePos x="0" y="0"/>
                <wp:positionH relativeFrom="column">
                  <wp:posOffset>1158240</wp:posOffset>
                </wp:positionH>
                <wp:positionV relativeFrom="paragraph">
                  <wp:posOffset>1974850</wp:posOffset>
                </wp:positionV>
                <wp:extent cx="1510030" cy="314325"/>
                <wp:effectExtent l="0" t="0" r="13970" b="15875"/>
                <wp:wrapNone/>
                <wp:docPr id="37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00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B3CC7" w14:textId="7B81AB21" w:rsidR="00340CD1" w:rsidRPr="002D0ED6" w:rsidRDefault="00D303DD" w:rsidP="00BD157C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>설계 명세서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F85DBC" id="Rectangle 80" o:spid="_x0000_s1052" style="position:absolute;left:0;text-align:left;margin-left:91.2pt;margin-top:155.5pt;width:118.9pt;height:24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">
                <v:path arrowok="t"/>
                <v:textbox>
                  <w:txbxContent>
                    <w:p w14:paraId="3E0B3CC7" w14:textId="7B81AB21" w:rsidR="00340CD1" w:rsidRPr="002D0ED6" w:rsidRDefault="00D303DD" w:rsidP="00BD157C">
                      <w:pPr>
                        <w:jc w:val="center"/>
                        <w:rPr>
                          <w:rFonts w:ascii="굴림" w:eastAsia="굴림" w:hAnsi="굴림" w:hint="eastAsia"/>
                        </w:rPr>
                      </w:pPr>
                      <w:r>
                        <w:rPr>
                          <w:rFonts w:ascii="굴림" w:eastAsia="굴림" w:hAnsi="굴림" w:hint="eastAsia"/>
                        </w:rPr>
                        <w:t>설계 명세서</w:t>
                      </w:r>
                    </w:p>
                  </w:txbxContent>
                </v:textbox>
              </v:rect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500BAD9" wp14:editId="74DFFB2A">
                <wp:simplePos x="0" y="0"/>
                <wp:positionH relativeFrom="column">
                  <wp:posOffset>-563245</wp:posOffset>
                </wp:positionH>
                <wp:positionV relativeFrom="paragraph">
                  <wp:posOffset>706755</wp:posOffset>
                </wp:positionV>
                <wp:extent cx="1497965" cy="340995"/>
                <wp:effectExtent l="12700" t="12700" r="26035" b="27305"/>
                <wp:wrapNone/>
                <wp:docPr id="3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7965" cy="340995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3175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7DB0F1C" w14:textId="77777777" w:rsidR="00340CD1" w:rsidRPr="002D0ED6" w:rsidRDefault="00340CD1" w:rsidP="00BD157C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 w:rsidRPr="002D0ED6">
                              <w:rPr>
                                <w:rFonts w:ascii="굴림" w:eastAsia="굴림" w:hAnsi="굴림" w:hint="eastAsia"/>
                              </w:rPr>
                              <w:t>분석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0BAD9" id="Rectangle 70" o:spid="_x0000_s1053" style="position:absolute;left:0;text-align:left;margin-left:-44.35pt;margin-top:55.65pt;width:117.95pt;height:26.8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" fillcolor="#dbe5f1" strokecolor="#95b3d7" strokeweight="2.5pt">
                <v:shadow color="#868686"/>
                <v:path arrowok="t"/>
                <v:textbox>
                  <w:txbxContent>
                    <w:p w14:paraId="47DB0F1C" w14:textId="77777777" w:rsidR="00340CD1" w:rsidRPr="002D0ED6" w:rsidRDefault="00340CD1" w:rsidP="00BD157C">
                      <w:pPr>
                        <w:jc w:val="center"/>
                        <w:rPr>
                          <w:rFonts w:ascii="굴림" w:eastAsia="굴림" w:hAnsi="굴림"/>
                        </w:rPr>
                      </w:pPr>
                      <w:r w:rsidRPr="002D0ED6">
                        <w:rPr>
                          <w:rFonts w:ascii="굴림" w:eastAsia="굴림" w:hAnsi="굴림" w:hint="eastAsia"/>
                        </w:rPr>
                        <w:t>분석</w:t>
                      </w:r>
                    </w:p>
                  </w:txbxContent>
                </v:textbox>
              </v:rect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CC86C45" wp14:editId="4FB37BCF">
                <wp:simplePos x="0" y="0"/>
                <wp:positionH relativeFrom="column">
                  <wp:posOffset>-567055</wp:posOffset>
                </wp:positionH>
                <wp:positionV relativeFrom="paragraph">
                  <wp:posOffset>1185545</wp:posOffset>
                </wp:positionV>
                <wp:extent cx="1510030" cy="308610"/>
                <wp:effectExtent l="0" t="0" r="13970" b="8890"/>
                <wp:wrapNone/>
                <wp:docPr id="39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003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0ACDB" w14:textId="77777777" w:rsidR="00340CD1" w:rsidRPr="002D0ED6" w:rsidRDefault="00340CD1" w:rsidP="00BD157C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 w:rsidRPr="002D0ED6">
                              <w:rPr>
                                <w:rFonts w:ascii="굴림" w:eastAsia="굴림" w:hAnsi="굴림" w:hint="eastAsia"/>
                              </w:rPr>
                              <w:t>요구사항 명세서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C86C45" id="Rectangle 82" o:spid="_x0000_s1054" style="position:absolute;left:0;text-align:left;margin-left:-44.65pt;margin-top:93.35pt;width:118.9pt;height:24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">
                <v:path arrowok="t"/>
                <v:textbox>
                  <w:txbxContent>
                    <w:p w14:paraId="4BD0ACDB" w14:textId="77777777" w:rsidR="00340CD1" w:rsidRPr="002D0ED6" w:rsidRDefault="00340CD1" w:rsidP="00BD157C">
                      <w:pPr>
                        <w:jc w:val="center"/>
                        <w:rPr>
                          <w:rFonts w:ascii="굴림" w:eastAsia="굴림" w:hAnsi="굴림"/>
                        </w:rPr>
                      </w:pPr>
                      <w:r w:rsidRPr="002D0ED6">
                        <w:rPr>
                          <w:rFonts w:ascii="굴림" w:eastAsia="굴림" w:hAnsi="굴림" w:hint="eastAsia"/>
                        </w:rPr>
                        <w:t>요구사항 명세서</w:t>
                      </w:r>
                    </w:p>
                  </w:txbxContent>
                </v:textbox>
              </v:rect>
            </w:pict>
          </mc:Fallback>
        </mc:AlternateContent>
      </w:r>
      <w:r w:rsidR="007655C7" w:rsidRPr="00D36B72">
        <w:rPr>
          <w:rFonts w:asciiTheme="minorHAnsi" w:eastAsia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F221D89" wp14:editId="33A1904A">
                <wp:simplePos x="0" y="0"/>
                <wp:positionH relativeFrom="column">
                  <wp:posOffset>-567055</wp:posOffset>
                </wp:positionH>
                <wp:positionV relativeFrom="paragraph">
                  <wp:posOffset>1585595</wp:posOffset>
                </wp:positionV>
                <wp:extent cx="1510030" cy="308610"/>
                <wp:effectExtent l="0" t="0" r="13970" b="8890"/>
                <wp:wrapNone/>
                <wp:docPr id="40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003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8F76D" w14:textId="77777777" w:rsidR="00340CD1" w:rsidRPr="002D0ED6" w:rsidRDefault="00340CD1" w:rsidP="00BD157C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 w:rsidRPr="002D0ED6">
                              <w:rPr>
                                <w:rFonts w:ascii="굴림" w:eastAsia="굴림" w:hAnsi="굴림" w:hint="eastAsia"/>
                              </w:rPr>
                              <w:t>프로젝트 계획서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21D89" id="Rectangle 83" o:spid="_x0000_s1055" style="position:absolute;left:0;text-align:left;margin-left:-44.65pt;margin-top:124.85pt;width:118.9pt;height:2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">
                <v:path arrowok="t"/>
                <v:textbox>
                  <w:txbxContent>
                    <w:p w14:paraId="1078F76D" w14:textId="77777777" w:rsidR="00340CD1" w:rsidRPr="002D0ED6" w:rsidRDefault="00340CD1" w:rsidP="00BD157C">
                      <w:pPr>
                        <w:jc w:val="center"/>
                        <w:rPr>
                          <w:rFonts w:ascii="굴림" w:eastAsia="굴림" w:hAnsi="굴림"/>
                        </w:rPr>
                      </w:pPr>
                      <w:r w:rsidRPr="002D0ED6">
                        <w:rPr>
                          <w:rFonts w:ascii="굴림" w:eastAsia="굴림" w:hAnsi="굴림" w:hint="eastAsia"/>
                        </w:rPr>
                        <w:t>프로젝트 계획서</w:t>
                      </w:r>
                    </w:p>
                  </w:txbxContent>
                </v:textbox>
              </v:rect>
            </w:pict>
          </mc:Fallback>
        </mc:AlternateContent>
      </w:r>
      <w:r w:rsidR="000D6438" w:rsidRPr="00D36B72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F5F2F5E" wp14:editId="1F42A734">
                <wp:simplePos x="0" y="0"/>
                <wp:positionH relativeFrom="column">
                  <wp:posOffset>4623435</wp:posOffset>
                </wp:positionH>
                <wp:positionV relativeFrom="paragraph">
                  <wp:posOffset>1368425</wp:posOffset>
                </wp:positionV>
                <wp:extent cx="1390650" cy="308610"/>
                <wp:effectExtent l="0" t="0" r="19050" b="8890"/>
                <wp:wrapNone/>
                <wp:docPr id="17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065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85029" w14:textId="56B83C76" w:rsidR="00292ED3" w:rsidRPr="002D0ED6" w:rsidRDefault="00D303DD" w:rsidP="00292ED3">
                            <w:pPr>
                              <w:jc w:val="center"/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중간 </w:t>
                            </w:r>
                            <w:r w:rsidR="00292ED3">
                              <w:rPr>
                                <w:rFonts w:ascii="굴림" w:eastAsia="굴림" w:hAnsi="굴림" w:hint="eastAsia"/>
                              </w:rPr>
                              <w:t xml:space="preserve">발표 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영상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5F2F5E" id="_x0000_s1056" style="position:absolute;left:0;text-align:left;margin-left:364.05pt;margin-top:107.75pt;width:109.5pt;height:2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">
                <v:path arrowok="t"/>
                <v:textbox>
                  <w:txbxContent>
                    <w:p w14:paraId="7B785029" w14:textId="56B83C76" w:rsidR="00292ED3" w:rsidRPr="002D0ED6" w:rsidRDefault="00D303DD" w:rsidP="00292ED3">
                      <w:pPr>
                        <w:jc w:val="center"/>
                        <w:rPr>
                          <w:rFonts w:ascii="굴림" w:eastAsia="굴림" w:hAnsi="굴림" w:hint="eastAsia"/>
                        </w:rPr>
                      </w:pPr>
                      <w:r>
                        <w:rPr>
                          <w:rFonts w:ascii="굴림" w:eastAsia="굴림" w:hAnsi="굴림" w:hint="eastAsia"/>
                        </w:rPr>
                        <w:t xml:space="preserve">중간 </w:t>
                      </w:r>
                      <w:r w:rsidR="00292ED3">
                        <w:rPr>
                          <w:rFonts w:ascii="굴림" w:eastAsia="굴림" w:hAnsi="굴림" w:hint="eastAsia"/>
                        </w:rPr>
                        <w:t xml:space="preserve">발표 </w:t>
                      </w:r>
                      <w:r>
                        <w:rPr>
                          <w:rFonts w:ascii="굴림" w:eastAsia="굴림" w:hAnsi="굴림" w:hint="eastAsia"/>
                        </w:rPr>
                        <w:t>영상</w:t>
                      </w:r>
                    </w:p>
                  </w:txbxContent>
                </v:textbox>
              </v:rect>
            </w:pict>
          </mc:Fallback>
        </mc:AlternateContent>
      </w:r>
      <w:r w:rsidR="0034727E" w:rsidRPr="00D36B72">
        <w:rPr>
          <w:rFonts w:asciiTheme="minorHAnsi" w:eastAsiaTheme="minorHAnsi" w:hAnsiTheme="minorHAnsi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5"/>
        <w:gridCol w:w="1508"/>
        <w:gridCol w:w="3324"/>
      </w:tblGrid>
      <w:tr w:rsidR="0034727E" w:rsidRPr="00D36B72" w14:paraId="4AC109BF" w14:textId="77777777" w:rsidTr="0034727E">
        <w:trPr>
          <w:trHeight w:val="547"/>
        </w:trPr>
        <w:tc>
          <w:tcPr>
            <w:tcW w:w="3605" w:type="dxa"/>
            <w:shd w:val="clear" w:color="auto" w:fill="DBE5F1"/>
            <w:vAlign w:val="center"/>
          </w:tcPr>
          <w:p w14:paraId="0F80ACAF" w14:textId="3C8CA765" w:rsidR="0034727E" w:rsidRPr="00D36B72" w:rsidRDefault="0034727E" w:rsidP="0034727E">
            <w:pPr>
              <w:jc w:val="center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lastRenderedPageBreak/>
              <w:t>단위</w:t>
            </w:r>
            <w:r w:rsidR="001C45D0">
              <w:rPr>
                <w:rFonts w:asciiTheme="minorHAnsi" w:eastAsiaTheme="minorHAnsi" w:hAnsiTheme="minorHAnsi" w:hint="eastAsia"/>
              </w:rPr>
              <w:t xml:space="preserve"> </w:t>
            </w:r>
            <w:r w:rsidRPr="00D36B72">
              <w:rPr>
                <w:rFonts w:asciiTheme="minorHAnsi" w:eastAsiaTheme="minorHAnsi" w:hAnsiTheme="minorHAnsi" w:hint="eastAsia"/>
              </w:rPr>
              <w:t>작업</w:t>
            </w:r>
          </w:p>
        </w:tc>
        <w:tc>
          <w:tcPr>
            <w:tcW w:w="1508" w:type="dxa"/>
            <w:shd w:val="clear" w:color="auto" w:fill="DBE5F1"/>
            <w:vAlign w:val="center"/>
          </w:tcPr>
          <w:p w14:paraId="566D7BC8" w14:textId="503FD9A0" w:rsidR="0034727E" w:rsidRPr="00D36B72" w:rsidRDefault="00641AA8" w:rsidP="0034727E">
            <w:pPr>
              <w:jc w:val="center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기간</w:t>
            </w:r>
            <w:r w:rsidR="001C45D0">
              <w:rPr>
                <w:rFonts w:asciiTheme="minorHAnsi" w:eastAsiaTheme="minorHAnsi" w:hAnsiTheme="minorHAnsi" w:hint="eastAsia"/>
              </w:rPr>
              <w:t>(주)</w:t>
            </w:r>
          </w:p>
        </w:tc>
        <w:tc>
          <w:tcPr>
            <w:tcW w:w="3324" w:type="dxa"/>
            <w:shd w:val="clear" w:color="auto" w:fill="DBE5F1"/>
            <w:vAlign w:val="center"/>
          </w:tcPr>
          <w:p w14:paraId="41328910" w14:textId="7AFE971E" w:rsidR="0034727E" w:rsidRPr="00D36B72" w:rsidRDefault="0034727E" w:rsidP="0034727E">
            <w:pPr>
              <w:jc w:val="center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선행</w:t>
            </w:r>
            <w:r w:rsidR="001C45D0">
              <w:rPr>
                <w:rFonts w:asciiTheme="minorHAnsi" w:eastAsiaTheme="minorHAnsi" w:hAnsiTheme="minorHAnsi" w:hint="eastAsia"/>
              </w:rPr>
              <w:t xml:space="preserve"> </w:t>
            </w:r>
            <w:r w:rsidRPr="00D36B72">
              <w:rPr>
                <w:rFonts w:asciiTheme="minorHAnsi" w:eastAsiaTheme="minorHAnsi" w:hAnsiTheme="minorHAnsi" w:hint="eastAsia"/>
              </w:rPr>
              <w:t>작업</w:t>
            </w:r>
          </w:p>
        </w:tc>
      </w:tr>
      <w:tr w:rsidR="0034727E" w:rsidRPr="00D36B72" w14:paraId="23E18122" w14:textId="77777777" w:rsidTr="0034727E">
        <w:trPr>
          <w:trHeight w:val="533"/>
        </w:trPr>
        <w:tc>
          <w:tcPr>
            <w:tcW w:w="3605" w:type="dxa"/>
            <w:vAlign w:val="center"/>
          </w:tcPr>
          <w:p w14:paraId="6A9FC38B" w14:textId="77777777" w:rsidR="0034727E" w:rsidRPr="00D36B72" w:rsidRDefault="0034727E" w:rsidP="0034727E">
            <w:pPr>
              <w:jc w:val="center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요구사항 명세서</w:t>
            </w:r>
          </w:p>
        </w:tc>
        <w:tc>
          <w:tcPr>
            <w:tcW w:w="1508" w:type="dxa"/>
            <w:vAlign w:val="center"/>
          </w:tcPr>
          <w:p w14:paraId="0E1D9F90" w14:textId="10F8B6D0" w:rsidR="0034727E" w:rsidRPr="00D36B72" w:rsidRDefault="001C45D0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</w:p>
        </w:tc>
        <w:tc>
          <w:tcPr>
            <w:tcW w:w="3324" w:type="dxa"/>
            <w:vAlign w:val="center"/>
          </w:tcPr>
          <w:p w14:paraId="217F18A7" w14:textId="77777777" w:rsidR="0034727E" w:rsidRPr="00D36B72" w:rsidRDefault="0034727E" w:rsidP="0034727E">
            <w:pPr>
              <w:jc w:val="center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-</w:t>
            </w:r>
          </w:p>
        </w:tc>
      </w:tr>
      <w:tr w:rsidR="0034727E" w:rsidRPr="00D36B72" w14:paraId="1D17A3B5" w14:textId="77777777" w:rsidTr="0034727E">
        <w:trPr>
          <w:trHeight w:val="547"/>
        </w:trPr>
        <w:tc>
          <w:tcPr>
            <w:tcW w:w="3605" w:type="dxa"/>
            <w:vAlign w:val="center"/>
          </w:tcPr>
          <w:p w14:paraId="1D23AD40" w14:textId="77777777" w:rsidR="0034727E" w:rsidRPr="00D36B72" w:rsidRDefault="0034727E" w:rsidP="0034727E">
            <w:pPr>
              <w:jc w:val="center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프로젝트 계획서</w:t>
            </w:r>
          </w:p>
        </w:tc>
        <w:tc>
          <w:tcPr>
            <w:tcW w:w="1508" w:type="dxa"/>
            <w:vAlign w:val="center"/>
          </w:tcPr>
          <w:p w14:paraId="7CBA370E" w14:textId="39BD0ECC" w:rsidR="0034727E" w:rsidRPr="00D36B72" w:rsidRDefault="001C45D0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3324" w:type="dxa"/>
            <w:vAlign w:val="center"/>
          </w:tcPr>
          <w:p w14:paraId="0EDF06E1" w14:textId="77777777" w:rsidR="0034727E" w:rsidRPr="00D36B72" w:rsidRDefault="0034727E" w:rsidP="0034727E">
            <w:pPr>
              <w:jc w:val="center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요구사항 명세서</w:t>
            </w:r>
          </w:p>
        </w:tc>
      </w:tr>
      <w:tr w:rsidR="0034727E" w:rsidRPr="00D36B72" w14:paraId="69934D42" w14:textId="77777777" w:rsidTr="0034727E">
        <w:trPr>
          <w:trHeight w:val="547"/>
        </w:trPr>
        <w:tc>
          <w:tcPr>
            <w:tcW w:w="3605" w:type="dxa"/>
            <w:vAlign w:val="center"/>
          </w:tcPr>
          <w:p w14:paraId="2EF0128C" w14:textId="0954DCC4" w:rsidR="0034727E" w:rsidRPr="00D36B72" w:rsidRDefault="00D303DD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클래스 다이어그램</w:t>
            </w:r>
          </w:p>
        </w:tc>
        <w:tc>
          <w:tcPr>
            <w:tcW w:w="1508" w:type="dxa"/>
            <w:vAlign w:val="center"/>
          </w:tcPr>
          <w:p w14:paraId="4B045CC0" w14:textId="4354DED7" w:rsidR="0034727E" w:rsidRPr="00D36B72" w:rsidRDefault="001C45D0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3324" w:type="dxa"/>
            <w:vAlign w:val="center"/>
          </w:tcPr>
          <w:p w14:paraId="01670E11" w14:textId="4CE564C3" w:rsidR="0034727E" w:rsidRPr="00D36B72" w:rsidRDefault="00952F62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중간 발표 영상</w:t>
            </w:r>
          </w:p>
        </w:tc>
      </w:tr>
      <w:tr w:rsidR="0034727E" w:rsidRPr="00D36B72" w14:paraId="4B2A7D0E" w14:textId="77777777" w:rsidTr="0034727E">
        <w:trPr>
          <w:trHeight w:val="533"/>
        </w:trPr>
        <w:tc>
          <w:tcPr>
            <w:tcW w:w="3605" w:type="dxa"/>
            <w:vAlign w:val="center"/>
          </w:tcPr>
          <w:p w14:paraId="5307C7D3" w14:textId="776D6E06" w:rsidR="0034727E" w:rsidRPr="00D36B72" w:rsidRDefault="00D303DD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시퀀스 다이어그램</w:t>
            </w:r>
          </w:p>
        </w:tc>
        <w:tc>
          <w:tcPr>
            <w:tcW w:w="1508" w:type="dxa"/>
            <w:vAlign w:val="center"/>
          </w:tcPr>
          <w:p w14:paraId="6C89CFB4" w14:textId="5547D1EF" w:rsidR="0034727E" w:rsidRPr="00D36B72" w:rsidRDefault="001C45D0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3324" w:type="dxa"/>
            <w:vAlign w:val="center"/>
          </w:tcPr>
          <w:p w14:paraId="7DF2155D" w14:textId="61AE7149" w:rsidR="0034727E" w:rsidRPr="00D36B72" w:rsidRDefault="00952F62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중간 발표 영상</w:t>
            </w:r>
          </w:p>
        </w:tc>
      </w:tr>
      <w:tr w:rsidR="0034727E" w:rsidRPr="00D36B72" w14:paraId="4B934DA2" w14:textId="77777777" w:rsidTr="0034727E">
        <w:trPr>
          <w:trHeight w:val="1095"/>
        </w:trPr>
        <w:tc>
          <w:tcPr>
            <w:tcW w:w="3605" w:type="dxa"/>
            <w:vAlign w:val="center"/>
          </w:tcPr>
          <w:p w14:paraId="380C6E0F" w14:textId="6E23F287" w:rsidR="0034727E" w:rsidRPr="00D36B72" w:rsidRDefault="00D303DD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설계 명세서</w:t>
            </w:r>
          </w:p>
        </w:tc>
        <w:tc>
          <w:tcPr>
            <w:tcW w:w="1508" w:type="dxa"/>
            <w:vAlign w:val="center"/>
          </w:tcPr>
          <w:p w14:paraId="4FE70579" w14:textId="48415FF3" w:rsidR="0034727E" w:rsidRPr="00D36B72" w:rsidRDefault="001C45D0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3324" w:type="dxa"/>
            <w:vAlign w:val="center"/>
          </w:tcPr>
          <w:p w14:paraId="6CC9CC7E" w14:textId="16F1A0FE" w:rsidR="0034727E" w:rsidRPr="00D36B72" w:rsidRDefault="00D303DD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클래스 다이어그램,</w:t>
            </w:r>
          </w:p>
          <w:p w14:paraId="14B7004D" w14:textId="1EC660EB" w:rsidR="0034727E" w:rsidRPr="00D36B72" w:rsidRDefault="00D303DD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시퀀스 다이어그램</w:t>
            </w:r>
          </w:p>
        </w:tc>
      </w:tr>
      <w:tr w:rsidR="0034727E" w:rsidRPr="00D36B72" w14:paraId="58DB5628" w14:textId="77777777" w:rsidTr="0034727E">
        <w:trPr>
          <w:trHeight w:val="547"/>
        </w:trPr>
        <w:tc>
          <w:tcPr>
            <w:tcW w:w="3605" w:type="dxa"/>
            <w:vAlign w:val="center"/>
          </w:tcPr>
          <w:p w14:paraId="6D161A83" w14:textId="74F559ED" w:rsidR="0034727E" w:rsidRPr="00D36B72" w:rsidRDefault="00D303DD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디자인 이미지</w:t>
            </w:r>
          </w:p>
        </w:tc>
        <w:tc>
          <w:tcPr>
            <w:tcW w:w="1508" w:type="dxa"/>
            <w:vAlign w:val="center"/>
          </w:tcPr>
          <w:p w14:paraId="04040B8E" w14:textId="5954D2AA" w:rsidR="0034727E" w:rsidRPr="00D36B72" w:rsidRDefault="00F0701E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3324" w:type="dxa"/>
            <w:vAlign w:val="center"/>
          </w:tcPr>
          <w:p w14:paraId="2A3BF2B8" w14:textId="1BA63037" w:rsidR="0034727E" w:rsidRPr="00D36B72" w:rsidRDefault="00952F62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설계 명세서</w:t>
            </w:r>
          </w:p>
        </w:tc>
      </w:tr>
      <w:tr w:rsidR="0034727E" w:rsidRPr="00D36B72" w14:paraId="524658BA" w14:textId="77777777" w:rsidTr="0034727E">
        <w:trPr>
          <w:trHeight w:val="533"/>
        </w:trPr>
        <w:tc>
          <w:tcPr>
            <w:tcW w:w="3605" w:type="dxa"/>
            <w:vAlign w:val="center"/>
          </w:tcPr>
          <w:p w14:paraId="71852A26" w14:textId="538A3389" w:rsidR="0034727E" w:rsidRPr="00D36B72" w:rsidRDefault="00D303DD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UI </w:t>
            </w:r>
            <w:r>
              <w:rPr>
                <w:rFonts w:asciiTheme="minorHAnsi" w:eastAsiaTheme="minorHAnsi" w:hAnsiTheme="minorHAnsi" w:hint="eastAsia"/>
              </w:rPr>
              <w:t>제작</w:t>
            </w:r>
          </w:p>
        </w:tc>
        <w:tc>
          <w:tcPr>
            <w:tcW w:w="1508" w:type="dxa"/>
            <w:vAlign w:val="center"/>
          </w:tcPr>
          <w:p w14:paraId="1CAEEA0B" w14:textId="2985E0BA" w:rsidR="0034727E" w:rsidRPr="00D36B72" w:rsidRDefault="00F0701E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3</w:t>
            </w:r>
          </w:p>
        </w:tc>
        <w:tc>
          <w:tcPr>
            <w:tcW w:w="3324" w:type="dxa"/>
            <w:vAlign w:val="center"/>
          </w:tcPr>
          <w:p w14:paraId="7D5573BF" w14:textId="0278BDF0" w:rsidR="0034727E" w:rsidRPr="00D36B72" w:rsidRDefault="00B20687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설계 명세서</w:t>
            </w:r>
          </w:p>
        </w:tc>
      </w:tr>
      <w:tr w:rsidR="0034727E" w:rsidRPr="00D36B72" w14:paraId="21D78DDC" w14:textId="77777777" w:rsidTr="0034727E">
        <w:trPr>
          <w:trHeight w:val="547"/>
        </w:trPr>
        <w:tc>
          <w:tcPr>
            <w:tcW w:w="3605" w:type="dxa"/>
            <w:vAlign w:val="center"/>
          </w:tcPr>
          <w:p w14:paraId="6FC6B89A" w14:textId="7E0C7D09" w:rsidR="0034727E" w:rsidRPr="00D36B72" w:rsidRDefault="00D303DD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시스템 소스코드</w:t>
            </w:r>
          </w:p>
        </w:tc>
        <w:tc>
          <w:tcPr>
            <w:tcW w:w="1508" w:type="dxa"/>
            <w:vAlign w:val="center"/>
          </w:tcPr>
          <w:p w14:paraId="35A4CE67" w14:textId="21CB2362" w:rsidR="0034727E" w:rsidRPr="00D36B72" w:rsidRDefault="001C45D0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</w:t>
            </w:r>
          </w:p>
        </w:tc>
        <w:tc>
          <w:tcPr>
            <w:tcW w:w="3324" w:type="dxa"/>
            <w:vAlign w:val="center"/>
          </w:tcPr>
          <w:p w14:paraId="0E8F12F9" w14:textId="4A548A3A" w:rsidR="0034727E" w:rsidRPr="00D36B72" w:rsidRDefault="00B20687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설계 명세서</w:t>
            </w:r>
          </w:p>
        </w:tc>
      </w:tr>
      <w:tr w:rsidR="0034727E" w:rsidRPr="00D36B72" w14:paraId="5D319C5C" w14:textId="77777777" w:rsidTr="0034727E">
        <w:trPr>
          <w:trHeight w:val="1095"/>
        </w:trPr>
        <w:tc>
          <w:tcPr>
            <w:tcW w:w="3605" w:type="dxa"/>
            <w:vAlign w:val="center"/>
          </w:tcPr>
          <w:p w14:paraId="6569FBA0" w14:textId="6C758EE1" w:rsidR="0034727E" w:rsidRPr="00D36B72" w:rsidRDefault="00D303DD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중간 </w:t>
            </w:r>
            <w:r>
              <w:rPr>
                <w:rFonts w:asciiTheme="minorHAnsi" w:eastAsiaTheme="minorHAnsi" w:hAnsiTheme="minorHAnsi"/>
              </w:rPr>
              <w:t>PPT</w:t>
            </w:r>
          </w:p>
        </w:tc>
        <w:tc>
          <w:tcPr>
            <w:tcW w:w="1508" w:type="dxa"/>
            <w:vAlign w:val="center"/>
          </w:tcPr>
          <w:p w14:paraId="2DE706A3" w14:textId="0F91C621" w:rsidR="0034727E" w:rsidRPr="00D36B72" w:rsidRDefault="00F0701E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3324" w:type="dxa"/>
            <w:vAlign w:val="center"/>
          </w:tcPr>
          <w:p w14:paraId="2C953DCB" w14:textId="77777777" w:rsidR="00F0701E" w:rsidRDefault="00F0701E" w:rsidP="0034727E">
            <w:pPr>
              <w:jc w:val="center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요구사항 명세서</w:t>
            </w:r>
            <w:r>
              <w:rPr>
                <w:rFonts w:asciiTheme="minorHAnsi" w:eastAsiaTheme="minorHAnsi" w:hAnsiTheme="minorHAnsi" w:hint="eastAsia"/>
              </w:rPr>
              <w:t>,</w:t>
            </w:r>
          </w:p>
          <w:p w14:paraId="12298074" w14:textId="1BE7F456" w:rsidR="0034727E" w:rsidRPr="00D36B72" w:rsidRDefault="00F0701E" w:rsidP="0034727E">
            <w:pPr>
              <w:jc w:val="center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프로젝트 계획서</w:t>
            </w:r>
          </w:p>
        </w:tc>
      </w:tr>
      <w:tr w:rsidR="0034727E" w:rsidRPr="00D36B72" w14:paraId="504DBDE6" w14:textId="77777777" w:rsidTr="0034727E">
        <w:trPr>
          <w:trHeight w:val="533"/>
        </w:trPr>
        <w:tc>
          <w:tcPr>
            <w:tcW w:w="3605" w:type="dxa"/>
            <w:vAlign w:val="center"/>
          </w:tcPr>
          <w:p w14:paraId="5348546E" w14:textId="3808BD45" w:rsidR="0034727E" w:rsidRPr="00D36B72" w:rsidRDefault="00D303DD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중간 발표 영상</w:t>
            </w:r>
          </w:p>
        </w:tc>
        <w:tc>
          <w:tcPr>
            <w:tcW w:w="1508" w:type="dxa"/>
            <w:vAlign w:val="center"/>
          </w:tcPr>
          <w:p w14:paraId="18DBE617" w14:textId="409DECFA" w:rsidR="0034727E" w:rsidRPr="00D36B72" w:rsidRDefault="00F0701E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3324" w:type="dxa"/>
            <w:vAlign w:val="center"/>
          </w:tcPr>
          <w:p w14:paraId="4716C9EF" w14:textId="249EAAF4" w:rsidR="0034727E" w:rsidRPr="00D36B72" w:rsidRDefault="00F0701E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중간 </w:t>
            </w:r>
            <w:r>
              <w:rPr>
                <w:rFonts w:asciiTheme="minorHAnsi" w:eastAsiaTheme="minorHAnsi" w:hAnsiTheme="minorHAnsi"/>
              </w:rPr>
              <w:t>PPT</w:t>
            </w:r>
          </w:p>
        </w:tc>
      </w:tr>
      <w:tr w:rsidR="0034727E" w:rsidRPr="00D36B72" w14:paraId="170DF6C0" w14:textId="77777777" w:rsidTr="0034727E">
        <w:trPr>
          <w:trHeight w:val="547"/>
        </w:trPr>
        <w:tc>
          <w:tcPr>
            <w:tcW w:w="3605" w:type="dxa"/>
            <w:vAlign w:val="center"/>
          </w:tcPr>
          <w:p w14:paraId="517B05DB" w14:textId="00806952" w:rsidR="0034727E" w:rsidRPr="00D36B72" w:rsidRDefault="00D303DD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최종 </w:t>
            </w:r>
            <w:r>
              <w:rPr>
                <w:rFonts w:asciiTheme="minorHAnsi" w:eastAsiaTheme="minorHAnsi" w:hAnsiTheme="minorHAnsi"/>
              </w:rPr>
              <w:t>PPT</w:t>
            </w:r>
          </w:p>
        </w:tc>
        <w:tc>
          <w:tcPr>
            <w:tcW w:w="1508" w:type="dxa"/>
            <w:vAlign w:val="center"/>
          </w:tcPr>
          <w:p w14:paraId="779C9293" w14:textId="5AD26936" w:rsidR="0034727E" w:rsidRPr="00D36B72" w:rsidRDefault="00F0701E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3324" w:type="dxa"/>
            <w:vAlign w:val="center"/>
          </w:tcPr>
          <w:p w14:paraId="242B64A6" w14:textId="77777777" w:rsidR="0034727E" w:rsidRDefault="00F0701E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설계 명세서,</w:t>
            </w:r>
          </w:p>
          <w:p w14:paraId="4CB00072" w14:textId="6B66527C" w:rsidR="00F0701E" w:rsidRPr="00D36B72" w:rsidRDefault="00F0701E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시스템 소스코드</w:t>
            </w:r>
          </w:p>
        </w:tc>
      </w:tr>
      <w:tr w:rsidR="0034727E" w:rsidRPr="00D36B72" w14:paraId="456BEAAA" w14:textId="77777777" w:rsidTr="0034727E">
        <w:trPr>
          <w:trHeight w:val="547"/>
        </w:trPr>
        <w:tc>
          <w:tcPr>
            <w:tcW w:w="3605" w:type="dxa"/>
            <w:vAlign w:val="center"/>
          </w:tcPr>
          <w:p w14:paraId="0DBFD55B" w14:textId="6069A1E2" w:rsidR="0034727E" w:rsidRPr="00D36B72" w:rsidRDefault="00D303DD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최종 발표 영상</w:t>
            </w:r>
          </w:p>
        </w:tc>
        <w:tc>
          <w:tcPr>
            <w:tcW w:w="1508" w:type="dxa"/>
            <w:vAlign w:val="center"/>
          </w:tcPr>
          <w:p w14:paraId="1368C0FA" w14:textId="5A313AC7" w:rsidR="0034727E" w:rsidRPr="00D36B72" w:rsidRDefault="00F0701E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3324" w:type="dxa"/>
            <w:vAlign w:val="center"/>
          </w:tcPr>
          <w:p w14:paraId="34C00426" w14:textId="0362409E" w:rsidR="0034727E" w:rsidRPr="00D36B72" w:rsidRDefault="00F0701E" w:rsidP="0034727E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최종 </w:t>
            </w:r>
            <w:r>
              <w:rPr>
                <w:rFonts w:asciiTheme="minorHAnsi" w:eastAsiaTheme="minorHAnsi" w:hAnsiTheme="minorHAnsi"/>
              </w:rPr>
              <w:t>PPT</w:t>
            </w:r>
          </w:p>
        </w:tc>
      </w:tr>
    </w:tbl>
    <w:p w14:paraId="70137B20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36676AF2" w14:textId="77777777" w:rsidR="00340CD1" w:rsidRPr="00D36B72" w:rsidRDefault="00340CD1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/>
        </w:rPr>
        <w:br w:type="page"/>
      </w:r>
    </w:p>
    <w:p w14:paraId="387E842E" w14:textId="581F6A00" w:rsidR="00340CD1" w:rsidRPr="00D36B72" w:rsidRDefault="00340CD1">
      <w:pPr>
        <w:pStyle w:val="1"/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lastRenderedPageBreak/>
        <w:t>일정</w:t>
      </w:r>
    </w:p>
    <w:bookmarkEnd w:id="8"/>
    <w:p w14:paraId="68A1B060" w14:textId="7570CB75" w:rsidR="0034727E" w:rsidRPr="00D36B72" w:rsidRDefault="0034727E" w:rsidP="0034727E">
      <w:pPr>
        <w:rPr>
          <w:rFonts w:asciiTheme="minorHAnsi" w:eastAsiaTheme="minorHAnsi" w:hAnsiTheme="minorHAnsi"/>
          <w:vanish/>
        </w:rPr>
      </w:pPr>
    </w:p>
    <w:p w14:paraId="1DF840A6" w14:textId="088F7401" w:rsidR="00CE3F0D" w:rsidRDefault="00641AA8" w:rsidP="0034727E">
      <w:pPr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t>(</w:t>
      </w:r>
      <w:r w:rsidR="00F0701E" w:rsidRPr="00E34BAB">
        <w:rPr>
          <w:rFonts w:ascii="맑은 고딕" w:hAnsi="맑은 고딕" w:hint="eastAsia"/>
        </w:rPr>
        <w:t>PERT</w:t>
      </w:r>
      <w:r w:rsidRPr="00D36B72">
        <w:rPr>
          <w:rFonts w:asciiTheme="minorHAnsi" w:eastAsiaTheme="minorHAnsi" w:hAnsiTheme="minorHAnsi"/>
        </w:rPr>
        <w:t xml:space="preserve"> </w:t>
      </w:r>
      <w:r w:rsidRPr="00D36B72">
        <w:rPr>
          <w:rFonts w:asciiTheme="minorHAnsi" w:eastAsiaTheme="minorHAnsi" w:hAnsiTheme="minorHAnsi" w:hint="eastAsia"/>
        </w:rPr>
        <w:t>차트 사용)</w:t>
      </w:r>
    </w:p>
    <w:p w14:paraId="53DDA9E1" w14:textId="1813CB67" w:rsidR="00F0701E" w:rsidRPr="00E34BAB" w:rsidRDefault="00F0701E" w:rsidP="00F0701E">
      <w:pPr>
        <w:rPr>
          <w:rFonts w:ascii="맑은 고딕" w:hAnsi="맑은 고딕"/>
        </w:rPr>
      </w:pPr>
    </w:p>
    <w:p w14:paraId="083B081C" w14:textId="77777777" w:rsidR="00F0701E" w:rsidRPr="00E34BAB" w:rsidRDefault="00F0701E" w:rsidP="00F0701E">
      <w:pPr>
        <w:rPr>
          <w:vanish/>
        </w:rPr>
      </w:pPr>
    </w:p>
    <w:tbl>
      <w:tblPr>
        <w:tblpPr w:vertAnchor="text" w:horzAnchor="page" w:tblpX="1037" w:tblpY="54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566"/>
      </w:tblGrid>
      <w:tr w:rsidR="00F0701E" w:rsidRPr="00E34BAB" w14:paraId="6B4B1ED7" w14:textId="77777777" w:rsidTr="00F0701E">
        <w:trPr>
          <w:trHeight w:val="349"/>
        </w:trPr>
        <w:tc>
          <w:tcPr>
            <w:tcW w:w="566" w:type="dxa"/>
            <w:shd w:val="clear" w:color="auto" w:fill="auto"/>
          </w:tcPr>
          <w:p w14:paraId="11D35B1B" w14:textId="77777777" w:rsidR="00F0701E" w:rsidRPr="00E34BAB" w:rsidRDefault="00F0701E" w:rsidP="00F0701E">
            <w:pPr>
              <w:jc w:val="center"/>
              <w:rPr>
                <w:rFonts w:ascii="맑은 고딕" w:hAnsi="맑은 고딕"/>
              </w:rPr>
            </w:pPr>
            <w:r w:rsidRPr="00E34BAB">
              <w:rPr>
                <w:rFonts w:ascii="맑은 고딕" w:hAnsi="맑은 고딕" w:hint="eastAsia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14:paraId="745AD579" w14:textId="12D91162" w:rsidR="00F0701E" w:rsidRPr="00E34BAB" w:rsidRDefault="001C45D0" w:rsidP="00F0701E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4</w:t>
            </w:r>
          </w:p>
        </w:tc>
        <w:tc>
          <w:tcPr>
            <w:tcW w:w="566" w:type="dxa"/>
            <w:shd w:val="clear" w:color="auto" w:fill="auto"/>
          </w:tcPr>
          <w:p w14:paraId="5BBC8BC6" w14:textId="32D05B09" w:rsidR="00F0701E" w:rsidRPr="00E34BAB" w:rsidRDefault="001C45D0" w:rsidP="00F0701E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4</w:t>
            </w:r>
          </w:p>
        </w:tc>
      </w:tr>
      <w:tr w:rsidR="00F0701E" w:rsidRPr="00E34BAB" w14:paraId="308001C1" w14:textId="77777777" w:rsidTr="00F0701E">
        <w:trPr>
          <w:trHeight w:val="349"/>
        </w:trPr>
        <w:tc>
          <w:tcPr>
            <w:tcW w:w="566" w:type="dxa"/>
            <w:shd w:val="clear" w:color="auto" w:fill="auto"/>
          </w:tcPr>
          <w:p w14:paraId="3BEB1E3C" w14:textId="3E8FFD7B" w:rsidR="00F0701E" w:rsidRPr="00E34BAB" w:rsidRDefault="001C45D0" w:rsidP="00F0701E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0</w:t>
            </w:r>
          </w:p>
        </w:tc>
        <w:tc>
          <w:tcPr>
            <w:tcW w:w="1132" w:type="dxa"/>
            <w:gridSpan w:val="2"/>
            <w:shd w:val="clear" w:color="auto" w:fill="auto"/>
          </w:tcPr>
          <w:p w14:paraId="45F3AEA6" w14:textId="5DA3B331" w:rsidR="00F0701E" w:rsidRPr="00E34BAB" w:rsidRDefault="00F0701E" w:rsidP="00F0701E">
            <w:pPr>
              <w:jc w:val="center"/>
              <w:rPr>
                <w:rFonts w:ascii="맑은 고딕" w:hAnsi="맑은 고딕"/>
              </w:rPr>
            </w:pPr>
            <w:r w:rsidRPr="00E34BAB">
              <w:rPr>
                <w:rFonts w:ascii="맑은 고딕" w:hAnsi="맑은 고딕" w:hint="eastAsia"/>
                <w:sz w:val="14"/>
                <w:szCs w:val="14"/>
              </w:rPr>
              <w:t>요구사항 명세서</w:t>
            </w:r>
          </w:p>
        </w:tc>
      </w:tr>
      <w:tr w:rsidR="00F0701E" w:rsidRPr="00E34BAB" w14:paraId="572BF3B1" w14:textId="77777777" w:rsidTr="00F0701E">
        <w:trPr>
          <w:trHeight w:val="349"/>
        </w:trPr>
        <w:tc>
          <w:tcPr>
            <w:tcW w:w="566" w:type="dxa"/>
            <w:shd w:val="clear" w:color="auto" w:fill="auto"/>
          </w:tcPr>
          <w:p w14:paraId="39D00EB9" w14:textId="278F467D" w:rsidR="00F0701E" w:rsidRPr="00E34BAB" w:rsidRDefault="001C45D0" w:rsidP="00F0701E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14:paraId="7DD19F3A" w14:textId="444B02EF" w:rsidR="00F0701E" w:rsidRPr="00E34BAB" w:rsidRDefault="001C45D0" w:rsidP="00F0701E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4</w:t>
            </w:r>
          </w:p>
        </w:tc>
        <w:tc>
          <w:tcPr>
            <w:tcW w:w="566" w:type="dxa"/>
            <w:shd w:val="clear" w:color="auto" w:fill="auto"/>
          </w:tcPr>
          <w:p w14:paraId="6DD673F8" w14:textId="45C166BD" w:rsidR="00F0701E" w:rsidRPr="00E34BAB" w:rsidRDefault="001C45D0" w:rsidP="00F0701E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4</w:t>
            </w:r>
          </w:p>
        </w:tc>
      </w:tr>
    </w:tbl>
    <w:tbl>
      <w:tblPr>
        <w:tblpPr w:vertAnchor="text" w:horzAnchor="margin" w:tblpXSpec="center" w:tblpY="52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566"/>
      </w:tblGrid>
      <w:tr w:rsidR="00B20687" w:rsidRPr="00E34BAB" w14:paraId="2EB03CE2" w14:textId="77777777" w:rsidTr="00B20687">
        <w:trPr>
          <w:trHeight w:val="349"/>
        </w:trPr>
        <w:tc>
          <w:tcPr>
            <w:tcW w:w="566" w:type="dxa"/>
            <w:shd w:val="clear" w:color="auto" w:fill="auto"/>
          </w:tcPr>
          <w:p w14:paraId="5E578D19" w14:textId="4110C5AB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5</w:t>
            </w:r>
          </w:p>
        </w:tc>
        <w:tc>
          <w:tcPr>
            <w:tcW w:w="566" w:type="dxa"/>
            <w:shd w:val="clear" w:color="auto" w:fill="auto"/>
          </w:tcPr>
          <w:p w14:paraId="5FCCDD15" w14:textId="75E02320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514A6923" w14:textId="1E4AAD3C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6</w:t>
            </w:r>
          </w:p>
        </w:tc>
      </w:tr>
      <w:tr w:rsidR="00B20687" w:rsidRPr="00E34BAB" w14:paraId="36108D8D" w14:textId="77777777" w:rsidTr="00B20687">
        <w:trPr>
          <w:trHeight w:val="349"/>
        </w:trPr>
        <w:tc>
          <w:tcPr>
            <w:tcW w:w="566" w:type="dxa"/>
            <w:shd w:val="clear" w:color="auto" w:fill="auto"/>
          </w:tcPr>
          <w:p w14:paraId="3A1C636C" w14:textId="48DF808B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0</w:t>
            </w:r>
          </w:p>
        </w:tc>
        <w:tc>
          <w:tcPr>
            <w:tcW w:w="1132" w:type="dxa"/>
            <w:gridSpan w:val="2"/>
            <w:shd w:val="clear" w:color="auto" w:fill="auto"/>
          </w:tcPr>
          <w:p w14:paraId="6E1EFE59" w14:textId="7E8AF008" w:rsidR="00B20687" w:rsidRPr="00E34BAB" w:rsidRDefault="00D00492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  <w:sz w:val="14"/>
                <w:szCs w:val="14"/>
              </w:rPr>
              <w:t xml:space="preserve">중간 </w:t>
            </w:r>
            <w:r>
              <w:rPr>
                <w:rFonts w:ascii="맑은 고딕" w:hAnsi="맑은 고딕"/>
                <w:sz w:val="14"/>
                <w:szCs w:val="14"/>
              </w:rPr>
              <w:t>PPT</w:t>
            </w:r>
          </w:p>
        </w:tc>
      </w:tr>
      <w:tr w:rsidR="00B20687" w:rsidRPr="00E34BAB" w14:paraId="762347F2" w14:textId="77777777" w:rsidTr="00B20687">
        <w:trPr>
          <w:trHeight w:val="349"/>
        </w:trPr>
        <w:tc>
          <w:tcPr>
            <w:tcW w:w="566" w:type="dxa"/>
            <w:shd w:val="clear" w:color="auto" w:fill="auto"/>
          </w:tcPr>
          <w:p w14:paraId="34131F62" w14:textId="0456E9E9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5</w:t>
            </w:r>
          </w:p>
        </w:tc>
        <w:tc>
          <w:tcPr>
            <w:tcW w:w="566" w:type="dxa"/>
            <w:shd w:val="clear" w:color="auto" w:fill="auto"/>
          </w:tcPr>
          <w:p w14:paraId="5CA7BF2D" w14:textId="3966C774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2A5E139D" w14:textId="4D48FE77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6</w:t>
            </w:r>
          </w:p>
        </w:tc>
      </w:tr>
    </w:tbl>
    <w:tbl>
      <w:tblPr>
        <w:tblpPr w:vertAnchor="text" w:horzAnchor="page" w:tblpX="9132" w:tblpY="-8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706"/>
      </w:tblGrid>
      <w:tr w:rsidR="00B20687" w:rsidRPr="00E34BAB" w14:paraId="1EBD2A85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5DB02D8A" w14:textId="7825BC59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7</w:t>
            </w:r>
          </w:p>
        </w:tc>
        <w:tc>
          <w:tcPr>
            <w:tcW w:w="566" w:type="dxa"/>
            <w:shd w:val="clear" w:color="auto" w:fill="auto"/>
          </w:tcPr>
          <w:p w14:paraId="4ACFFE58" w14:textId="370F64FD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2</w:t>
            </w:r>
          </w:p>
        </w:tc>
        <w:tc>
          <w:tcPr>
            <w:tcW w:w="706" w:type="dxa"/>
            <w:shd w:val="clear" w:color="auto" w:fill="auto"/>
          </w:tcPr>
          <w:p w14:paraId="285D4F6F" w14:textId="092DF5A3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9</w:t>
            </w:r>
          </w:p>
        </w:tc>
      </w:tr>
      <w:tr w:rsidR="00B20687" w:rsidRPr="00E34BAB" w14:paraId="47DA8AD9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5A14F7F2" w14:textId="2ED4EE89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0</w:t>
            </w:r>
          </w:p>
        </w:tc>
        <w:tc>
          <w:tcPr>
            <w:tcW w:w="1272" w:type="dxa"/>
            <w:gridSpan w:val="2"/>
            <w:shd w:val="clear" w:color="auto" w:fill="auto"/>
          </w:tcPr>
          <w:p w14:paraId="7178F1A0" w14:textId="73454D72" w:rsidR="00B20687" w:rsidRPr="00E34BAB" w:rsidRDefault="00D00492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  <w:sz w:val="14"/>
                <w:szCs w:val="14"/>
              </w:rPr>
              <w:t>클래스 다이어그램</w:t>
            </w:r>
          </w:p>
        </w:tc>
      </w:tr>
      <w:tr w:rsidR="00B20687" w:rsidRPr="00E34BAB" w14:paraId="68CFC119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260D8D43" w14:textId="47110F45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7</w:t>
            </w:r>
          </w:p>
        </w:tc>
        <w:tc>
          <w:tcPr>
            <w:tcW w:w="566" w:type="dxa"/>
            <w:shd w:val="clear" w:color="auto" w:fill="auto"/>
          </w:tcPr>
          <w:p w14:paraId="70F1026D" w14:textId="36F20F64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2</w:t>
            </w:r>
          </w:p>
        </w:tc>
        <w:tc>
          <w:tcPr>
            <w:tcW w:w="706" w:type="dxa"/>
            <w:shd w:val="clear" w:color="auto" w:fill="auto"/>
          </w:tcPr>
          <w:p w14:paraId="68F70D8D" w14:textId="1FA99049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9</w:t>
            </w:r>
          </w:p>
        </w:tc>
      </w:tr>
    </w:tbl>
    <w:p w14:paraId="08099162" w14:textId="7D849790" w:rsidR="00F0701E" w:rsidRPr="00E34BAB" w:rsidRDefault="00D00492" w:rsidP="00F0701E">
      <w:pPr>
        <w:rPr>
          <w:rFonts w:ascii="맑은 고딕" w:hAnsi="맑은 고딕"/>
        </w:rPr>
      </w:pPr>
      <w:r w:rsidRPr="00E34BAB">
        <w:rPr>
          <w:rFonts w:ascii="맑은 고딕" w:hAnsi="맑은 고딕" w:hint="eastAsia"/>
          <w:noProof/>
          <w:sz w:val="40"/>
          <w:szCs w:val="40"/>
          <w:lang w:val="x-none" w:bidi="x-none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3EDF6CC" wp14:editId="5F93CDE5">
                <wp:simplePos x="0" y="0"/>
                <wp:positionH relativeFrom="column">
                  <wp:posOffset>4517669</wp:posOffset>
                </wp:positionH>
                <wp:positionV relativeFrom="paragraph">
                  <wp:posOffset>370205</wp:posOffset>
                </wp:positionV>
                <wp:extent cx="177800" cy="289932"/>
                <wp:effectExtent l="0" t="12700" r="38100" b="15240"/>
                <wp:wrapNone/>
                <wp:docPr id="70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77800" cy="28993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E75191" id="Line 125" o:spid="_x0000_s1026" style="position:absolute;left:0;text-align:left;flip:y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5.7pt,29.15pt" to="369.7pt,5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">
                <v:stroke endarrow="block"/>
                <o:lock v:ext="edit" shapetype="f"/>
              </v:line>
            </w:pict>
          </mc:Fallback>
        </mc:AlternateContent>
      </w:r>
    </w:p>
    <w:tbl>
      <w:tblPr>
        <w:tblpPr w:vertAnchor="text" w:horzAnchor="page" w:tblpX="3074" w:tblpY="16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566"/>
      </w:tblGrid>
      <w:tr w:rsidR="00B20687" w:rsidRPr="00E34BAB" w14:paraId="6F256A4B" w14:textId="77777777" w:rsidTr="00B20687">
        <w:trPr>
          <w:trHeight w:val="349"/>
        </w:trPr>
        <w:tc>
          <w:tcPr>
            <w:tcW w:w="566" w:type="dxa"/>
            <w:shd w:val="clear" w:color="auto" w:fill="auto"/>
          </w:tcPr>
          <w:p w14:paraId="2F5838D9" w14:textId="24C0A9D1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4</w:t>
            </w:r>
          </w:p>
        </w:tc>
        <w:tc>
          <w:tcPr>
            <w:tcW w:w="566" w:type="dxa"/>
            <w:shd w:val="clear" w:color="auto" w:fill="auto"/>
          </w:tcPr>
          <w:p w14:paraId="6689B3AC" w14:textId="170604BE" w:rsidR="00B20687" w:rsidRPr="00E34BAB" w:rsidRDefault="001C45D0" w:rsidP="001C45D0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4BBEBB54" w14:textId="15476BD0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5</w:t>
            </w:r>
          </w:p>
        </w:tc>
      </w:tr>
      <w:tr w:rsidR="00B20687" w:rsidRPr="00E34BAB" w14:paraId="71EDEDFB" w14:textId="77777777" w:rsidTr="00B20687">
        <w:trPr>
          <w:trHeight w:val="349"/>
        </w:trPr>
        <w:tc>
          <w:tcPr>
            <w:tcW w:w="566" w:type="dxa"/>
            <w:shd w:val="clear" w:color="auto" w:fill="auto"/>
          </w:tcPr>
          <w:p w14:paraId="096BA4DA" w14:textId="34FC29E2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0</w:t>
            </w:r>
          </w:p>
        </w:tc>
        <w:tc>
          <w:tcPr>
            <w:tcW w:w="1132" w:type="dxa"/>
            <w:gridSpan w:val="2"/>
            <w:shd w:val="clear" w:color="auto" w:fill="auto"/>
          </w:tcPr>
          <w:p w14:paraId="019FFE5D" w14:textId="08EB42FA" w:rsidR="00B20687" w:rsidRPr="00E34BAB" w:rsidRDefault="00B20687" w:rsidP="00B20687">
            <w:pPr>
              <w:jc w:val="center"/>
              <w:rPr>
                <w:rFonts w:ascii="맑은 고딕" w:hAnsi="맑은 고딕"/>
              </w:rPr>
            </w:pPr>
            <w:r w:rsidRPr="00E34BAB">
              <w:rPr>
                <w:rFonts w:ascii="맑은 고딕" w:hAnsi="맑은 고딕" w:hint="eastAsia"/>
                <w:sz w:val="14"/>
                <w:szCs w:val="14"/>
              </w:rPr>
              <w:t>프로젝트 계획서</w:t>
            </w:r>
          </w:p>
        </w:tc>
      </w:tr>
      <w:tr w:rsidR="00B20687" w:rsidRPr="00E34BAB" w14:paraId="5480D0B2" w14:textId="77777777" w:rsidTr="00B20687">
        <w:trPr>
          <w:trHeight w:val="349"/>
        </w:trPr>
        <w:tc>
          <w:tcPr>
            <w:tcW w:w="566" w:type="dxa"/>
            <w:shd w:val="clear" w:color="auto" w:fill="auto"/>
          </w:tcPr>
          <w:p w14:paraId="4FCF98DD" w14:textId="747BA04C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4</w:t>
            </w:r>
          </w:p>
        </w:tc>
        <w:tc>
          <w:tcPr>
            <w:tcW w:w="566" w:type="dxa"/>
            <w:shd w:val="clear" w:color="auto" w:fill="auto"/>
          </w:tcPr>
          <w:p w14:paraId="6A284434" w14:textId="39B0E8AD" w:rsidR="00B20687" w:rsidRPr="00E34BAB" w:rsidRDefault="001C45D0" w:rsidP="001C45D0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25CD6AA4" w14:textId="1558387C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5</w:t>
            </w:r>
          </w:p>
        </w:tc>
      </w:tr>
    </w:tbl>
    <w:tbl>
      <w:tblPr>
        <w:tblpPr w:vertAnchor="text" w:horzAnchor="page" w:tblpX="7095" w:tblpY="17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566"/>
      </w:tblGrid>
      <w:tr w:rsidR="00B20687" w:rsidRPr="00E34BAB" w14:paraId="75D89A5E" w14:textId="77777777" w:rsidTr="00B20687">
        <w:trPr>
          <w:trHeight w:val="349"/>
        </w:trPr>
        <w:tc>
          <w:tcPr>
            <w:tcW w:w="566" w:type="dxa"/>
            <w:shd w:val="clear" w:color="auto" w:fill="auto"/>
          </w:tcPr>
          <w:p w14:paraId="56B233D1" w14:textId="29EF5634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6</w:t>
            </w:r>
          </w:p>
        </w:tc>
        <w:tc>
          <w:tcPr>
            <w:tcW w:w="566" w:type="dxa"/>
            <w:shd w:val="clear" w:color="auto" w:fill="auto"/>
          </w:tcPr>
          <w:p w14:paraId="0D7AC799" w14:textId="3A797AC4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3A47F6EC" w14:textId="495DC924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7</w:t>
            </w:r>
          </w:p>
        </w:tc>
      </w:tr>
      <w:tr w:rsidR="00B20687" w:rsidRPr="00E34BAB" w14:paraId="5785CC30" w14:textId="77777777" w:rsidTr="00B20687">
        <w:trPr>
          <w:trHeight w:val="349"/>
        </w:trPr>
        <w:tc>
          <w:tcPr>
            <w:tcW w:w="566" w:type="dxa"/>
            <w:shd w:val="clear" w:color="auto" w:fill="auto"/>
          </w:tcPr>
          <w:p w14:paraId="11A6F1CD" w14:textId="41532C3D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0</w:t>
            </w:r>
          </w:p>
        </w:tc>
        <w:tc>
          <w:tcPr>
            <w:tcW w:w="1132" w:type="dxa"/>
            <w:gridSpan w:val="2"/>
            <w:shd w:val="clear" w:color="auto" w:fill="auto"/>
          </w:tcPr>
          <w:p w14:paraId="4C96FD72" w14:textId="7ECA354A" w:rsidR="00B20687" w:rsidRPr="00E34BAB" w:rsidRDefault="00D00492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  <w:sz w:val="14"/>
                <w:szCs w:val="14"/>
              </w:rPr>
              <w:t>중간 발표 영상</w:t>
            </w:r>
          </w:p>
        </w:tc>
      </w:tr>
      <w:tr w:rsidR="00B20687" w:rsidRPr="00E34BAB" w14:paraId="0414905C" w14:textId="77777777" w:rsidTr="00B20687">
        <w:trPr>
          <w:trHeight w:val="349"/>
        </w:trPr>
        <w:tc>
          <w:tcPr>
            <w:tcW w:w="566" w:type="dxa"/>
            <w:shd w:val="clear" w:color="auto" w:fill="auto"/>
          </w:tcPr>
          <w:p w14:paraId="42F73C1B" w14:textId="113F87CA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6</w:t>
            </w:r>
          </w:p>
        </w:tc>
        <w:tc>
          <w:tcPr>
            <w:tcW w:w="566" w:type="dxa"/>
            <w:shd w:val="clear" w:color="auto" w:fill="auto"/>
          </w:tcPr>
          <w:p w14:paraId="21C9BC84" w14:textId="616772FE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5351CC39" w14:textId="4B6C3524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7</w:t>
            </w:r>
          </w:p>
        </w:tc>
      </w:tr>
    </w:tbl>
    <w:tbl>
      <w:tblPr>
        <w:tblpPr w:vertAnchor="text" w:horzAnchor="page" w:tblpX="9151" w:tblpY="74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706"/>
      </w:tblGrid>
      <w:tr w:rsidR="00B20687" w:rsidRPr="00E34BAB" w14:paraId="03FEC19D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55D9C179" w14:textId="4E179F3A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7</w:t>
            </w:r>
          </w:p>
        </w:tc>
        <w:tc>
          <w:tcPr>
            <w:tcW w:w="566" w:type="dxa"/>
            <w:shd w:val="clear" w:color="auto" w:fill="auto"/>
          </w:tcPr>
          <w:p w14:paraId="1DE01DE5" w14:textId="205F84EF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1</w:t>
            </w:r>
          </w:p>
        </w:tc>
        <w:tc>
          <w:tcPr>
            <w:tcW w:w="706" w:type="dxa"/>
            <w:shd w:val="clear" w:color="auto" w:fill="auto"/>
          </w:tcPr>
          <w:p w14:paraId="39E792FD" w14:textId="66776AB3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8</w:t>
            </w:r>
          </w:p>
        </w:tc>
      </w:tr>
      <w:tr w:rsidR="00B20687" w:rsidRPr="00E34BAB" w14:paraId="79DA7F80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5F56655F" w14:textId="39CFD776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</w:p>
        </w:tc>
        <w:tc>
          <w:tcPr>
            <w:tcW w:w="1272" w:type="dxa"/>
            <w:gridSpan w:val="2"/>
            <w:shd w:val="clear" w:color="auto" w:fill="auto"/>
          </w:tcPr>
          <w:p w14:paraId="107BD657" w14:textId="411FA637" w:rsidR="00B20687" w:rsidRPr="00E34BAB" w:rsidRDefault="00D00492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  <w:sz w:val="14"/>
                <w:szCs w:val="14"/>
              </w:rPr>
              <w:t>시퀀스 다이어그램</w:t>
            </w:r>
          </w:p>
        </w:tc>
      </w:tr>
      <w:tr w:rsidR="00B20687" w:rsidRPr="00E34BAB" w14:paraId="5DB04A81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4E5A3EAC" w14:textId="37D04177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8</w:t>
            </w:r>
          </w:p>
        </w:tc>
        <w:tc>
          <w:tcPr>
            <w:tcW w:w="566" w:type="dxa"/>
            <w:shd w:val="clear" w:color="auto" w:fill="auto"/>
          </w:tcPr>
          <w:p w14:paraId="772318FC" w14:textId="1BE266B7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1</w:t>
            </w:r>
          </w:p>
        </w:tc>
        <w:tc>
          <w:tcPr>
            <w:tcW w:w="706" w:type="dxa"/>
            <w:shd w:val="clear" w:color="auto" w:fill="auto"/>
          </w:tcPr>
          <w:p w14:paraId="188266D9" w14:textId="284950B2" w:rsidR="00B20687" w:rsidRPr="00E34BAB" w:rsidRDefault="001C45D0" w:rsidP="00B2068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9</w:t>
            </w:r>
          </w:p>
        </w:tc>
      </w:tr>
    </w:tbl>
    <w:p w14:paraId="4CBC37F7" w14:textId="72100F55" w:rsidR="00F0701E" w:rsidRPr="00E34BAB" w:rsidRDefault="00B20687" w:rsidP="00F0701E">
      <w:pPr>
        <w:rPr>
          <w:rFonts w:ascii="맑은 고딕" w:hAnsi="맑은 고딕"/>
        </w:rPr>
      </w:pPr>
      <w:r w:rsidRPr="00E34BAB">
        <w:rPr>
          <w:rFonts w:ascii="맑은 고딕" w:hAnsi="맑은 고딕" w:hint="eastAsia"/>
          <w:noProof/>
          <w:sz w:val="40"/>
          <w:szCs w:val="40"/>
          <w:lang w:val="x-none" w:bidi="x-none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78E43B0" wp14:editId="03AC96E6">
                <wp:simplePos x="0" y="0"/>
                <wp:positionH relativeFrom="column">
                  <wp:posOffset>4527271</wp:posOffset>
                </wp:positionH>
                <wp:positionV relativeFrom="paragraph">
                  <wp:posOffset>506095</wp:posOffset>
                </wp:positionV>
                <wp:extent cx="177800" cy="289560"/>
                <wp:effectExtent l="0" t="0" r="38100" b="40640"/>
                <wp:wrapNone/>
                <wp:docPr id="16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7800" cy="289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87AC7F" id="Line 125" o:spid="_x0000_s1026" style="position:absolute;left:0;text-align:lef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5pt,39.85pt" to="370.5pt,6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">
                <v:stroke endarrow="block"/>
                <o:lock v:ext="edit" shapetype="f"/>
              </v:line>
            </w:pict>
          </mc:Fallback>
        </mc:AlternateContent>
      </w:r>
      <w:r w:rsidRPr="00E34BAB">
        <w:rPr>
          <w:rFonts w:ascii="맑은 고딕" w:hAnsi="맑은 고딕" w:hint="eastAsia"/>
          <w:noProof/>
          <w:sz w:val="40"/>
          <w:szCs w:val="40"/>
          <w:lang w:val="x-none" w:bidi="x-none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8F0B8D2" wp14:editId="0F25AAC2">
                <wp:simplePos x="0" y="0"/>
                <wp:positionH relativeFrom="column">
                  <wp:posOffset>3245129</wp:posOffset>
                </wp:positionH>
                <wp:positionV relativeFrom="paragraph">
                  <wp:posOffset>484505</wp:posOffset>
                </wp:positionV>
                <wp:extent cx="177800" cy="0"/>
                <wp:effectExtent l="0" t="63500" r="0" b="63500"/>
                <wp:wrapNone/>
                <wp:docPr id="69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755A2A" id="Line 123" o:spid="_x0000_s1026" style="position:absolute;left:0;text-align:lef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5pt,38.15pt" to="269.5pt,3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">
                <v:stroke endarrow="block"/>
                <o:lock v:ext="edit" shapetype="f"/>
              </v:line>
            </w:pict>
          </mc:Fallback>
        </mc:AlternateContent>
      </w:r>
      <w:r w:rsidRPr="00E34BAB">
        <w:rPr>
          <w:rFonts w:ascii="맑은 고딕" w:hAnsi="맑은 고딕" w:hint="eastAsia"/>
          <w:noProof/>
          <w:sz w:val="40"/>
          <w:szCs w:val="40"/>
          <w:lang w:val="x-none" w:bidi="x-none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F978C1E" wp14:editId="3314869B">
                <wp:simplePos x="0" y="0"/>
                <wp:positionH relativeFrom="column">
                  <wp:posOffset>1958975</wp:posOffset>
                </wp:positionH>
                <wp:positionV relativeFrom="paragraph">
                  <wp:posOffset>478790</wp:posOffset>
                </wp:positionV>
                <wp:extent cx="177800" cy="0"/>
                <wp:effectExtent l="0" t="63500" r="0" b="63500"/>
                <wp:wrapNone/>
                <wp:docPr id="68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C09D55" id="Line 123" o:spid="_x0000_s1026" style="position:absolute;left:0;text-align:lef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25pt,37.7pt" to="168.25pt,3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">
                <v:stroke endarrow="block"/>
                <o:lock v:ext="edit" shapetype="f"/>
              </v:line>
            </w:pict>
          </mc:Fallback>
        </mc:AlternateContent>
      </w:r>
      <w:r w:rsidRPr="00E34BAB">
        <w:rPr>
          <w:rFonts w:ascii="맑은 고딕" w:hAnsi="맑은 고딕" w:hint="eastAsia"/>
          <w:noProof/>
          <w:sz w:val="40"/>
          <w:szCs w:val="40"/>
          <w:lang w:val="x-none" w:bidi="x-none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EBA2EC0" wp14:editId="357CAFA4">
                <wp:simplePos x="0" y="0"/>
                <wp:positionH relativeFrom="column">
                  <wp:posOffset>668655</wp:posOffset>
                </wp:positionH>
                <wp:positionV relativeFrom="paragraph">
                  <wp:posOffset>477876</wp:posOffset>
                </wp:positionV>
                <wp:extent cx="177800" cy="0"/>
                <wp:effectExtent l="0" t="63500" r="0" b="63500"/>
                <wp:wrapNone/>
                <wp:docPr id="12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8C046" id="Line 123" o:spid="_x0000_s1026" style="position:absolute;left:0;text-align:lef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65pt,37.65pt" to="66.65pt,3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">
                <v:stroke endarrow="block"/>
                <o:lock v:ext="edit" shapetype="f"/>
              </v:line>
            </w:pict>
          </mc:Fallback>
        </mc:AlternateContent>
      </w:r>
      <w:r w:rsidRPr="00E34BAB">
        <w:rPr>
          <w:rFonts w:ascii="맑은 고딕" w:hAnsi="맑은 고딕" w:hint="eastAsia"/>
          <w:noProof/>
          <w:sz w:val="40"/>
          <w:szCs w:val="40"/>
          <w:lang w:val="x-none" w:bidi="x-none"/>
        </w:rPr>
        <w:t xml:space="preserve"> </w:t>
      </w:r>
    </w:p>
    <w:tbl>
      <w:tblPr>
        <w:tblpPr w:vertAnchor="text" w:horzAnchor="page" w:tblpX="4163" w:tblpY="29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566"/>
      </w:tblGrid>
      <w:tr w:rsidR="00D00492" w:rsidRPr="00E34BAB" w14:paraId="294C16CA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225FC5B1" w14:textId="2829CC25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10</w:t>
            </w:r>
          </w:p>
        </w:tc>
        <w:tc>
          <w:tcPr>
            <w:tcW w:w="566" w:type="dxa"/>
            <w:shd w:val="clear" w:color="auto" w:fill="auto"/>
          </w:tcPr>
          <w:p w14:paraId="4F2FDD82" w14:textId="0F920123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7A51A5A1" w14:textId="0ADF7D6A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11</w:t>
            </w:r>
          </w:p>
        </w:tc>
      </w:tr>
      <w:tr w:rsidR="00D00492" w:rsidRPr="00E34BAB" w14:paraId="41EA93BC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6712FC40" w14:textId="390A2E94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3</w:t>
            </w:r>
          </w:p>
        </w:tc>
        <w:tc>
          <w:tcPr>
            <w:tcW w:w="1132" w:type="dxa"/>
            <w:gridSpan w:val="2"/>
            <w:shd w:val="clear" w:color="auto" w:fill="auto"/>
          </w:tcPr>
          <w:p w14:paraId="5E641E48" w14:textId="2ACDFC40" w:rsidR="00D00492" w:rsidRPr="00E34BAB" w:rsidRDefault="00D00492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  <w:sz w:val="14"/>
                <w:szCs w:val="14"/>
              </w:rPr>
              <w:t>디자인 이미지</w:t>
            </w:r>
          </w:p>
        </w:tc>
      </w:tr>
      <w:tr w:rsidR="00D00492" w:rsidRPr="00E34BAB" w14:paraId="5361EEDA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5F327C7F" w14:textId="4AAC56DA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3</w:t>
            </w:r>
          </w:p>
        </w:tc>
        <w:tc>
          <w:tcPr>
            <w:tcW w:w="566" w:type="dxa"/>
            <w:shd w:val="clear" w:color="auto" w:fill="auto"/>
          </w:tcPr>
          <w:p w14:paraId="2EDEEEE0" w14:textId="6F42534F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397EDFF1" w14:textId="21938398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4</w:t>
            </w:r>
          </w:p>
        </w:tc>
      </w:tr>
    </w:tbl>
    <w:p w14:paraId="3761E1E9" w14:textId="0252A4B6" w:rsidR="00F0701E" w:rsidRPr="00E34BAB" w:rsidRDefault="00F0701E" w:rsidP="00F0701E">
      <w:pPr>
        <w:rPr>
          <w:rFonts w:ascii="맑은 고딕" w:hAnsi="맑은 고딕"/>
          <w:vanish/>
        </w:rPr>
      </w:pPr>
    </w:p>
    <w:p w14:paraId="7FC3D43F" w14:textId="55C8E372" w:rsidR="00F0701E" w:rsidRPr="00D00492" w:rsidRDefault="00F0701E" w:rsidP="00F0701E">
      <w:pPr>
        <w:rPr>
          <w:rFonts w:ascii="맑은 고딕" w:hAnsi="맑은 고딕"/>
        </w:rPr>
      </w:pPr>
    </w:p>
    <w:p w14:paraId="16B27085" w14:textId="63D2B69A" w:rsidR="00F0701E" w:rsidRPr="00E34BAB" w:rsidRDefault="00F0701E" w:rsidP="00F0701E">
      <w:pPr>
        <w:rPr>
          <w:rFonts w:ascii="맑은 고딕" w:hAnsi="맑은 고딕"/>
          <w:lang w:val="x-none" w:bidi="x-none"/>
        </w:rPr>
      </w:pPr>
    </w:p>
    <w:tbl>
      <w:tblPr>
        <w:tblpPr w:vertAnchor="text" w:horzAnchor="margin" w:tblpY="83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566"/>
      </w:tblGrid>
      <w:tr w:rsidR="00D00492" w:rsidRPr="00E34BAB" w14:paraId="3A74072E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474FC49F" w14:textId="0F5789FF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9</w:t>
            </w:r>
          </w:p>
        </w:tc>
        <w:tc>
          <w:tcPr>
            <w:tcW w:w="566" w:type="dxa"/>
            <w:shd w:val="clear" w:color="auto" w:fill="auto"/>
          </w:tcPr>
          <w:p w14:paraId="5A36E412" w14:textId="2D7F84CF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06D87E5A" w14:textId="6D650FEC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10</w:t>
            </w:r>
          </w:p>
        </w:tc>
      </w:tr>
      <w:tr w:rsidR="00D00492" w:rsidRPr="00E34BAB" w14:paraId="75B2887C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10444A4D" w14:textId="75898D99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0</w:t>
            </w:r>
          </w:p>
        </w:tc>
        <w:tc>
          <w:tcPr>
            <w:tcW w:w="1132" w:type="dxa"/>
            <w:gridSpan w:val="2"/>
            <w:shd w:val="clear" w:color="auto" w:fill="auto"/>
          </w:tcPr>
          <w:p w14:paraId="26E3369A" w14:textId="480D5CE2" w:rsidR="00D00492" w:rsidRPr="00E34BAB" w:rsidRDefault="00D00492" w:rsidP="00D00492">
            <w:pPr>
              <w:jc w:val="center"/>
              <w:rPr>
                <w:rFonts w:ascii="맑은 고딕" w:hAnsi="맑은 고딕"/>
                <w:sz w:val="14"/>
                <w:szCs w:val="14"/>
              </w:rPr>
            </w:pPr>
            <w:r>
              <w:rPr>
                <w:rFonts w:ascii="맑은 고딕" w:hAnsi="맑은 고딕" w:hint="eastAsia"/>
                <w:sz w:val="14"/>
                <w:szCs w:val="14"/>
              </w:rPr>
              <w:t>설계 명세서</w:t>
            </w:r>
          </w:p>
        </w:tc>
      </w:tr>
      <w:tr w:rsidR="00D00492" w:rsidRPr="00E34BAB" w14:paraId="7BDE1C56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5D2AF561" w14:textId="673646DC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9</w:t>
            </w:r>
          </w:p>
        </w:tc>
        <w:tc>
          <w:tcPr>
            <w:tcW w:w="566" w:type="dxa"/>
            <w:shd w:val="clear" w:color="auto" w:fill="auto"/>
          </w:tcPr>
          <w:p w14:paraId="54147FA6" w14:textId="5723B2DF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3171F559" w14:textId="1B09EF83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10</w:t>
            </w:r>
          </w:p>
        </w:tc>
      </w:tr>
    </w:tbl>
    <w:p w14:paraId="56936D11" w14:textId="0935E8E0" w:rsidR="00F0701E" w:rsidRPr="00E34BAB" w:rsidRDefault="00D00492" w:rsidP="00F0701E">
      <w:pPr>
        <w:rPr>
          <w:rFonts w:ascii="맑은 고딕" w:hAnsi="맑은 고딕"/>
          <w:lang w:val="x-none" w:bidi="x-none"/>
        </w:rPr>
      </w:pPr>
      <w:r w:rsidRPr="00D00492">
        <w:rPr>
          <w:rFonts w:ascii="맑은 고딕" w:hAnsi="맑은 고딕" w:hint="eastAsia"/>
          <w:noProof/>
          <w:lang w:val="x-none" w:bidi="x-none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5A3065FD" wp14:editId="78C16E91">
                <wp:simplePos x="0" y="0"/>
                <wp:positionH relativeFrom="column">
                  <wp:posOffset>2740025</wp:posOffset>
                </wp:positionH>
                <wp:positionV relativeFrom="paragraph">
                  <wp:posOffset>41074</wp:posOffset>
                </wp:positionV>
                <wp:extent cx="389890" cy="690880"/>
                <wp:effectExtent l="0" t="0" r="41910" b="33020"/>
                <wp:wrapNone/>
                <wp:docPr id="76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89890" cy="690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5ADBDA" id="Line 137" o:spid="_x0000_s1026" style="position:absolute;left:0;text-align:lef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75pt,3.25pt" to="246.45pt,5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">
                <v:stroke endarrow="block"/>
                <o:lock v:ext="edit" shapetype="f"/>
              </v:line>
            </w:pict>
          </mc:Fallback>
        </mc:AlternateContent>
      </w:r>
      <w:r w:rsidRPr="00E34BAB">
        <w:rPr>
          <w:rFonts w:ascii="맑은 고딕" w:hAnsi="맑은 고딕" w:hint="eastAsia"/>
          <w:noProof/>
          <w:sz w:val="36"/>
          <w:szCs w:val="36"/>
          <w:lang w:val="x-none" w:bidi="x-none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BD54ED3" wp14:editId="215C5E25">
                <wp:simplePos x="0" y="0"/>
                <wp:positionH relativeFrom="column">
                  <wp:posOffset>1116656</wp:posOffset>
                </wp:positionH>
                <wp:positionV relativeFrom="paragraph">
                  <wp:posOffset>151889</wp:posOffset>
                </wp:positionV>
                <wp:extent cx="389890" cy="677700"/>
                <wp:effectExtent l="0" t="25400" r="41910" b="20955"/>
                <wp:wrapNone/>
                <wp:docPr id="14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89890" cy="677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BE336F" id="Line 122" o:spid="_x0000_s1026" style="position:absolute;left:0;text-align:left;flip:y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95pt,11.95pt" to="118.65pt,6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">
                <v:stroke endarrow="block"/>
                <o:lock v:ext="edit" shapetype="f"/>
              </v:line>
            </w:pict>
          </mc:Fallback>
        </mc:AlternateContent>
      </w:r>
    </w:p>
    <w:tbl>
      <w:tblPr>
        <w:tblpPr w:vertAnchor="text" w:horzAnchor="page" w:tblpX="4163" w:tblpY="4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566"/>
      </w:tblGrid>
      <w:tr w:rsidR="00D00492" w:rsidRPr="00E34BAB" w14:paraId="01832866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1420B674" w14:textId="100B9836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10</w:t>
            </w:r>
          </w:p>
        </w:tc>
        <w:tc>
          <w:tcPr>
            <w:tcW w:w="566" w:type="dxa"/>
            <w:shd w:val="clear" w:color="auto" w:fill="auto"/>
          </w:tcPr>
          <w:p w14:paraId="46044BF8" w14:textId="5E82F55C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3</w:t>
            </w:r>
          </w:p>
        </w:tc>
        <w:tc>
          <w:tcPr>
            <w:tcW w:w="566" w:type="dxa"/>
            <w:shd w:val="clear" w:color="auto" w:fill="auto"/>
          </w:tcPr>
          <w:p w14:paraId="2DE33C0A" w14:textId="5EF839EA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13</w:t>
            </w:r>
          </w:p>
        </w:tc>
      </w:tr>
      <w:tr w:rsidR="00D00492" w:rsidRPr="00E34BAB" w14:paraId="625EC25F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1FB17F96" w14:textId="56A9B151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</w:p>
        </w:tc>
        <w:tc>
          <w:tcPr>
            <w:tcW w:w="1132" w:type="dxa"/>
            <w:gridSpan w:val="2"/>
            <w:shd w:val="clear" w:color="auto" w:fill="auto"/>
          </w:tcPr>
          <w:p w14:paraId="77786F9D" w14:textId="33E1CB82" w:rsidR="00D00492" w:rsidRPr="00E34BAB" w:rsidRDefault="00D00492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  <w:sz w:val="14"/>
                <w:szCs w:val="14"/>
              </w:rPr>
              <w:t xml:space="preserve">UI </w:t>
            </w:r>
            <w:r>
              <w:rPr>
                <w:rFonts w:ascii="맑은 고딕" w:hAnsi="맑은 고딕" w:hint="eastAsia"/>
                <w:sz w:val="14"/>
                <w:szCs w:val="14"/>
              </w:rPr>
              <w:t>제작</w:t>
            </w:r>
          </w:p>
        </w:tc>
      </w:tr>
      <w:tr w:rsidR="00D00492" w:rsidRPr="00E34BAB" w14:paraId="3D898ADA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6853A122" w14:textId="4486C029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6B598165" w14:textId="610BA768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3</w:t>
            </w:r>
          </w:p>
        </w:tc>
        <w:tc>
          <w:tcPr>
            <w:tcW w:w="566" w:type="dxa"/>
            <w:shd w:val="clear" w:color="auto" w:fill="auto"/>
          </w:tcPr>
          <w:p w14:paraId="63C5FD0B" w14:textId="3F1C8F67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4</w:t>
            </w:r>
          </w:p>
        </w:tc>
      </w:tr>
    </w:tbl>
    <w:p w14:paraId="70CBFB57" w14:textId="4A4F6974" w:rsidR="00F0701E" w:rsidRPr="00E34BAB" w:rsidRDefault="00F0701E" w:rsidP="00F0701E">
      <w:pPr>
        <w:rPr>
          <w:rFonts w:ascii="맑은 고딕" w:hAnsi="맑은 고딕"/>
          <w:lang w:val="x-none" w:bidi="x-none"/>
        </w:rPr>
      </w:pPr>
    </w:p>
    <w:tbl>
      <w:tblPr>
        <w:tblpPr w:vertAnchor="text" w:horzAnchor="page" w:tblpX="6815" w:tblpY="8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566"/>
      </w:tblGrid>
      <w:tr w:rsidR="00D00492" w:rsidRPr="00E34BAB" w14:paraId="6A8F0C2B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26E581FA" w14:textId="65753C5E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14</w:t>
            </w:r>
          </w:p>
        </w:tc>
        <w:tc>
          <w:tcPr>
            <w:tcW w:w="566" w:type="dxa"/>
            <w:shd w:val="clear" w:color="auto" w:fill="auto"/>
          </w:tcPr>
          <w:p w14:paraId="4DB82664" w14:textId="58B3572F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2CA5AA9D" w14:textId="3252E8E8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15</w:t>
            </w:r>
          </w:p>
        </w:tc>
      </w:tr>
      <w:tr w:rsidR="00D00492" w:rsidRPr="00E34BAB" w14:paraId="1584FC8A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0CD2C43C" w14:textId="0A9F0482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0</w:t>
            </w:r>
          </w:p>
        </w:tc>
        <w:tc>
          <w:tcPr>
            <w:tcW w:w="1132" w:type="dxa"/>
            <w:gridSpan w:val="2"/>
            <w:shd w:val="clear" w:color="auto" w:fill="auto"/>
          </w:tcPr>
          <w:p w14:paraId="0CBEF9E2" w14:textId="0CB17E0A" w:rsidR="00D00492" w:rsidRPr="00E34BAB" w:rsidRDefault="00D00492" w:rsidP="00D00492">
            <w:pPr>
              <w:jc w:val="center"/>
              <w:rPr>
                <w:rFonts w:ascii="맑은 고딕" w:hAnsi="맑은 고딕"/>
              </w:rPr>
            </w:pPr>
            <w:r w:rsidRPr="00E34BAB">
              <w:rPr>
                <w:rFonts w:ascii="맑은 고딕" w:hAnsi="맑은 고딕" w:hint="eastAsia"/>
                <w:sz w:val="14"/>
                <w:szCs w:val="14"/>
              </w:rPr>
              <w:t xml:space="preserve">최종 </w:t>
            </w:r>
            <w:r>
              <w:rPr>
                <w:rFonts w:ascii="맑은 고딕" w:hAnsi="맑은 고딕"/>
                <w:sz w:val="14"/>
                <w:szCs w:val="14"/>
              </w:rPr>
              <w:t>PPT</w:t>
            </w:r>
          </w:p>
        </w:tc>
      </w:tr>
      <w:tr w:rsidR="00D00492" w:rsidRPr="00E34BAB" w14:paraId="3BE37E15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29D8FEC5" w14:textId="682BC562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4</w:t>
            </w:r>
          </w:p>
        </w:tc>
        <w:tc>
          <w:tcPr>
            <w:tcW w:w="566" w:type="dxa"/>
            <w:shd w:val="clear" w:color="auto" w:fill="auto"/>
          </w:tcPr>
          <w:p w14:paraId="04B28DBB" w14:textId="732488E7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50F40152" w14:textId="484BDB12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5</w:t>
            </w:r>
          </w:p>
        </w:tc>
      </w:tr>
    </w:tbl>
    <w:tbl>
      <w:tblPr>
        <w:tblpPr w:vertAnchor="text" w:horzAnchor="page" w:tblpX="9027" w:tblpY="8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566"/>
      </w:tblGrid>
      <w:tr w:rsidR="00D00492" w:rsidRPr="00E34BAB" w14:paraId="17D4AE45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416E808F" w14:textId="6F18253C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15</w:t>
            </w:r>
          </w:p>
        </w:tc>
        <w:tc>
          <w:tcPr>
            <w:tcW w:w="566" w:type="dxa"/>
            <w:shd w:val="clear" w:color="auto" w:fill="auto"/>
          </w:tcPr>
          <w:p w14:paraId="4746BA3A" w14:textId="5BA4F629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7F631976" w14:textId="71BF09B9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16</w:t>
            </w:r>
          </w:p>
        </w:tc>
      </w:tr>
      <w:tr w:rsidR="00D00492" w:rsidRPr="00E34BAB" w14:paraId="3999F4F3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552E3DD8" w14:textId="117CA661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0</w:t>
            </w:r>
          </w:p>
        </w:tc>
        <w:tc>
          <w:tcPr>
            <w:tcW w:w="1132" w:type="dxa"/>
            <w:gridSpan w:val="2"/>
            <w:shd w:val="clear" w:color="auto" w:fill="auto"/>
          </w:tcPr>
          <w:p w14:paraId="6A076AD2" w14:textId="77777777" w:rsidR="00D00492" w:rsidRPr="00E34BAB" w:rsidRDefault="00D00492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  <w:sz w:val="14"/>
                <w:szCs w:val="14"/>
              </w:rPr>
              <w:t>최종 발표 영상</w:t>
            </w:r>
          </w:p>
        </w:tc>
      </w:tr>
      <w:tr w:rsidR="00D00492" w:rsidRPr="00E34BAB" w14:paraId="0F144043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6256CF03" w14:textId="7F710B62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5</w:t>
            </w:r>
          </w:p>
        </w:tc>
        <w:tc>
          <w:tcPr>
            <w:tcW w:w="566" w:type="dxa"/>
            <w:shd w:val="clear" w:color="auto" w:fill="auto"/>
          </w:tcPr>
          <w:p w14:paraId="3750A3E5" w14:textId="628460A1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</w:p>
        </w:tc>
        <w:tc>
          <w:tcPr>
            <w:tcW w:w="566" w:type="dxa"/>
            <w:shd w:val="clear" w:color="auto" w:fill="auto"/>
          </w:tcPr>
          <w:p w14:paraId="2BAC610F" w14:textId="3C585A12" w:rsidR="00D00492" w:rsidRPr="00E34BAB" w:rsidRDefault="001C45D0" w:rsidP="001C45D0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6</w:t>
            </w:r>
          </w:p>
        </w:tc>
      </w:tr>
    </w:tbl>
    <w:p w14:paraId="5C763476" w14:textId="51DD7329" w:rsidR="00F0701E" w:rsidRPr="00E34BAB" w:rsidRDefault="00D00492" w:rsidP="00F0701E">
      <w:pPr>
        <w:rPr>
          <w:rFonts w:ascii="맑은 고딕" w:hAnsi="맑은 고딕"/>
          <w:lang w:val="x-none" w:bidi="x-none"/>
        </w:rPr>
      </w:pPr>
      <w:r w:rsidRPr="00D00492">
        <w:rPr>
          <w:rFonts w:ascii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0A5B2F7" wp14:editId="580D467D">
                <wp:simplePos x="0" y="0"/>
                <wp:positionH relativeFrom="column">
                  <wp:posOffset>-210804</wp:posOffset>
                </wp:positionH>
                <wp:positionV relativeFrom="paragraph">
                  <wp:posOffset>133350</wp:posOffset>
                </wp:positionV>
                <wp:extent cx="177800" cy="289560"/>
                <wp:effectExtent l="0" t="0" r="38100" b="40640"/>
                <wp:wrapNone/>
                <wp:docPr id="71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7800" cy="289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E0A123" id="Line 125" o:spid="_x0000_s1026" style="position:absolute;left:0;text-align:lef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6pt,10.5pt" to="-2.6pt,3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">
                <v:stroke endarrow="block"/>
                <o:lock v:ext="edit" shapetype="f"/>
              </v:line>
            </w:pict>
          </mc:Fallback>
        </mc:AlternateContent>
      </w:r>
    </w:p>
    <w:p w14:paraId="14D07E34" w14:textId="4D023601" w:rsidR="00F0701E" w:rsidRPr="00E34BAB" w:rsidRDefault="00D00492" w:rsidP="00F0701E">
      <w:pPr>
        <w:rPr>
          <w:rFonts w:ascii="맑은 고딕" w:hAnsi="맑은 고딕"/>
          <w:vanish/>
        </w:rPr>
      </w:pPr>
      <w:r w:rsidRPr="00D00492">
        <w:rPr>
          <w:rFonts w:ascii="맑은 고딕" w:hAnsi="맑은 고딕" w:hint="eastAsia"/>
          <w:noProof/>
          <w:lang w:val="x-none" w:bidi="x-none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BD7229E" wp14:editId="3E2EB0A9">
                <wp:simplePos x="0" y="0"/>
                <wp:positionH relativeFrom="column">
                  <wp:posOffset>2740381</wp:posOffset>
                </wp:positionH>
                <wp:positionV relativeFrom="paragraph">
                  <wp:posOffset>195580</wp:posOffset>
                </wp:positionV>
                <wp:extent cx="389890" cy="0"/>
                <wp:effectExtent l="0" t="63500" r="0" b="76200"/>
                <wp:wrapNone/>
                <wp:docPr id="75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898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08A0E0" id="Line 124" o:spid="_x0000_s1026" style="position:absolute;left:0;text-align:lef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8pt,15.4pt" to="246.5pt,1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">
                <v:stroke endarrow="block"/>
                <o:lock v:ext="edit" shapetype="f"/>
              </v:line>
            </w:pict>
          </mc:Fallback>
        </mc:AlternateContent>
      </w:r>
      <w:r w:rsidRPr="00E34BAB">
        <w:rPr>
          <w:rFonts w:ascii="맑은 고딕" w:hAnsi="맑은 고딕" w:hint="eastAsia"/>
          <w:noProof/>
          <w:sz w:val="40"/>
          <w:szCs w:val="40"/>
          <w:lang w:val="x-none" w:bidi="x-none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60D9321" wp14:editId="2AFB850A">
                <wp:simplePos x="0" y="0"/>
                <wp:positionH relativeFrom="column">
                  <wp:posOffset>4348201</wp:posOffset>
                </wp:positionH>
                <wp:positionV relativeFrom="paragraph">
                  <wp:posOffset>164465</wp:posOffset>
                </wp:positionV>
                <wp:extent cx="241935" cy="0"/>
                <wp:effectExtent l="0" t="63500" r="0" b="63500"/>
                <wp:wrapNone/>
                <wp:docPr id="73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419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AC4F04" id="Line 132" o:spid="_x0000_s1026" style="position:absolute;left:0;text-align:lef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4pt,12.95pt" to="361.45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">
                <v:stroke endarrow="block"/>
                <o:lock v:ext="edit" shapetype="f"/>
              </v:line>
            </w:pict>
          </mc:Fallback>
        </mc:AlternateContent>
      </w:r>
      <w:r w:rsidRPr="00D00492">
        <w:rPr>
          <w:rFonts w:ascii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575A202B" wp14:editId="0E2B926C">
                <wp:simplePos x="0" y="0"/>
                <wp:positionH relativeFrom="column">
                  <wp:posOffset>-210185</wp:posOffset>
                </wp:positionH>
                <wp:positionV relativeFrom="paragraph">
                  <wp:posOffset>294640</wp:posOffset>
                </wp:positionV>
                <wp:extent cx="177800" cy="289560"/>
                <wp:effectExtent l="0" t="12700" r="38100" b="15240"/>
                <wp:wrapNone/>
                <wp:docPr id="72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77800" cy="289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6B2AF" id="Line 125" o:spid="_x0000_s1026" style="position:absolute;left:0;text-align:left;flip:y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55pt,23.2pt" to="-2.55pt,4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">
                <v:stroke endarrow="block"/>
                <o:lock v:ext="edit" shapetype="f"/>
              </v:line>
            </w:pict>
          </mc:Fallback>
        </mc:AlternateContent>
      </w:r>
      <w:r w:rsidRPr="00E34BAB">
        <w:rPr>
          <w:rFonts w:ascii="맑은 고딕" w:hAnsi="맑은 고딕" w:hint="eastAsia"/>
          <w:noProof/>
          <w:sz w:val="40"/>
          <w:szCs w:val="40"/>
          <w:lang w:val="x-none" w:bidi="x-none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CAB43BD" wp14:editId="389CFF25">
                <wp:simplePos x="0" y="0"/>
                <wp:positionH relativeFrom="column">
                  <wp:posOffset>1116655</wp:posOffset>
                </wp:positionH>
                <wp:positionV relativeFrom="paragraph">
                  <wp:posOffset>198662</wp:posOffset>
                </wp:positionV>
                <wp:extent cx="390293" cy="0"/>
                <wp:effectExtent l="0" t="63500" r="0" b="76200"/>
                <wp:wrapNone/>
                <wp:docPr id="15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90293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45407" id="Line 124" o:spid="_x0000_s1026" style="position:absolute;left:0;text-align:lef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95pt,15.65pt" to="118.7pt,1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">
                <v:stroke endarrow="block"/>
                <o:lock v:ext="edit" shapetype="f"/>
              </v:line>
            </w:pict>
          </mc:Fallback>
        </mc:AlternateContent>
      </w:r>
    </w:p>
    <w:p w14:paraId="22633B21" w14:textId="77777777" w:rsidR="00F0701E" w:rsidRPr="00E34BAB" w:rsidRDefault="00F0701E" w:rsidP="00F0701E">
      <w:pPr>
        <w:rPr>
          <w:rFonts w:ascii="맑은 고딕" w:hAnsi="맑은 고딕"/>
          <w:lang w:val="x-none" w:bidi="x-none"/>
        </w:rPr>
      </w:pPr>
    </w:p>
    <w:p w14:paraId="53E03189" w14:textId="74339371" w:rsidR="00F0701E" w:rsidRPr="00E34BAB" w:rsidRDefault="00D00492" w:rsidP="00F0701E">
      <w:pPr>
        <w:rPr>
          <w:rFonts w:ascii="맑은 고딕" w:hAnsi="맑은 고딕"/>
          <w:lang w:val="x-none" w:bidi="x-none"/>
        </w:rPr>
      </w:pPr>
      <w:r w:rsidRPr="00D00492">
        <w:rPr>
          <w:rFonts w:ascii="맑은 고딕" w:hAnsi="맑은 고딕" w:hint="eastAsia"/>
          <w:noProof/>
          <w:lang w:val="x-none" w:bidi="x-none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52CA456A" wp14:editId="527ED652">
                <wp:simplePos x="0" y="0"/>
                <wp:positionH relativeFrom="column">
                  <wp:posOffset>2740025</wp:posOffset>
                </wp:positionH>
                <wp:positionV relativeFrom="paragraph">
                  <wp:posOffset>87908</wp:posOffset>
                </wp:positionV>
                <wp:extent cx="389890" cy="677545"/>
                <wp:effectExtent l="0" t="25400" r="41910" b="20955"/>
                <wp:wrapNone/>
                <wp:docPr id="74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89890" cy="6775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C9E6C" id="Line 122" o:spid="_x0000_s1026" style="position:absolute;left:0;text-align:left;flip:y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75pt,6.9pt" to="246.45pt,6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">
                <v:stroke endarrow="block"/>
                <o:lock v:ext="edit" shapetype="f"/>
              </v:line>
            </w:pict>
          </mc:Fallback>
        </mc:AlternateContent>
      </w:r>
      <w:r w:rsidRPr="00E34BAB">
        <w:rPr>
          <w:rFonts w:ascii="맑은 고딕" w:hAnsi="맑은 고딕" w:hint="eastAsia"/>
          <w:noProof/>
          <w:sz w:val="40"/>
          <w:szCs w:val="40"/>
          <w:lang w:val="x-none" w:bidi="x-none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7F8EC1D" wp14:editId="48598FD6">
                <wp:simplePos x="0" y="0"/>
                <wp:positionH relativeFrom="column">
                  <wp:posOffset>1116656</wp:posOffset>
                </wp:positionH>
                <wp:positionV relativeFrom="paragraph">
                  <wp:posOffset>73830</wp:posOffset>
                </wp:positionV>
                <wp:extent cx="389890" cy="691376"/>
                <wp:effectExtent l="0" t="0" r="41910" b="33020"/>
                <wp:wrapNone/>
                <wp:docPr id="4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89890" cy="69137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93FCA" id="Line 137" o:spid="_x0000_s1026" style="position:absolute;left:0;text-align:lef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95pt,5.8pt" to="118.65pt,6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">
                <v:stroke endarrow="block"/>
                <o:lock v:ext="edit" shapetype="f"/>
              </v:line>
            </w:pict>
          </mc:Fallback>
        </mc:AlternateContent>
      </w:r>
    </w:p>
    <w:tbl>
      <w:tblPr>
        <w:tblpPr w:vertAnchor="text" w:horzAnchor="page" w:tblpX="4181" w:tblpY="2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566"/>
        <w:gridCol w:w="566"/>
      </w:tblGrid>
      <w:tr w:rsidR="00D00492" w:rsidRPr="00E34BAB" w14:paraId="2407177B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0F32E317" w14:textId="2E43D6BE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10</w:t>
            </w:r>
          </w:p>
        </w:tc>
        <w:tc>
          <w:tcPr>
            <w:tcW w:w="566" w:type="dxa"/>
            <w:shd w:val="clear" w:color="auto" w:fill="auto"/>
          </w:tcPr>
          <w:p w14:paraId="2E3EA78C" w14:textId="2BA99676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4</w:t>
            </w:r>
          </w:p>
        </w:tc>
        <w:tc>
          <w:tcPr>
            <w:tcW w:w="566" w:type="dxa"/>
            <w:shd w:val="clear" w:color="auto" w:fill="auto"/>
          </w:tcPr>
          <w:p w14:paraId="34AE768F" w14:textId="082A9BEC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14</w:t>
            </w:r>
          </w:p>
        </w:tc>
      </w:tr>
      <w:tr w:rsidR="00D00492" w:rsidRPr="00E34BAB" w14:paraId="4764F1D1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3F1C80C2" w14:textId="47044A31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0</w:t>
            </w:r>
          </w:p>
        </w:tc>
        <w:tc>
          <w:tcPr>
            <w:tcW w:w="1132" w:type="dxa"/>
            <w:gridSpan w:val="2"/>
            <w:shd w:val="clear" w:color="auto" w:fill="auto"/>
          </w:tcPr>
          <w:p w14:paraId="4384595C" w14:textId="77777777" w:rsidR="00D00492" w:rsidRPr="00E34BAB" w:rsidRDefault="00D00492" w:rsidP="00D00492">
            <w:pPr>
              <w:jc w:val="center"/>
              <w:rPr>
                <w:rFonts w:ascii="맑은 고딕" w:hAnsi="맑은 고딕"/>
              </w:rPr>
            </w:pPr>
            <w:r w:rsidRPr="00E34BAB">
              <w:rPr>
                <w:rFonts w:ascii="맑은 고딕" w:hAnsi="맑은 고딕" w:hint="eastAsia"/>
                <w:sz w:val="14"/>
                <w:szCs w:val="14"/>
              </w:rPr>
              <w:t>시스템 소스코드</w:t>
            </w:r>
          </w:p>
        </w:tc>
      </w:tr>
      <w:tr w:rsidR="00D00492" w:rsidRPr="00E34BAB" w14:paraId="417D98D0" w14:textId="77777777" w:rsidTr="00D00492">
        <w:trPr>
          <w:trHeight w:val="349"/>
        </w:trPr>
        <w:tc>
          <w:tcPr>
            <w:tcW w:w="566" w:type="dxa"/>
            <w:shd w:val="clear" w:color="auto" w:fill="auto"/>
          </w:tcPr>
          <w:p w14:paraId="069DBF23" w14:textId="696B82A8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14:paraId="6CBA5DE1" w14:textId="3750F8CF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4</w:t>
            </w:r>
          </w:p>
        </w:tc>
        <w:tc>
          <w:tcPr>
            <w:tcW w:w="566" w:type="dxa"/>
            <w:shd w:val="clear" w:color="auto" w:fill="auto"/>
          </w:tcPr>
          <w:p w14:paraId="44B07B79" w14:textId="79F64FDF" w:rsidR="00D00492" w:rsidRPr="00E34BAB" w:rsidRDefault="001C45D0" w:rsidP="00D00492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4</w:t>
            </w:r>
          </w:p>
        </w:tc>
      </w:tr>
    </w:tbl>
    <w:p w14:paraId="18370FD6" w14:textId="0F244068" w:rsidR="00F0701E" w:rsidRPr="00E34BAB" w:rsidRDefault="00F0701E" w:rsidP="00F0701E">
      <w:pPr>
        <w:rPr>
          <w:rFonts w:ascii="맑은 고딕" w:hAnsi="맑은 고딕"/>
          <w:vanish/>
        </w:rPr>
      </w:pPr>
    </w:p>
    <w:p w14:paraId="72D419B2" w14:textId="3B521C96" w:rsidR="00D00492" w:rsidRPr="00D00492" w:rsidRDefault="00F0701E" w:rsidP="0034727E">
      <w:pPr>
        <w:rPr>
          <w:rFonts w:ascii="맑은 고딕" w:hAnsi="맑은 고딕"/>
          <w:lang w:val="x-none" w:bidi="x-none"/>
        </w:rPr>
      </w:pPr>
      <w:r w:rsidRPr="00E34BAB">
        <w:rPr>
          <w:rFonts w:ascii="맑은 고딕" w:hAnsi="맑은 고딕" w:hint="eastAsia"/>
          <w:noProof/>
          <w:sz w:val="36"/>
          <w:szCs w:val="36"/>
          <w:lang w:val="x-none" w:bidi="x-none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258E698" wp14:editId="57933A4C">
                <wp:simplePos x="0" y="0"/>
                <wp:positionH relativeFrom="column">
                  <wp:posOffset>-1521460</wp:posOffset>
                </wp:positionH>
                <wp:positionV relativeFrom="paragraph">
                  <wp:posOffset>94615</wp:posOffset>
                </wp:positionV>
                <wp:extent cx="321945" cy="252730"/>
                <wp:effectExtent l="0" t="25400" r="20955" b="1270"/>
                <wp:wrapNone/>
                <wp:docPr id="9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21945" cy="2527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7DB5EC" id="Line 127" o:spid="_x0000_s1026" style="position:absolute;left:0;text-align:left;flip:y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9.8pt,7.45pt" to="-94.45pt,2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">
                <v:stroke endarrow="block"/>
                <o:lock v:ext="edit" shapetype="f"/>
              </v:line>
            </w:pict>
          </mc:Fallback>
        </mc:AlternateContent>
      </w:r>
    </w:p>
    <w:p w14:paraId="14370F59" w14:textId="1F54856D" w:rsidR="00F0701E" w:rsidRPr="00D36B72" w:rsidRDefault="00CE3F0D" w:rsidP="00CE3F0D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/>
        </w:rPr>
        <w:br w:type="page"/>
      </w:r>
    </w:p>
    <w:p w14:paraId="4CDDE2F2" w14:textId="77777777" w:rsidR="00340CD1" w:rsidRPr="00D36B72" w:rsidRDefault="00340CD1">
      <w:pPr>
        <w:pStyle w:val="1"/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lastRenderedPageBreak/>
        <w:t>산출물 관리</w:t>
      </w:r>
    </w:p>
    <w:p w14:paraId="77584889" w14:textId="77777777" w:rsidR="00340CD1" w:rsidRPr="00D36B72" w:rsidRDefault="00340CD1">
      <w:pPr>
        <w:rPr>
          <w:rFonts w:asciiTheme="minorHAnsi" w:eastAsiaTheme="minorHAnsi" w:hAnsiTheme="minorHAnsi"/>
        </w:rPr>
      </w:pPr>
    </w:p>
    <w:p w14:paraId="10E39BD2" w14:textId="77777777" w:rsidR="00433E2F" w:rsidRPr="00D36B72" w:rsidRDefault="00433E2F" w:rsidP="00433E2F">
      <w:pPr>
        <w:rPr>
          <w:rFonts w:asciiTheme="minorHAnsi" w:eastAsiaTheme="minorHAnsi" w:hAnsiTheme="minorHAnsi"/>
          <w:b/>
          <w:sz w:val="22"/>
          <w:szCs w:val="20"/>
        </w:rPr>
      </w:pPr>
      <w:r w:rsidRPr="00D36B72">
        <w:rPr>
          <w:rFonts w:asciiTheme="minorHAnsi" w:eastAsiaTheme="minorHAnsi" w:hAnsiTheme="minorHAnsi" w:hint="eastAsia"/>
          <w:b/>
          <w:sz w:val="22"/>
          <w:szCs w:val="20"/>
        </w:rPr>
        <w:t>- 프로젝트</w:t>
      </w:r>
      <w:r w:rsidR="00340CD1" w:rsidRPr="00D36B72">
        <w:rPr>
          <w:rFonts w:asciiTheme="minorHAnsi" w:eastAsiaTheme="minorHAnsi" w:hAnsiTheme="minorHAnsi" w:hint="eastAsia"/>
          <w:b/>
          <w:sz w:val="22"/>
          <w:szCs w:val="20"/>
        </w:rPr>
        <w:t xml:space="preserve"> </w:t>
      </w:r>
      <w:r w:rsidRPr="00D36B72">
        <w:rPr>
          <w:rFonts w:asciiTheme="minorHAnsi" w:eastAsiaTheme="minorHAnsi" w:hAnsiTheme="minorHAnsi" w:hint="eastAsia"/>
          <w:b/>
          <w:sz w:val="22"/>
          <w:szCs w:val="20"/>
        </w:rPr>
        <w:t>명</w:t>
      </w:r>
    </w:p>
    <w:p w14:paraId="06DD7812" w14:textId="77777777" w:rsidR="00433E2F" w:rsidRPr="00D36B72" w:rsidRDefault="00433E2F" w:rsidP="00433E2F">
      <w:pPr>
        <w:rPr>
          <w:rFonts w:asciiTheme="minorHAnsi" w:eastAsiaTheme="minorHAnsi" w:hAnsiTheme="minorHAnsi"/>
          <w:szCs w:val="20"/>
        </w:rPr>
      </w:pPr>
      <w:r w:rsidRPr="00D36B72">
        <w:rPr>
          <w:rFonts w:asciiTheme="minorHAnsi" w:eastAsiaTheme="minorHAnsi" w:hAnsiTheme="minorHAnsi"/>
          <w:szCs w:val="20"/>
        </w:rPr>
        <w:t>‘</w:t>
      </w:r>
      <w:proofErr w:type="spellStart"/>
      <w:r w:rsidRPr="00D36B72">
        <w:rPr>
          <w:rFonts w:asciiTheme="minorHAnsi" w:eastAsiaTheme="minorHAnsi" w:hAnsiTheme="minorHAnsi" w:hint="eastAsia"/>
          <w:szCs w:val="20"/>
        </w:rPr>
        <w:t>캠핑장</w:t>
      </w:r>
      <w:proofErr w:type="spellEnd"/>
      <w:r w:rsidRPr="00D36B72">
        <w:rPr>
          <w:rFonts w:asciiTheme="minorHAnsi" w:eastAsiaTheme="minorHAnsi" w:hAnsiTheme="minorHAnsi" w:hint="eastAsia"/>
          <w:szCs w:val="20"/>
        </w:rPr>
        <w:t xml:space="preserve"> 예약 프로그램</w:t>
      </w:r>
      <w:r w:rsidRPr="00D36B72">
        <w:rPr>
          <w:rFonts w:asciiTheme="minorHAnsi" w:eastAsiaTheme="minorHAnsi" w:hAnsiTheme="minorHAnsi"/>
          <w:szCs w:val="20"/>
        </w:rPr>
        <w:t>’</w:t>
      </w:r>
    </w:p>
    <w:p w14:paraId="79540787" w14:textId="77777777" w:rsidR="00433E2F" w:rsidRPr="00D36B72" w:rsidRDefault="00433E2F" w:rsidP="00433E2F">
      <w:pPr>
        <w:rPr>
          <w:rFonts w:asciiTheme="minorHAnsi" w:eastAsiaTheme="minorHAnsi" w:hAnsiTheme="minorHAnsi"/>
          <w:b/>
          <w:sz w:val="22"/>
          <w:szCs w:val="20"/>
        </w:rPr>
      </w:pPr>
      <w:r w:rsidRPr="00D36B72">
        <w:rPr>
          <w:rFonts w:asciiTheme="minorHAnsi" w:eastAsiaTheme="minorHAnsi" w:hAnsiTheme="minorHAnsi"/>
          <w:b/>
          <w:sz w:val="22"/>
          <w:szCs w:val="20"/>
        </w:rPr>
        <w:t>-</w:t>
      </w:r>
      <w:r w:rsidR="00340CD1" w:rsidRPr="00D36B72">
        <w:rPr>
          <w:rFonts w:asciiTheme="minorHAnsi" w:eastAsiaTheme="minorHAnsi" w:hAnsiTheme="minorHAnsi"/>
          <w:b/>
          <w:sz w:val="22"/>
          <w:szCs w:val="20"/>
        </w:rPr>
        <w:t xml:space="preserve"> </w:t>
      </w:r>
      <w:r w:rsidRPr="00D36B72">
        <w:rPr>
          <w:rFonts w:asciiTheme="minorHAnsi" w:eastAsiaTheme="minorHAnsi" w:hAnsiTheme="minorHAnsi" w:hint="eastAsia"/>
          <w:b/>
          <w:sz w:val="22"/>
          <w:szCs w:val="20"/>
        </w:rPr>
        <w:t>프로젝트 기간</w:t>
      </w:r>
    </w:p>
    <w:p w14:paraId="27B1C0B4" w14:textId="77777777" w:rsidR="00340CD1" w:rsidRPr="00D36B72" w:rsidRDefault="00433E2F" w:rsidP="00433E2F">
      <w:pPr>
        <w:rPr>
          <w:rFonts w:asciiTheme="minorHAnsi" w:eastAsiaTheme="minorHAnsi" w:hAnsiTheme="minorHAnsi"/>
          <w:szCs w:val="20"/>
        </w:rPr>
      </w:pPr>
      <w:r w:rsidRPr="00D36B72">
        <w:rPr>
          <w:rFonts w:asciiTheme="minorHAnsi" w:eastAsiaTheme="minorHAnsi" w:hAnsiTheme="minorHAnsi" w:hint="eastAsia"/>
          <w:szCs w:val="20"/>
        </w:rPr>
        <w:t xml:space="preserve">시작 일자는 </w:t>
      </w:r>
      <w:r w:rsidRPr="00D36B72">
        <w:rPr>
          <w:rFonts w:asciiTheme="minorHAnsi" w:eastAsiaTheme="minorHAnsi" w:hAnsiTheme="minorHAnsi"/>
          <w:szCs w:val="20"/>
        </w:rPr>
        <w:t>2021.04.01</w:t>
      </w:r>
      <w:r w:rsidRPr="00D36B72">
        <w:rPr>
          <w:rFonts w:asciiTheme="minorHAnsi" w:eastAsiaTheme="minorHAnsi" w:hAnsiTheme="minorHAnsi" w:hint="eastAsia"/>
          <w:szCs w:val="20"/>
        </w:rPr>
        <w:t>이며</w:t>
      </w:r>
      <w:r w:rsidRPr="00D36B72">
        <w:rPr>
          <w:rFonts w:asciiTheme="minorHAnsi" w:eastAsiaTheme="minorHAnsi" w:hAnsiTheme="minorHAnsi"/>
          <w:szCs w:val="20"/>
        </w:rPr>
        <w:t xml:space="preserve">, </w:t>
      </w:r>
      <w:r w:rsidR="00340CD1" w:rsidRPr="00D36B72">
        <w:rPr>
          <w:rFonts w:asciiTheme="minorHAnsi" w:eastAsiaTheme="minorHAnsi" w:hAnsiTheme="minorHAnsi" w:hint="eastAsia"/>
          <w:szCs w:val="20"/>
        </w:rPr>
        <w:t>마지막 프로젝트 문서 제출일을 마감 일자로 한다.</w:t>
      </w:r>
    </w:p>
    <w:p w14:paraId="693A7A34" w14:textId="77777777" w:rsidR="00433E2F" w:rsidRPr="00D36B72" w:rsidRDefault="00340CD1" w:rsidP="00433E2F">
      <w:pPr>
        <w:rPr>
          <w:rFonts w:asciiTheme="minorHAnsi" w:eastAsiaTheme="minorHAnsi" w:hAnsiTheme="minorHAnsi"/>
          <w:b/>
          <w:sz w:val="22"/>
          <w:szCs w:val="20"/>
        </w:rPr>
      </w:pPr>
      <w:r w:rsidRPr="00D36B72">
        <w:rPr>
          <w:rFonts w:asciiTheme="minorHAnsi" w:eastAsiaTheme="minorHAnsi" w:hAnsiTheme="minorHAnsi"/>
          <w:b/>
          <w:sz w:val="22"/>
          <w:szCs w:val="20"/>
        </w:rPr>
        <w:t>-</w:t>
      </w:r>
      <w:r w:rsidR="00433E2F" w:rsidRPr="00D36B72">
        <w:rPr>
          <w:rFonts w:asciiTheme="minorHAnsi" w:eastAsiaTheme="minorHAnsi" w:hAnsiTheme="minorHAnsi"/>
          <w:b/>
          <w:sz w:val="22"/>
          <w:szCs w:val="20"/>
        </w:rPr>
        <w:t xml:space="preserve"> </w:t>
      </w:r>
      <w:r w:rsidR="00433E2F" w:rsidRPr="00D36B72">
        <w:rPr>
          <w:rFonts w:asciiTheme="minorHAnsi" w:eastAsiaTheme="minorHAnsi" w:hAnsiTheme="minorHAnsi" w:hint="eastAsia"/>
          <w:b/>
          <w:sz w:val="22"/>
          <w:szCs w:val="20"/>
        </w:rPr>
        <w:t>문서</w:t>
      </w:r>
      <w:r w:rsidRPr="00D36B72">
        <w:rPr>
          <w:rFonts w:asciiTheme="minorHAnsi" w:eastAsiaTheme="minorHAnsi" w:hAnsiTheme="minorHAnsi" w:hint="eastAsia"/>
          <w:b/>
          <w:sz w:val="22"/>
          <w:szCs w:val="20"/>
        </w:rPr>
        <w:t xml:space="preserve"> 명</w:t>
      </w:r>
    </w:p>
    <w:p w14:paraId="3FAA2371" w14:textId="5D83B87B" w:rsidR="00CE3F0D" w:rsidRPr="00D36B72" w:rsidRDefault="00340CD1" w:rsidP="00CE3F0D">
      <w:pPr>
        <w:rPr>
          <w:rFonts w:asciiTheme="minorHAnsi" w:eastAsiaTheme="minorHAnsi" w:hAnsiTheme="minorHAnsi"/>
          <w:szCs w:val="20"/>
        </w:rPr>
      </w:pPr>
      <w:r w:rsidRPr="00D36B72">
        <w:rPr>
          <w:rFonts w:asciiTheme="minorHAnsi" w:eastAsiaTheme="minorHAnsi" w:hAnsiTheme="minorHAnsi" w:hint="eastAsia"/>
          <w:szCs w:val="20"/>
        </w:rPr>
        <w:t>제출해야하는 문서 명을 그대로 기입한다.</w:t>
      </w:r>
      <w:r w:rsidRPr="00D36B72">
        <w:rPr>
          <w:rFonts w:asciiTheme="minorHAnsi" w:eastAsiaTheme="minorHAnsi" w:hAnsiTheme="minorHAnsi"/>
          <w:szCs w:val="20"/>
        </w:rPr>
        <w:t xml:space="preserve"> (</w:t>
      </w:r>
      <w:r w:rsidRPr="00D36B72">
        <w:rPr>
          <w:rFonts w:asciiTheme="minorHAnsi" w:eastAsiaTheme="minorHAnsi" w:hAnsiTheme="minorHAnsi" w:hint="eastAsia"/>
          <w:szCs w:val="20"/>
        </w:rPr>
        <w:t>ex.</w:t>
      </w:r>
      <w:r w:rsidRPr="00D36B72">
        <w:rPr>
          <w:rFonts w:asciiTheme="minorHAnsi" w:eastAsiaTheme="minorHAnsi" w:hAnsiTheme="minorHAnsi"/>
          <w:szCs w:val="20"/>
        </w:rPr>
        <w:t xml:space="preserve"> </w:t>
      </w:r>
      <w:r w:rsidRPr="00D36B72">
        <w:rPr>
          <w:rFonts w:asciiTheme="minorHAnsi" w:eastAsiaTheme="minorHAnsi" w:hAnsiTheme="minorHAnsi" w:hint="eastAsia"/>
          <w:szCs w:val="20"/>
        </w:rPr>
        <w:t>프로젝트 계획서)</w:t>
      </w:r>
      <w:r w:rsidRPr="00D36B72">
        <w:rPr>
          <w:rFonts w:asciiTheme="minorHAnsi" w:eastAsiaTheme="minorHAnsi" w:hAnsiTheme="minorHAnsi"/>
          <w:szCs w:val="20"/>
        </w:rPr>
        <w:br/>
      </w:r>
      <w:r w:rsidRPr="00D36B72">
        <w:rPr>
          <w:rFonts w:asciiTheme="minorHAnsi" w:eastAsiaTheme="minorHAnsi" w:hAnsiTheme="minorHAnsi" w:hint="eastAsia"/>
          <w:szCs w:val="20"/>
        </w:rPr>
        <w:t>ver1.1</w:t>
      </w:r>
      <w:r w:rsidRPr="00D36B72">
        <w:rPr>
          <w:rFonts w:asciiTheme="minorHAnsi" w:eastAsiaTheme="minorHAnsi" w:hAnsiTheme="minorHAnsi"/>
          <w:szCs w:val="20"/>
        </w:rPr>
        <w:t xml:space="preserve"> </w:t>
      </w:r>
      <w:r w:rsidRPr="00D36B72">
        <w:rPr>
          <w:rFonts w:asciiTheme="minorHAnsi" w:eastAsiaTheme="minorHAnsi" w:hAnsiTheme="minorHAnsi" w:hint="eastAsia"/>
          <w:szCs w:val="20"/>
        </w:rPr>
        <w:t>이후부터는 문서 명 뒤에 버전을 붙인다.</w:t>
      </w:r>
      <w:r w:rsidRPr="00D36B72">
        <w:rPr>
          <w:rFonts w:asciiTheme="minorHAnsi" w:eastAsiaTheme="minorHAnsi" w:hAnsiTheme="minorHAnsi"/>
          <w:szCs w:val="20"/>
        </w:rPr>
        <w:t xml:space="preserve"> (</w:t>
      </w:r>
      <w:r w:rsidRPr="00D36B72">
        <w:rPr>
          <w:rFonts w:asciiTheme="minorHAnsi" w:eastAsiaTheme="minorHAnsi" w:hAnsiTheme="minorHAnsi" w:hint="eastAsia"/>
          <w:szCs w:val="20"/>
        </w:rPr>
        <w:t>ex.</w:t>
      </w:r>
      <w:r w:rsidRPr="00D36B72">
        <w:rPr>
          <w:rFonts w:asciiTheme="minorHAnsi" w:eastAsiaTheme="minorHAnsi" w:hAnsiTheme="minorHAnsi"/>
          <w:szCs w:val="20"/>
        </w:rPr>
        <w:t xml:space="preserve"> </w:t>
      </w:r>
      <w:r w:rsidRPr="00D36B72">
        <w:rPr>
          <w:rFonts w:asciiTheme="minorHAnsi" w:eastAsiaTheme="minorHAnsi" w:hAnsiTheme="minorHAnsi" w:hint="eastAsia"/>
          <w:szCs w:val="20"/>
        </w:rPr>
        <w:t>프로젝트 계획서</w:t>
      </w:r>
      <w:r w:rsidR="00641AA8" w:rsidRPr="00D36B72">
        <w:rPr>
          <w:rFonts w:asciiTheme="minorHAnsi" w:eastAsiaTheme="minorHAnsi" w:hAnsiTheme="minorHAnsi" w:hint="eastAsia"/>
          <w:szCs w:val="20"/>
        </w:rPr>
        <w:t xml:space="preserve"> </w:t>
      </w:r>
      <w:r w:rsidRPr="00D36B72">
        <w:rPr>
          <w:rFonts w:asciiTheme="minorHAnsi" w:eastAsiaTheme="minorHAnsi" w:hAnsiTheme="minorHAnsi" w:hint="eastAsia"/>
          <w:szCs w:val="20"/>
        </w:rPr>
        <w:t>ver1.1)</w:t>
      </w:r>
    </w:p>
    <w:p w14:paraId="53AB8DB7" w14:textId="77777777" w:rsidR="00340CD1" w:rsidRPr="00D36B72" w:rsidRDefault="00433E2F" w:rsidP="00433E2F">
      <w:pPr>
        <w:rPr>
          <w:rFonts w:asciiTheme="minorHAnsi" w:eastAsiaTheme="minorHAnsi" w:hAnsiTheme="minorHAnsi"/>
          <w:b/>
          <w:sz w:val="22"/>
          <w:szCs w:val="20"/>
        </w:rPr>
      </w:pPr>
      <w:r w:rsidRPr="00D36B72">
        <w:rPr>
          <w:rFonts w:asciiTheme="minorHAnsi" w:eastAsiaTheme="minorHAnsi" w:hAnsiTheme="minorHAnsi"/>
          <w:b/>
          <w:sz w:val="22"/>
          <w:szCs w:val="20"/>
        </w:rPr>
        <w:t>-</w:t>
      </w:r>
      <w:r w:rsidR="00340CD1" w:rsidRPr="00D36B72">
        <w:rPr>
          <w:rFonts w:asciiTheme="minorHAnsi" w:eastAsiaTheme="minorHAnsi" w:hAnsiTheme="minorHAnsi"/>
          <w:b/>
          <w:sz w:val="22"/>
          <w:szCs w:val="20"/>
        </w:rPr>
        <w:t xml:space="preserve"> </w:t>
      </w:r>
      <w:r w:rsidR="00340CD1" w:rsidRPr="00D36B72">
        <w:rPr>
          <w:rFonts w:asciiTheme="minorHAnsi" w:eastAsiaTheme="minorHAnsi" w:hAnsiTheme="minorHAnsi" w:hint="eastAsia"/>
          <w:b/>
          <w:sz w:val="22"/>
          <w:szCs w:val="20"/>
        </w:rPr>
        <w:t>버전</w:t>
      </w:r>
    </w:p>
    <w:p w14:paraId="77689007" w14:textId="21493F78" w:rsidR="00433E2F" w:rsidRPr="00D36B72" w:rsidRDefault="00433E2F" w:rsidP="00433E2F">
      <w:pPr>
        <w:rPr>
          <w:rFonts w:asciiTheme="minorHAnsi" w:eastAsiaTheme="minorHAnsi" w:hAnsiTheme="minorHAnsi"/>
          <w:szCs w:val="20"/>
        </w:rPr>
      </w:pPr>
      <w:r w:rsidRPr="00D36B72">
        <w:rPr>
          <w:rFonts w:asciiTheme="minorHAnsi" w:eastAsiaTheme="minorHAnsi" w:hAnsiTheme="minorHAnsi" w:hint="eastAsia"/>
          <w:szCs w:val="20"/>
        </w:rPr>
        <w:t xml:space="preserve">초기 버전은 </w:t>
      </w:r>
      <w:r w:rsidRPr="00D36B72">
        <w:rPr>
          <w:rFonts w:asciiTheme="minorHAnsi" w:eastAsiaTheme="minorHAnsi" w:hAnsiTheme="minorHAnsi"/>
          <w:szCs w:val="20"/>
        </w:rPr>
        <w:t>v</w:t>
      </w:r>
      <w:r w:rsidR="00340CD1" w:rsidRPr="00D36B72">
        <w:rPr>
          <w:rFonts w:asciiTheme="minorHAnsi" w:eastAsiaTheme="minorHAnsi" w:hAnsiTheme="minorHAnsi" w:hint="eastAsia"/>
          <w:szCs w:val="20"/>
        </w:rPr>
        <w:t>er</w:t>
      </w:r>
      <w:r w:rsidRPr="00D36B72">
        <w:rPr>
          <w:rFonts w:asciiTheme="minorHAnsi" w:eastAsiaTheme="minorHAnsi" w:hAnsiTheme="minorHAnsi"/>
          <w:szCs w:val="20"/>
        </w:rPr>
        <w:t>1.0</w:t>
      </w:r>
      <w:r w:rsidRPr="00D36B72">
        <w:rPr>
          <w:rFonts w:asciiTheme="minorHAnsi" w:eastAsiaTheme="minorHAnsi" w:hAnsiTheme="minorHAnsi" w:hint="eastAsia"/>
          <w:szCs w:val="20"/>
        </w:rPr>
        <w:t>으로 하며</w:t>
      </w:r>
      <w:r w:rsidR="00340CD1" w:rsidRPr="00D36B72">
        <w:rPr>
          <w:rFonts w:asciiTheme="minorHAnsi" w:eastAsiaTheme="minorHAnsi" w:hAnsiTheme="minorHAnsi" w:hint="eastAsia"/>
          <w:szCs w:val="20"/>
        </w:rPr>
        <w:t>,</w:t>
      </w:r>
      <w:r w:rsidRPr="00D36B72">
        <w:rPr>
          <w:rFonts w:asciiTheme="minorHAnsi" w:eastAsiaTheme="minorHAnsi" w:hAnsiTheme="minorHAnsi" w:hint="eastAsia"/>
          <w:szCs w:val="20"/>
        </w:rPr>
        <w:t xml:space="preserve"> 수정 횟수에</w:t>
      </w:r>
      <w:r w:rsidRPr="00D36B72">
        <w:rPr>
          <w:rFonts w:asciiTheme="minorHAnsi" w:eastAsiaTheme="minorHAnsi" w:hAnsiTheme="minorHAnsi"/>
          <w:szCs w:val="20"/>
        </w:rPr>
        <w:t xml:space="preserve"> </w:t>
      </w:r>
      <w:r w:rsidRPr="00D36B72">
        <w:rPr>
          <w:rFonts w:asciiTheme="minorHAnsi" w:eastAsiaTheme="minorHAnsi" w:hAnsiTheme="minorHAnsi" w:hint="eastAsia"/>
          <w:szCs w:val="20"/>
        </w:rPr>
        <w:t xml:space="preserve">따라 </w:t>
      </w:r>
      <w:r w:rsidRPr="00D36B72">
        <w:rPr>
          <w:rFonts w:asciiTheme="minorHAnsi" w:eastAsiaTheme="minorHAnsi" w:hAnsiTheme="minorHAnsi"/>
          <w:szCs w:val="20"/>
        </w:rPr>
        <w:t>0.1</w:t>
      </w:r>
      <w:r w:rsidR="00340CD1" w:rsidRPr="00D36B72">
        <w:rPr>
          <w:rFonts w:asciiTheme="minorHAnsi" w:eastAsiaTheme="minorHAnsi" w:hAnsiTheme="minorHAnsi" w:hint="eastAsia"/>
          <w:szCs w:val="20"/>
        </w:rPr>
        <w:t>을 더한다.</w:t>
      </w:r>
    </w:p>
    <w:p w14:paraId="1214B0F1" w14:textId="6ADFB196" w:rsidR="00CE3F0D" w:rsidRPr="00D36B72" w:rsidRDefault="00CE3F0D" w:rsidP="00CE3F0D">
      <w:pPr>
        <w:rPr>
          <w:rFonts w:asciiTheme="minorHAnsi" w:eastAsiaTheme="minorHAnsi" w:hAnsiTheme="minorHAnsi"/>
          <w:szCs w:val="20"/>
        </w:rPr>
      </w:pPr>
      <w:r w:rsidRPr="00D36B72">
        <w:rPr>
          <w:rFonts w:asciiTheme="minorHAnsi" w:eastAsiaTheme="minorHAnsi" w:hAnsiTheme="minorHAnsi" w:hint="eastAsia"/>
          <w:szCs w:val="20"/>
        </w:rPr>
        <w:t xml:space="preserve">수정 범위가 크면 </w:t>
      </w:r>
      <w:r w:rsidRPr="00D36B72">
        <w:rPr>
          <w:rFonts w:asciiTheme="minorHAnsi" w:eastAsiaTheme="minorHAnsi" w:hAnsiTheme="minorHAnsi"/>
          <w:szCs w:val="20"/>
        </w:rPr>
        <w:t>1.0</w:t>
      </w:r>
      <w:r w:rsidRPr="00D36B72">
        <w:rPr>
          <w:rFonts w:asciiTheme="minorHAnsi" w:eastAsiaTheme="minorHAnsi" w:hAnsiTheme="minorHAnsi" w:hint="eastAsia"/>
          <w:szCs w:val="20"/>
        </w:rPr>
        <w:t>을 더한다.</w:t>
      </w:r>
    </w:p>
    <w:p w14:paraId="016A41A0" w14:textId="77777777" w:rsidR="00433E2F" w:rsidRPr="00D36B72" w:rsidRDefault="00340CD1" w:rsidP="00433E2F">
      <w:pPr>
        <w:rPr>
          <w:rFonts w:asciiTheme="minorHAnsi" w:eastAsiaTheme="minorHAnsi" w:hAnsiTheme="minorHAnsi"/>
          <w:b/>
          <w:sz w:val="22"/>
          <w:szCs w:val="20"/>
        </w:rPr>
      </w:pPr>
      <w:r w:rsidRPr="00D36B72">
        <w:rPr>
          <w:rFonts w:asciiTheme="minorHAnsi" w:eastAsiaTheme="minorHAnsi" w:hAnsiTheme="minorHAnsi"/>
          <w:b/>
          <w:sz w:val="22"/>
          <w:szCs w:val="20"/>
        </w:rPr>
        <w:t xml:space="preserve">- </w:t>
      </w:r>
      <w:r w:rsidRPr="00D36B72">
        <w:rPr>
          <w:rFonts w:asciiTheme="minorHAnsi" w:eastAsiaTheme="minorHAnsi" w:hAnsiTheme="minorHAnsi" w:hint="eastAsia"/>
          <w:b/>
          <w:sz w:val="22"/>
          <w:szCs w:val="20"/>
        </w:rPr>
        <w:t>회의록 저장</w:t>
      </w:r>
    </w:p>
    <w:p w14:paraId="64644BF3" w14:textId="77777777" w:rsidR="00340CD1" w:rsidRPr="00D36B72" w:rsidRDefault="00340CD1" w:rsidP="00433E2F">
      <w:pPr>
        <w:rPr>
          <w:rFonts w:asciiTheme="minorHAnsi" w:eastAsiaTheme="minorHAnsi" w:hAnsiTheme="minorHAnsi"/>
          <w:szCs w:val="20"/>
        </w:rPr>
      </w:pPr>
      <w:r w:rsidRPr="00D36B72">
        <w:rPr>
          <w:rFonts w:asciiTheme="minorHAnsi" w:eastAsiaTheme="minorHAnsi" w:hAnsiTheme="minorHAnsi" w:hint="eastAsia"/>
          <w:szCs w:val="20"/>
        </w:rPr>
        <w:t xml:space="preserve">매 회의가 끝난 후 그 날의 회의록 작성자가 </w:t>
      </w:r>
      <w:proofErr w:type="spellStart"/>
      <w:r w:rsidRPr="00D36B72">
        <w:rPr>
          <w:rFonts w:asciiTheme="minorHAnsi" w:eastAsiaTheme="minorHAnsi" w:hAnsiTheme="minorHAnsi" w:hint="eastAsia"/>
          <w:szCs w:val="20"/>
        </w:rPr>
        <w:t>노션에</w:t>
      </w:r>
      <w:proofErr w:type="spellEnd"/>
      <w:r w:rsidRPr="00D36B72">
        <w:rPr>
          <w:rFonts w:asciiTheme="minorHAnsi" w:eastAsiaTheme="minorHAnsi" w:hAnsiTheme="minorHAnsi" w:hint="eastAsia"/>
          <w:szCs w:val="20"/>
        </w:rPr>
        <w:t xml:space="preserve"> 기록하고,</w:t>
      </w:r>
    </w:p>
    <w:p w14:paraId="76C2854A" w14:textId="77777777" w:rsidR="00433E2F" w:rsidRPr="00D36B72" w:rsidRDefault="00340CD1" w:rsidP="00433E2F">
      <w:pPr>
        <w:rPr>
          <w:rFonts w:asciiTheme="minorHAnsi" w:eastAsiaTheme="minorHAnsi" w:hAnsiTheme="minorHAnsi"/>
          <w:szCs w:val="20"/>
        </w:rPr>
      </w:pPr>
      <w:r w:rsidRPr="00D36B72">
        <w:rPr>
          <w:rFonts w:asciiTheme="minorHAnsi" w:eastAsiaTheme="minorHAnsi" w:hAnsiTheme="minorHAnsi" w:hint="eastAsia"/>
          <w:szCs w:val="20"/>
        </w:rPr>
        <w:t>해당 링크를 깃</w:t>
      </w:r>
      <w:r w:rsidR="00DF3EEB" w:rsidRPr="00D36B72">
        <w:rPr>
          <w:rFonts w:asciiTheme="minorHAnsi" w:eastAsiaTheme="minorHAnsi" w:hAnsiTheme="minorHAnsi" w:hint="eastAsia"/>
          <w:szCs w:val="20"/>
        </w:rPr>
        <w:t xml:space="preserve"> </w:t>
      </w:r>
      <w:r w:rsidRPr="00D36B72">
        <w:rPr>
          <w:rFonts w:asciiTheme="minorHAnsi" w:eastAsiaTheme="minorHAnsi" w:hAnsiTheme="minorHAnsi" w:hint="eastAsia"/>
          <w:szCs w:val="20"/>
        </w:rPr>
        <w:t>허브에 올려놓는다.</w:t>
      </w:r>
    </w:p>
    <w:p w14:paraId="1F804F49" w14:textId="77777777" w:rsidR="00340CD1" w:rsidRPr="00D36B72" w:rsidRDefault="00340CD1">
      <w:pPr>
        <w:rPr>
          <w:rFonts w:asciiTheme="minorHAnsi" w:eastAsiaTheme="minorHAnsi" w:hAnsiTheme="minorHAnsi"/>
          <w:b/>
          <w:sz w:val="22"/>
          <w:szCs w:val="20"/>
        </w:rPr>
      </w:pPr>
      <w:r w:rsidRPr="00D36B72">
        <w:rPr>
          <w:rFonts w:asciiTheme="minorHAnsi" w:eastAsiaTheme="minorHAnsi" w:hAnsiTheme="minorHAnsi"/>
          <w:b/>
          <w:sz w:val="22"/>
          <w:szCs w:val="20"/>
        </w:rPr>
        <w:t xml:space="preserve">- </w:t>
      </w:r>
      <w:r w:rsidRPr="00D36B72">
        <w:rPr>
          <w:rFonts w:asciiTheme="minorHAnsi" w:eastAsiaTheme="minorHAnsi" w:hAnsiTheme="minorHAnsi" w:hint="eastAsia"/>
          <w:b/>
          <w:sz w:val="22"/>
          <w:szCs w:val="20"/>
        </w:rPr>
        <w:t>산출물 저장</w:t>
      </w:r>
    </w:p>
    <w:p w14:paraId="186E7079" w14:textId="77777777" w:rsidR="00340CD1" w:rsidRPr="00D36B72" w:rsidRDefault="00340CD1">
      <w:pPr>
        <w:rPr>
          <w:rFonts w:asciiTheme="minorHAnsi" w:eastAsiaTheme="minorHAnsi" w:hAnsiTheme="minorHAnsi"/>
          <w:szCs w:val="20"/>
        </w:rPr>
      </w:pPr>
      <w:r w:rsidRPr="00D36B72">
        <w:rPr>
          <w:rFonts w:asciiTheme="minorHAnsi" w:eastAsiaTheme="minorHAnsi" w:hAnsiTheme="minorHAnsi" w:hint="eastAsia"/>
          <w:szCs w:val="20"/>
        </w:rPr>
        <w:t>엑셀, 파워포인트,</w:t>
      </w:r>
      <w:r w:rsidRPr="00D36B72">
        <w:rPr>
          <w:rFonts w:asciiTheme="minorHAnsi" w:eastAsiaTheme="minorHAnsi" w:hAnsiTheme="minorHAnsi"/>
          <w:szCs w:val="20"/>
        </w:rPr>
        <w:t xml:space="preserve"> </w:t>
      </w:r>
      <w:r w:rsidRPr="00D36B72">
        <w:rPr>
          <w:rFonts w:asciiTheme="minorHAnsi" w:eastAsiaTheme="minorHAnsi" w:hAnsiTheme="minorHAnsi" w:hint="eastAsia"/>
          <w:szCs w:val="20"/>
        </w:rPr>
        <w:t>워드 등으로 각자 작성한 산출물들은 전체 팀 회의를 통해</w:t>
      </w:r>
    </w:p>
    <w:p w14:paraId="5FDD9A56" w14:textId="77777777" w:rsidR="00340CD1" w:rsidRPr="00D36B72" w:rsidRDefault="00340CD1">
      <w:pPr>
        <w:rPr>
          <w:rFonts w:asciiTheme="minorHAnsi" w:eastAsiaTheme="minorHAnsi" w:hAnsiTheme="minorHAnsi"/>
          <w:szCs w:val="20"/>
        </w:rPr>
      </w:pPr>
      <w:r w:rsidRPr="00D36B72">
        <w:rPr>
          <w:rFonts w:asciiTheme="minorHAnsi" w:eastAsiaTheme="minorHAnsi" w:hAnsiTheme="minorHAnsi" w:hint="eastAsia"/>
          <w:szCs w:val="20"/>
        </w:rPr>
        <w:t>통합 및 수정 후 문서 명을 위의 규칙과 맞게 설정한 후 깃</w:t>
      </w:r>
      <w:r w:rsidR="00DF3EEB" w:rsidRPr="00D36B72">
        <w:rPr>
          <w:rFonts w:asciiTheme="minorHAnsi" w:eastAsiaTheme="minorHAnsi" w:hAnsiTheme="minorHAnsi" w:hint="eastAsia"/>
          <w:szCs w:val="20"/>
        </w:rPr>
        <w:t xml:space="preserve"> </w:t>
      </w:r>
      <w:r w:rsidRPr="00D36B72">
        <w:rPr>
          <w:rFonts w:asciiTheme="minorHAnsi" w:eastAsiaTheme="minorHAnsi" w:hAnsiTheme="minorHAnsi" w:hint="eastAsia"/>
          <w:szCs w:val="20"/>
        </w:rPr>
        <w:t>허브에 올려놓는다.</w:t>
      </w:r>
    </w:p>
    <w:p w14:paraId="5376C0EA" w14:textId="77777777" w:rsidR="00340CD1" w:rsidRPr="00D36B72" w:rsidRDefault="00340CD1">
      <w:pPr>
        <w:rPr>
          <w:rFonts w:asciiTheme="minorHAnsi" w:eastAsiaTheme="minorHAnsi" w:hAnsiTheme="minorHAnsi"/>
          <w:b/>
          <w:sz w:val="22"/>
          <w:szCs w:val="20"/>
        </w:rPr>
      </w:pPr>
      <w:r w:rsidRPr="00D36B72">
        <w:rPr>
          <w:rFonts w:asciiTheme="minorHAnsi" w:eastAsiaTheme="minorHAnsi" w:hAnsiTheme="minorHAnsi"/>
          <w:b/>
          <w:sz w:val="22"/>
          <w:szCs w:val="20"/>
        </w:rPr>
        <w:br w:type="page"/>
      </w:r>
    </w:p>
    <w:p w14:paraId="0DD3AB86" w14:textId="77777777" w:rsidR="00340CD1" w:rsidRPr="00D36B72" w:rsidRDefault="00340CD1">
      <w:pPr>
        <w:pStyle w:val="1"/>
        <w:rPr>
          <w:rFonts w:asciiTheme="minorHAnsi" w:eastAsiaTheme="minorHAnsi" w:hAnsiTheme="minorHAnsi"/>
        </w:rPr>
      </w:pPr>
      <w:r w:rsidRPr="00D36B72">
        <w:rPr>
          <w:rFonts w:asciiTheme="minorHAnsi" w:eastAsiaTheme="minorHAnsi" w:hAnsiTheme="minorHAnsi" w:hint="eastAsia"/>
        </w:rPr>
        <w:lastRenderedPageBreak/>
        <w:t>위험 관리 계획</w:t>
      </w:r>
    </w:p>
    <w:p w14:paraId="6F27AB2D" w14:textId="77777777" w:rsidR="00340CD1" w:rsidRPr="00D36B72" w:rsidRDefault="00340CD1">
      <w:pPr>
        <w:rPr>
          <w:rFonts w:asciiTheme="minorHAnsi" w:eastAsiaTheme="minorHAnsi" w:hAnsiTheme="minorHAnsi"/>
        </w:rPr>
      </w:pP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0"/>
        <w:gridCol w:w="1185"/>
        <w:gridCol w:w="1185"/>
        <w:gridCol w:w="3294"/>
      </w:tblGrid>
      <w:tr w:rsidR="00340CD1" w:rsidRPr="00D36B72" w14:paraId="2D03301E" w14:textId="77777777" w:rsidTr="00D36B72">
        <w:trPr>
          <w:trHeight w:val="165"/>
        </w:trPr>
        <w:tc>
          <w:tcPr>
            <w:tcW w:w="2800" w:type="dxa"/>
            <w:shd w:val="clear" w:color="auto" w:fill="C0C0C0"/>
            <w:vAlign w:val="center"/>
          </w:tcPr>
          <w:p w14:paraId="5FDED60E" w14:textId="77777777" w:rsidR="00340CD1" w:rsidRPr="00D36B72" w:rsidRDefault="00340CD1">
            <w:pPr>
              <w:pStyle w:val="ab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위험 요소</w:t>
            </w:r>
          </w:p>
        </w:tc>
        <w:tc>
          <w:tcPr>
            <w:tcW w:w="1185" w:type="dxa"/>
            <w:shd w:val="clear" w:color="auto" w:fill="C0C0C0"/>
            <w:vAlign w:val="center"/>
          </w:tcPr>
          <w:p w14:paraId="02C6C8E8" w14:textId="77777777" w:rsidR="00340CD1" w:rsidRPr="00D36B72" w:rsidRDefault="00340CD1">
            <w:pPr>
              <w:pStyle w:val="ab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가능성</w:t>
            </w:r>
          </w:p>
        </w:tc>
        <w:tc>
          <w:tcPr>
            <w:tcW w:w="1185" w:type="dxa"/>
            <w:shd w:val="clear" w:color="auto" w:fill="C0C0C0"/>
            <w:vAlign w:val="center"/>
          </w:tcPr>
          <w:p w14:paraId="1F161C63" w14:textId="77777777" w:rsidR="00340CD1" w:rsidRPr="00D36B72" w:rsidRDefault="00340CD1">
            <w:pPr>
              <w:pStyle w:val="ab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영향도</w:t>
            </w:r>
          </w:p>
        </w:tc>
        <w:tc>
          <w:tcPr>
            <w:tcW w:w="3294" w:type="dxa"/>
            <w:shd w:val="clear" w:color="auto" w:fill="C0C0C0"/>
          </w:tcPr>
          <w:p w14:paraId="2E4BCCF9" w14:textId="77777777" w:rsidR="00340CD1" w:rsidRPr="00D36B72" w:rsidRDefault="00340CD1">
            <w:pPr>
              <w:pStyle w:val="ab"/>
              <w:rPr>
                <w:rFonts w:asciiTheme="minorHAnsi" w:eastAsiaTheme="minorHAnsi" w:hAnsiTheme="minorHAnsi"/>
              </w:rPr>
            </w:pPr>
            <w:r w:rsidRPr="00D36B72">
              <w:rPr>
                <w:rFonts w:asciiTheme="minorHAnsi" w:eastAsiaTheme="minorHAnsi" w:hAnsiTheme="minorHAnsi" w:hint="eastAsia"/>
              </w:rPr>
              <w:t>대처 방안</w:t>
            </w:r>
          </w:p>
        </w:tc>
      </w:tr>
      <w:tr w:rsidR="00340CD1" w:rsidRPr="00D36B72" w14:paraId="3CB4E6F3" w14:textId="77777777" w:rsidTr="00D36B72">
        <w:trPr>
          <w:trHeight w:val="72"/>
        </w:trPr>
        <w:tc>
          <w:tcPr>
            <w:tcW w:w="2800" w:type="dxa"/>
            <w:shd w:val="clear" w:color="auto" w:fill="auto"/>
            <w:vAlign w:val="center"/>
          </w:tcPr>
          <w:p w14:paraId="6E59C98F" w14:textId="191CBA95" w:rsidR="00340CD1" w:rsidRPr="00D36B72" w:rsidRDefault="00D36B72">
            <w:pPr>
              <w:pStyle w:val="aa"/>
              <w:rPr>
                <w:rFonts w:asciiTheme="minorHAnsi" w:eastAsiaTheme="minorHAnsi" w:hAnsiTheme="minorHAnsi"/>
                <w:b w:val="0"/>
                <w:bCs/>
                <w:sz w:val="18"/>
                <w:szCs w:val="18"/>
              </w:rPr>
            </w:pPr>
            <w:r w:rsidRPr="00D36B72">
              <w:rPr>
                <w:rFonts w:asciiTheme="minorHAnsi" w:eastAsiaTheme="minorHAnsi" w:hAnsiTheme="minorHAnsi" w:hint="eastAsia"/>
                <w:b w:val="0"/>
                <w:bCs/>
                <w:sz w:val="18"/>
                <w:szCs w:val="18"/>
              </w:rPr>
              <w:t>고객의 요구사항 변경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05966AEA" w14:textId="66B7D9C3" w:rsidR="00340CD1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하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6903F23" w14:textId="2A6003AC" w:rsidR="00340CD1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상</w:t>
            </w:r>
          </w:p>
        </w:tc>
        <w:tc>
          <w:tcPr>
            <w:tcW w:w="3294" w:type="dxa"/>
            <w:shd w:val="clear" w:color="auto" w:fill="auto"/>
          </w:tcPr>
          <w:p w14:paraId="16D32165" w14:textId="6FEBB9FD" w:rsidR="00340CD1" w:rsidRPr="00D36B72" w:rsidRDefault="00D36B72">
            <w:pPr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 w:rsidRPr="00D36B72"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요구사항에 대한 고객과 재협의</w:t>
            </w:r>
          </w:p>
        </w:tc>
      </w:tr>
      <w:tr w:rsidR="00340CD1" w:rsidRPr="00D36B72" w14:paraId="7AF87F68" w14:textId="77777777" w:rsidTr="00D36B72">
        <w:trPr>
          <w:trHeight w:val="72"/>
        </w:trPr>
        <w:tc>
          <w:tcPr>
            <w:tcW w:w="2800" w:type="dxa"/>
            <w:shd w:val="clear" w:color="auto" w:fill="auto"/>
            <w:vAlign w:val="center"/>
          </w:tcPr>
          <w:p w14:paraId="030CC828" w14:textId="798D52EE" w:rsidR="00340CD1" w:rsidRPr="00D36B72" w:rsidRDefault="00D36B72">
            <w:pPr>
              <w:pStyle w:val="aa"/>
              <w:rPr>
                <w:rFonts w:asciiTheme="minorHAnsi" w:eastAsiaTheme="minorHAnsi" w:hAnsiTheme="minorHAnsi"/>
                <w:b w:val="0"/>
                <w:bCs/>
                <w:sz w:val="18"/>
                <w:szCs w:val="18"/>
              </w:rPr>
            </w:pPr>
            <w:r w:rsidRPr="00D36B72">
              <w:rPr>
                <w:rFonts w:asciiTheme="minorHAnsi" w:eastAsiaTheme="minorHAnsi" w:hAnsiTheme="minorHAnsi" w:hint="eastAsia"/>
                <w:b w:val="0"/>
                <w:bCs/>
                <w:sz w:val="18"/>
                <w:szCs w:val="18"/>
              </w:rPr>
              <w:t>개발 도중에 인력이 그만둠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1C674BC6" w14:textId="3273977D" w:rsidR="00340CD1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하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1D2A8F9" w14:textId="3687F883" w:rsidR="00340CD1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상</w:t>
            </w:r>
          </w:p>
        </w:tc>
        <w:tc>
          <w:tcPr>
            <w:tcW w:w="3294" w:type="dxa"/>
            <w:shd w:val="clear" w:color="auto" w:fill="auto"/>
          </w:tcPr>
          <w:p w14:paraId="49A93239" w14:textId="0805B085" w:rsidR="00340CD1" w:rsidRPr="00D36B72" w:rsidRDefault="00CB0DF5">
            <w:pPr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팀원 간 소통 강화 및 계획서 수정</w:t>
            </w:r>
          </w:p>
        </w:tc>
      </w:tr>
      <w:tr w:rsidR="00D36B72" w:rsidRPr="00D36B72" w14:paraId="0CA3B142" w14:textId="77777777" w:rsidTr="00D36B72">
        <w:trPr>
          <w:trHeight w:val="72"/>
        </w:trPr>
        <w:tc>
          <w:tcPr>
            <w:tcW w:w="2800" w:type="dxa"/>
            <w:shd w:val="clear" w:color="auto" w:fill="auto"/>
            <w:vAlign w:val="center"/>
          </w:tcPr>
          <w:p w14:paraId="2A3CBCA8" w14:textId="330D73F0" w:rsidR="00D36B72" w:rsidRPr="00D36B72" w:rsidRDefault="00D36B72" w:rsidP="00D36B72">
            <w:pPr>
              <w:pStyle w:val="aa"/>
              <w:rPr>
                <w:rFonts w:asciiTheme="minorHAnsi" w:eastAsiaTheme="minorHAnsi" w:hAnsiTheme="minorHAnsi"/>
                <w:b w:val="0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 w:val="0"/>
                <w:bCs/>
                <w:sz w:val="18"/>
                <w:szCs w:val="18"/>
              </w:rPr>
              <w:t>갈등으로 인한 팀워크의 불안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71E46E1" w14:textId="3B438CD3" w:rsidR="00D36B72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중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5F921B60" w14:textId="6BDA7BD5" w:rsidR="00D36B72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중</w:t>
            </w:r>
          </w:p>
        </w:tc>
        <w:tc>
          <w:tcPr>
            <w:tcW w:w="3294" w:type="dxa"/>
            <w:shd w:val="clear" w:color="auto" w:fill="auto"/>
          </w:tcPr>
          <w:p w14:paraId="0331129D" w14:textId="41B9494F" w:rsidR="00D36B72" w:rsidRPr="00D36B72" w:rsidRDefault="00D36B72" w:rsidP="00D36B72">
            <w:pPr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커뮤니케이션 방법의 추가</w:t>
            </w:r>
          </w:p>
        </w:tc>
      </w:tr>
      <w:tr w:rsidR="00D36B72" w:rsidRPr="00D36B72" w14:paraId="5E1F0925" w14:textId="77777777" w:rsidTr="00D36B72">
        <w:trPr>
          <w:trHeight w:val="72"/>
        </w:trPr>
        <w:tc>
          <w:tcPr>
            <w:tcW w:w="2800" w:type="dxa"/>
            <w:shd w:val="clear" w:color="auto" w:fill="auto"/>
            <w:vAlign w:val="center"/>
          </w:tcPr>
          <w:p w14:paraId="4AE7823B" w14:textId="75F243E7" w:rsidR="00D36B72" w:rsidRPr="00D36B72" w:rsidRDefault="00D36B72" w:rsidP="00D36B72">
            <w:pPr>
              <w:pStyle w:val="aa"/>
              <w:rPr>
                <w:rFonts w:asciiTheme="minorHAnsi" w:eastAsiaTheme="minorHAnsi" w:hAnsiTheme="minorHAnsi"/>
                <w:b w:val="0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 w:val="0"/>
                <w:bCs/>
                <w:sz w:val="18"/>
                <w:szCs w:val="18"/>
              </w:rPr>
              <w:t>개발 언어에 대한 불확실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E7BDDF0" w14:textId="60A5D7A9" w:rsidR="00D36B72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상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60FE1095" w14:textId="354D9F1B" w:rsidR="00D36B72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중</w:t>
            </w:r>
          </w:p>
        </w:tc>
        <w:tc>
          <w:tcPr>
            <w:tcW w:w="3294" w:type="dxa"/>
            <w:shd w:val="clear" w:color="auto" w:fill="auto"/>
          </w:tcPr>
          <w:p w14:paraId="0DCF2083" w14:textId="0B64D413" w:rsidR="00D36B72" w:rsidRPr="00D36B72" w:rsidRDefault="00D36B72" w:rsidP="00D36B72">
            <w:pPr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필요 교육의 실기</w:t>
            </w:r>
          </w:p>
        </w:tc>
      </w:tr>
      <w:tr w:rsidR="00D36B72" w:rsidRPr="00D36B72" w14:paraId="2C532577" w14:textId="77777777" w:rsidTr="00D36B72">
        <w:trPr>
          <w:trHeight w:val="72"/>
        </w:trPr>
        <w:tc>
          <w:tcPr>
            <w:tcW w:w="2800" w:type="dxa"/>
            <w:shd w:val="clear" w:color="auto" w:fill="auto"/>
            <w:vAlign w:val="center"/>
          </w:tcPr>
          <w:p w14:paraId="69995CAB" w14:textId="482188CE" w:rsidR="00D36B72" w:rsidRPr="00D36B72" w:rsidRDefault="00D36B72" w:rsidP="00D36B72">
            <w:pPr>
              <w:pStyle w:val="aa"/>
              <w:rPr>
                <w:rFonts w:asciiTheme="minorHAnsi" w:eastAsiaTheme="minorHAnsi" w:hAnsiTheme="minorHAnsi"/>
                <w:b w:val="0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 w:val="0"/>
                <w:bCs/>
                <w:sz w:val="18"/>
                <w:szCs w:val="18"/>
              </w:rPr>
              <w:t>주요 기술의 부족한 파악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B84F04D" w14:textId="74B3FB7E" w:rsidR="00D36B72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상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6038E30" w14:textId="3F26D008" w:rsidR="00D36B72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중</w:t>
            </w:r>
          </w:p>
        </w:tc>
        <w:tc>
          <w:tcPr>
            <w:tcW w:w="3294" w:type="dxa"/>
            <w:shd w:val="clear" w:color="auto" w:fill="auto"/>
          </w:tcPr>
          <w:p w14:paraId="0172CDF0" w14:textId="58BD59B6" w:rsidR="00D36B72" w:rsidRPr="00D36B72" w:rsidRDefault="00D36B72" w:rsidP="00D36B72">
            <w:pPr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주요 기술 스터디 진행</w:t>
            </w:r>
          </w:p>
        </w:tc>
      </w:tr>
      <w:tr w:rsidR="00D36B72" w:rsidRPr="00D36B72" w14:paraId="5B91FEC2" w14:textId="77777777" w:rsidTr="00D36B72">
        <w:trPr>
          <w:trHeight w:val="72"/>
        </w:trPr>
        <w:tc>
          <w:tcPr>
            <w:tcW w:w="2800" w:type="dxa"/>
            <w:shd w:val="clear" w:color="auto" w:fill="auto"/>
            <w:vAlign w:val="center"/>
          </w:tcPr>
          <w:p w14:paraId="1104A8D1" w14:textId="3E34822C" w:rsidR="00D36B72" w:rsidRPr="00D36B72" w:rsidRDefault="00D36B72" w:rsidP="00D36B72">
            <w:pPr>
              <w:pStyle w:val="aa"/>
              <w:rPr>
                <w:rFonts w:asciiTheme="minorHAnsi" w:eastAsiaTheme="minorHAnsi" w:hAnsiTheme="minorHAnsi"/>
                <w:b w:val="0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 w:val="0"/>
                <w:bCs/>
                <w:sz w:val="18"/>
                <w:szCs w:val="18"/>
              </w:rPr>
              <w:t>개발 기간의 부족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ACD1C3C" w14:textId="6AE842BA" w:rsidR="00D36B72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상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9C1207C" w14:textId="18B6295A" w:rsidR="00D36B72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상</w:t>
            </w:r>
          </w:p>
        </w:tc>
        <w:tc>
          <w:tcPr>
            <w:tcW w:w="3294" w:type="dxa"/>
            <w:shd w:val="clear" w:color="auto" w:fill="auto"/>
          </w:tcPr>
          <w:p w14:paraId="71080418" w14:textId="27779794" w:rsidR="00D36B72" w:rsidRPr="00D36B72" w:rsidRDefault="00CB0DF5" w:rsidP="00D36B72">
            <w:pPr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요구사항 재분석 및 계획서 수정</w:t>
            </w:r>
          </w:p>
        </w:tc>
      </w:tr>
      <w:tr w:rsidR="00D36B72" w:rsidRPr="00D36B72" w14:paraId="21FEE9DC" w14:textId="77777777" w:rsidTr="00D36B72">
        <w:trPr>
          <w:trHeight w:val="72"/>
        </w:trPr>
        <w:tc>
          <w:tcPr>
            <w:tcW w:w="2800" w:type="dxa"/>
            <w:shd w:val="clear" w:color="auto" w:fill="auto"/>
            <w:vAlign w:val="center"/>
          </w:tcPr>
          <w:p w14:paraId="333984E9" w14:textId="327CA58E" w:rsidR="00D36B72" w:rsidRPr="00D36B72" w:rsidRDefault="00CB0DF5" w:rsidP="00D36B72">
            <w:pPr>
              <w:pStyle w:val="aa"/>
              <w:rPr>
                <w:rFonts w:asciiTheme="minorHAnsi" w:eastAsiaTheme="minorHAnsi" w:hAnsiTheme="minorHAnsi"/>
                <w:b w:val="0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 w:val="0"/>
                <w:bCs/>
                <w:sz w:val="18"/>
                <w:szCs w:val="18"/>
              </w:rPr>
              <w:t>개발 영역에 대한 잘못된 파악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0ACB3FD" w14:textId="3B230BC6" w:rsidR="00D36B72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중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C81C67B" w14:textId="26EAAD16" w:rsidR="00D36B72" w:rsidRPr="00D36B72" w:rsidRDefault="00CB0DF5" w:rsidP="00CB0DF5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상</w:t>
            </w:r>
          </w:p>
        </w:tc>
        <w:tc>
          <w:tcPr>
            <w:tcW w:w="3294" w:type="dxa"/>
            <w:shd w:val="clear" w:color="auto" w:fill="auto"/>
          </w:tcPr>
          <w:p w14:paraId="59A820CB" w14:textId="1BED28A9" w:rsidR="00D36B72" w:rsidRPr="00D36B72" w:rsidRDefault="00CB0DF5" w:rsidP="00D36B72">
            <w:pPr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</w:rPr>
              <w:t>요구사항에 대한 고객과 재협의</w:t>
            </w:r>
          </w:p>
        </w:tc>
      </w:tr>
    </w:tbl>
    <w:p w14:paraId="7ED3E87F" w14:textId="77777777" w:rsidR="00340CD1" w:rsidRPr="00D36B72" w:rsidRDefault="00340CD1">
      <w:pPr>
        <w:rPr>
          <w:rFonts w:asciiTheme="minorHAnsi" w:eastAsiaTheme="minorHAnsi" w:hAnsiTheme="minorHAnsi"/>
        </w:rPr>
      </w:pPr>
    </w:p>
    <w:sectPr w:rsidR="00340CD1" w:rsidRPr="00D36B72">
      <w:headerReference w:type="default" r:id="rId10"/>
      <w:footerReference w:type="even" r:id="rId11"/>
      <w:footerReference w:type="default" r:id="rId12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30">
      <wne:acd wne:acdName="acd8"/>
    </wne:keymap>
    <wne:keymap wne:kcmPrimary="0031">
      <wne:acd wne:acdName="acd0"/>
    </wne:keymap>
    <wne:keymap wne:kcmPrimary="0032">
      <wne:acd wne:acdName="acd2"/>
    </wne:keymap>
    <wne:keymap wne:kcmPrimary="0033">
      <wne:acd wne:acdName="acd9"/>
    </wne:keymap>
    <wne:keymap wne:kcmPrimary="0034">
      <wne:acd wne:acdName="acd3"/>
    </wne:keymap>
    <wne:keymap wne:kcmPrimary="0036">
      <wne:acd wne:acdName="acd4"/>
    </wne:keymap>
    <wne:keymap wne:kcmPrimary="0037">
      <wne:acd wne:acdName="acd5"/>
    </wne:keymap>
    <wne:keymap wne:kcmPrimary="0038">
      <wne:acd wne:acdName="acd6"/>
    </wne:keymap>
    <wne:keymap wne:kcmPrimary="00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EAECBA" w14:textId="77777777" w:rsidR="004C20D8" w:rsidRDefault="004C20D8">
      <w:r>
        <w:separator/>
      </w:r>
    </w:p>
  </w:endnote>
  <w:endnote w:type="continuationSeparator" w:id="0">
    <w:p w14:paraId="7049C31E" w14:textId="77777777" w:rsidR="004C20D8" w:rsidRDefault="004C2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Y헤드라인M">
    <w:altName w:val="바탕"/>
    <w:panose1 w:val="020B0604020202020204"/>
    <w:charset w:val="81"/>
    <w:family w:val="roman"/>
    <w:pitch w:val="variable"/>
    <w:sig w:usb0="90002AA7" w:usb1="09D77CF9" w:usb2="00000010" w:usb3="00000000" w:csb0="0008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견고딕">
    <w:altName w:val="바탕"/>
    <w:panose1 w:val="020B0604020202020204"/>
    <w:charset w:val="81"/>
    <w:family w:val="roman"/>
    <w:pitch w:val="variable"/>
    <w:sig w:usb0="90002AA7" w:usb1="29D77CF9" w:usb2="00000010" w:usb3="00000000" w:csb0="0008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EFDEF" w14:textId="77777777" w:rsidR="00340CD1" w:rsidRDefault="00340CD1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46A0B289" w14:textId="77777777" w:rsidR="00340CD1" w:rsidRDefault="00340CD1"/>
  <w:p w14:paraId="1DEDFD3A" w14:textId="77777777" w:rsidR="00340CD1" w:rsidRDefault="00340CD1"/>
  <w:p w14:paraId="4E184A2C" w14:textId="77777777" w:rsidR="00340CD1" w:rsidRDefault="00340CD1"/>
  <w:p w14:paraId="14E26B5B" w14:textId="77777777" w:rsidR="00340CD1" w:rsidRDefault="00340CD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60636" w14:textId="77777777" w:rsidR="00340CD1" w:rsidRDefault="00340CD1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D67784">
      <w:rPr>
        <w:noProof/>
      </w:rPr>
      <w:t>- 1 -</w:t>
    </w:r>
    <w:r>
      <w:fldChar w:fldCharType="end"/>
    </w:r>
  </w:p>
  <w:p w14:paraId="16991665" w14:textId="77777777" w:rsidR="00340CD1" w:rsidRDefault="000D643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6860A5" wp14:editId="315057FC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0" r="0" b="0"/>
              <wp:wrapNone/>
              <wp:docPr id="6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9F8079" id="Rectangle 2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" fillcolor="#903" stroked="f" strokecolor="blue">
              <v:path arrowok="t"/>
            </v:rect>
          </w:pict>
        </mc:Fallback>
      </mc:AlternateContent>
    </w:r>
    <w:r>
      <w:rPr>
        <w:rFonts w:hint="eastAsia"/>
        <w:noProof/>
      </w:rPr>
      <w:drawing>
        <wp:inline distT="0" distB="0" distL="0" distR="0" wp14:anchorId="724C214E" wp14:editId="6DA6A777">
          <wp:extent cx="2057400" cy="240030"/>
          <wp:effectExtent l="0" t="0" r="0" b="0"/>
          <wp:docPr id="62" name="그림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40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40CD1">
      <w:tab/>
    </w:r>
    <w:proofErr w:type="spellStart"/>
    <w:r w:rsidR="00340CD1">
      <w:rPr>
        <w:rFonts w:hint="eastAsia"/>
      </w:rPr>
      <w:t>고객사</w:t>
    </w:r>
    <w:proofErr w:type="spellEnd"/>
    <w:r w:rsidR="00340CD1"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7A4C8" w14:textId="77777777" w:rsidR="004C20D8" w:rsidRDefault="004C20D8">
      <w:r>
        <w:separator/>
      </w:r>
    </w:p>
  </w:footnote>
  <w:footnote w:type="continuationSeparator" w:id="0">
    <w:p w14:paraId="604D2B1D" w14:textId="77777777" w:rsidR="004C20D8" w:rsidRDefault="004C2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6"/>
      <w:gridCol w:w="2557"/>
      <w:gridCol w:w="1660"/>
      <w:gridCol w:w="2547"/>
    </w:tblGrid>
    <w:tr w:rsidR="00340CD1" w14:paraId="3D414E85" w14:textId="77777777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77179695" w14:textId="77777777" w:rsidR="00340CD1" w:rsidRDefault="00340CD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shd w:val="clear" w:color="auto" w:fill="auto"/>
          <w:vAlign w:val="center"/>
        </w:tcPr>
        <w:p w14:paraId="5EF8DC12" w14:textId="77777777" w:rsidR="00340CD1" w:rsidRDefault="00340CD1">
          <w:pPr>
            <w:jc w:val="center"/>
            <w:rPr>
              <w:rFonts w:ascii="돋움" w:eastAsia="돋움" w:hAnsi="돋움"/>
            </w:rPr>
          </w:pPr>
          <w:proofErr w:type="spellStart"/>
          <w:r>
            <w:rPr>
              <w:rFonts w:ascii="돋움" w:eastAsia="돋움" w:hAnsi="돋움" w:hint="eastAsia"/>
            </w:rPr>
            <w:t>캠핑장</w:t>
          </w:r>
          <w:proofErr w:type="spellEnd"/>
          <w:r>
            <w:rPr>
              <w:rFonts w:ascii="돋움" w:eastAsia="돋움" w:hAnsi="돋움" w:hint="eastAsia"/>
            </w:rPr>
            <w:t xml:space="preserve"> 예약 프로그램</w:t>
          </w:r>
        </w:p>
      </w:tc>
      <w:tc>
        <w:tcPr>
          <w:tcW w:w="1698" w:type="dxa"/>
          <w:shd w:val="clear" w:color="auto" w:fill="E6E6E6"/>
          <w:vAlign w:val="center"/>
        </w:tcPr>
        <w:p w14:paraId="0C1F9634" w14:textId="77777777" w:rsidR="00340CD1" w:rsidRDefault="00340CD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shd w:val="clear" w:color="auto" w:fill="auto"/>
          <w:vAlign w:val="center"/>
        </w:tcPr>
        <w:p w14:paraId="32D1FF71" w14:textId="024EA7FF" w:rsidR="00340CD1" w:rsidRDefault="00340CD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2021.04.01</w:t>
          </w:r>
          <w:r w:rsidR="003D56F1">
            <w:rPr>
              <w:rFonts w:ascii="돋움" w:eastAsia="돋움" w:hAnsi="돋움"/>
            </w:rPr>
            <w:t xml:space="preserve"> </w:t>
          </w:r>
          <w:r>
            <w:rPr>
              <w:rFonts w:ascii="돋움" w:eastAsia="돋움" w:hAnsi="돋움" w:hint="eastAsia"/>
            </w:rPr>
            <w:t>~</w:t>
          </w:r>
          <w:r w:rsidR="003D56F1">
            <w:rPr>
              <w:rFonts w:ascii="돋움" w:eastAsia="돋움" w:hAnsi="돋움"/>
            </w:rPr>
            <w:t xml:space="preserve"> 06.21</w:t>
          </w:r>
        </w:p>
      </w:tc>
    </w:tr>
    <w:tr w:rsidR="00340CD1" w14:paraId="7A89D3C1" w14:textId="77777777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0D6E0E33" w14:textId="77777777" w:rsidR="00340CD1" w:rsidRDefault="00340CD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shd w:val="clear" w:color="auto" w:fill="auto"/>
          <w:vAlign w:val="center"/>
        </w:tcPr>
        <w:p w14:paraId="522371C0" w14:textId="77777777" w:rsidR="00340CD1" w:rsidRDefault="00340CD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계획서</w:t>
          </w:r>
        </w:p>
      </w:tc>
      <w:tc>
        <w:tcPr>
          <w:tcW w:w="1698" w:type="dxa"/>
          <w:shd w:val="clear" w:color="auto" w:fill="E6E6E6"/>
          <w:vAlign w:val="center"/>
        </w:tcPr>
        <w:p w14:paraId="34CFA792" w14:textId="77777777" w:rsidR="00340CD1" w:rsidRDefault="00340CD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버전</w:t>
          </w:r>
        </w:p>
      </w:tc>
      <w:tc>
        <w:tcPr>
          <w:tcW w:w="2585" w:type="dxa"/>
          <w:shd w:val="clear" w:color="auto" w:fill="auto"/>
          <w:vAlign w:val="center"/>
        </w:tcPr>
        <w:p w14:paraId="1D5C5732" w14:textId="60DDBDE8" w:rsidR="00340CD1" w:rsidRDefault="00340CD1" w:rsidP="003D1C07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ver</w:t>
          </w:r>
          <w:r>
            <w:rPr>
              <w:rFonts w:ascii="돋움" w:eastAsia="돋움" w:hAnsi="돋움" w:hint="eastAsia"/>
            </w:rPr>
            <w:t>1</w:t>
          </w:r>
          <w:r w:rsidR="00332BBC" w:rsidRPr="00544B4F">
            <w:rPr>
              <w:rFonts w:ascii="맑은 고딕" w:hAnsi="맑은 고딕" w:hint="eastAsia"/>
              <w:kern w:val="0"/>
            </w:rPr>
            <w:t>.</w:t>
          </w:r>
          <w:r w:rsidR="003D56F1">
            <w:rPr>
              <w:rFonts w:ascii="맑은 고딕" w:hAnsi="맑은 고딕"/>
              <w:kern w:val="0"/>
            </w:rPr>
            <w:t>2</w:t>
          </w:r>
        </w:p>
      </w:tc>
    </w:tr>
  </w:tbl>
  <w:p w14:paraId="148D94F8" w14:textId="77777777" w:rsidR="00340CD1" w:rsidRDefault="000D6438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21B585A" wp14:editId="2E194492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0" r="0" b="0"/>
              <wp:wrapNone/>
              <wp:docPr id="6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C0AD6D" id="Rectangle 1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" fillcolor="#903" stroked="f" strokecolor="blue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EF0C4EA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bordersDoNotSurroundHeader/>
  <w:bordersDoNotSurroundFooter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Formatting/>
  <w:defaultTabStop w:val="800"/>
  <w:defaultTableStyle w:val="a"/>
  <w:displayVerticalDrawingGridEvery w:val="2"/>
  <w:noPunctuationKerning/>
  <w:characterSpacingControl w:val="doNotCompress"/>
  <w:doNotDemarcateInvalidXml/>
  <w:hdrShapeDefaults>
    <o:shapedefaults v:ext="edit" spidmax="2049" strokecolor="#e7e6e6">
      <v:stroke endarrow="block" color="#e7e6e6" weight="3pt"/>
      <v:shadow color="black" opacity="49150f" offset=".74833mm,.74833mm"/>
    </o:shapedefaults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0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5B52"/>
    <w:rsid w:val="00047D73"/>
    <w:rsid w:val="0005078A"/>
    <w:rsid w:val="00050832"/>
    <w:rsid w:val="00050F0A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A76A1"/>
    <w:rsid w:val="000B06A4"/>
    <w:rsid w:val="000B25C4"/>
    <w:rsid w:val="000B5629"/>
    <w:rsid w:val="000B75B3"/>
    <w:rsid w:val="000C1642"/>
    <w:rsid w:val="000C1C63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438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2A9B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5D0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6063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872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2ED3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A07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2F5955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30FE5"/>
    <w:rsid w:val="00331142"/>
    <w:rsid w:val="003311AB"/>
    <w:rsid w:val="003319BB"/>
    <w:rsid w:val="00332BBC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0CD1"/>
    <w:rsid w:val="00342162"/>
    <w:rsid w:val="00343114"/>
    <w:rsid w:val="0034311A"/>
    <w:rsid w:val="003437A6"/>
    <w:rsid w:val="00344A2F"/>
    <w:rsid w:val="00344ABD"/>
    <w:rsid w:val="00344AC3"/>
    <w:rsid w:val="00346A4D"/>
    <w:rsid w:val="0034727E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4AF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FE6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16D2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1C07"/>
    <w:rsid w:val="003D20CD"/>
    <w:rsid w:val="003D2BA3"/>
    <w:rsid w:val="003D34B9"/>
    <w:rsid w:val="003D3CFF"/>
    <w:rsid w:val="003D4EAF"/>
    <w:rsid w:val="003D52B7"/>
    <w:rsid w:val="003D56F1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53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3A59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3E2F"/>
    <w:rsid w:val="004343C5"/>
    <w:rsid w:val="00435783"/>
    <w:rsid w:val="00435E6C"/>
    <w:rsid w:val="00436890"/>
    <w:rsid w:val="0043712A"/>
    <w:rsid w:val="00437E42"/>
    <w:rsid w:val="00440375"/>
    <w:rsid w:val="00440C90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7B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701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0D8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AA8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567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E2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36EFF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5C7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28C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F0030"/>
    <w:rsid w:val="007F012D"/>
    <w:rsid w:val="007F0F91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51B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2F62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BC8"/>
    <w:rsid w:val="009C5DF0"/>
    <w:rsid w:val="009C5FA5"/>
    <w:rsid w:val="009C6EEB"/>
    <w:rsid w:val="009D03C7"/>
    <w:rsid w:val="009D0BE4"/>
    <w:rsid w:val="009D0C78"/>
    <w:rsid w:val="009D1876"/>
    <w:rsid w:val="009D1948"/>
    <w:rsid w:val="009D3D2C"/>
    <w:rsid w:val="009D48AC"/>
    <w:rsid w:val="009D5440"/>
    <w:rsid w:val="009D5AB9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46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3FD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2CC1"/>
    <w:rsid w:val="00B13015"/>
    <w:rsid w:val="00B13711"/>
    <w:rsid w:val="00B138E7"/>
    <w:rsid w:val="00B13BF2"/>
    <w:rsid w:val="00B14139"/>
    <w:rsid w:val="00B15144"/>
    <w:rsid w:val="00B153DA"/>
    <w:rsid w:val="00B169E0"/>
    <w:rsid w:val="00B20687"/>
    <w:rsid w:val="00B217DE"/>
    <w:rsid w:val="00B21E58"/>
    <w:rsid w:val="00B22318"/>
    <w:rsid w:val="00B225CA"/>
    <w:rsid w:val="00B22EB4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6C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667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157C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DF5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3F0D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9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3DD"/>
    <w:rsid w:val="00D30926"/>
    <w:rsid w:val="00D30E69"/>
    <w:rsid w:val="00D31E1B"/>
    <w:rsid w:val="00D3328B"/>
    <w:rsid w:val="00D346FD"/>
    <w:rsid w:val="00D3574A"/>
    <w:rsid w:val="00D36B72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117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67784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3EEB"/>
    <w:rsid w:val="00DF5C71"/>
    <w:rsid w:val="00DF6275"/>
    <w:rsid w:val="00DF66A5"/>
    <w:rsid w:val="00DF6F59"/>
    <w:rsid w:val="00E002BC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4BAB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FE3"/>
    <w:rsid w:val="00E65D83"/>
    <w:rsid w:val="00E66992"/>
    <w:rsid w:val="00E6717C"/>
    <w:rsid w:val="00E67B04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223C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01E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0E85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6FB"/>
    <w:rsid w:val="00FC6BFB"/>
    <w:rsid w:val="00FC7965"/>
    <w:rsid w:val="00FC79D7"/>
    <w:rsid w:val="00FC7F99"/>
    <w:rsid w:val="00FD02B0"/>
    <w:rsid w:val="00FD0578"/>
    <w:rsid w:val="00FD1A33"/>
    <w:rsid w:val="00FD2052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B87"/>
    <w:rsid w:val="00FF76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e7e6e6">
      <v:stroke endarrow="block" color="#e7e6e6" weight="3pt"/>
      <v:shadow color="black" opacity="49150f" offset=".74833mm,.74833mm"/>
    </o:shapedefaults>
    <o:shapelayout v:ext="edit">
      <o:idmap v:ext="edit" data="1"/>
    </o:shapelayout>
  </w:shapeDefaults>
  <w:doNotEmbedSmartTags/>
  <w:decimalSymbol w:val="."/>
  <w:listSeparator w:val=","/>
  <w14:docId w14:val="2E255F6C"/>
  <w15:chartTrackingRefBased/>
  <w15:docId w15:val="{2F22A0C0-B74D-8B4A-832F-6CCFACDA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02C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4221DF"/>
    <w:pPr>
      <w:keepNext/>
      <w:numPr>
        <w:ilvl w:val="2"/>
        <w:numId w:val="1"/>
      </w:numPr>
      <w:tabs>
        <w:tab w:val="clear" w:pos="1647"/>
        <w:tab w:val="num" w:pos="200"/>
        <w:tab w:val="num" w:pos="709"/>
      </w:tabs>
      <w:ind w:left="567"/>
      <w:outlineLvl w:val="2"/>
    </w:pPr>
    <w:rPr>
      <w:rFonts w:ascii="HY헤드라인M" w:eastAsia="HY헤드라인M" w:hAnsi="HY헤드라인M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ind w:left="1701"/>
      <w:outlineLvl w:val="4"/>
    </w:pPr>
    <w:rPr>
      <w:rFonts w:ascii="Cambria" w:hAnsi="Cambria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ind w:left="1701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ind w:left="1701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ind w:left="2551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ind w:left="2551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Cambria" w:hAnsi="Cambria"/>
      <w:sz w:val="28"/>
      <w:szCs w:val="28"/>
    </w:rPr>
  </w:style>
  <w:style w:type="character" w:customStyle="1" w:styleId="2Char">
    <w:name w:val="제목 2 Char"/>
    <w:link w:val="2"/>
    <w:uiPriority w:val="9"/>
    <w:rPr>
      <w:rFonts w:ascii="Cambria" w:hAnsi="Cambria"/>
    </w:rPr>
  </w:style>
  <w:style w:type="character" w:customStyle="1" w:styleId="5Char">
    <w:name w:val="제목 5 Char"/>
    <w:link w:val="5"/>
    <w:uiPriority w:val="9"/>
    <w:rPr>
      <w:rFonts w:ascii="Cambria" w:hAnsi="Cambria"/>
    </w:rPr>
  </w:style>
  <w:style w:type="character" w:customStyle="1" w:styleId="6Char">
    <w:name w:val="제목 6 Char"/>
    <w:link w:val="6"/>
    <w:uiPriority w:val="9"/>
    <w:rPr>
      <w:b/>
      <w:bCs/>
    </w:rPr>
  </w:style>
  <w:style w:type="character" w:customStyle="1" w:styleId="7Char">
    <w:name w:val="제목 7 Char"/>
    <w:basedOn w:val="a0"/>
    <w:link w:val="7"/>
    <w:uiPriority w:val="9"/>
  </w:style>
  <w:style w:type="character" w:customStyle="1" w:styleId="8Char">
    <w:name w:val="제목 8 Char"/>
    <w:basedOn w:val="a0"/>
    <w:link w:val="8"/>
    <w:uiPriority w:val="9"/>
  </w:style>
  <w:style w:type="character" w:customStyle="1" w:styleId="9Char">
    <w:name w:val="제목 9 Char"/>
    <w:basedOn w:val="a0"/>
    <w:link w:val="9"/>
    <w:uiPriority w:val="9"/>
  </w:style>
  <w:style w:type="character" w:customStyle="1" w:styleId="Char">
    <w:name w:val="머리글 Char"/>
    <w:basedOn w:val="a0"/>
    <w:link w:val="a3"/>
    <w:uiPriority w:val="99"/>
  </w:style>
  <w:style w:type="paragraph" w:styleId="a3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character" w:customStyle="1" w:styleId="Char0">
    <w:name w:val="바닥글 Char"/>
    <w:basedOn w:val="a0"/>
    <w:link w:val="a4"/>
    <w:uiPriority w:val="99"/>
  </w:style>
  <w:style w:type="paragraph" w:styleId="a4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paragraph" w:styleId="a5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styleId="a6">
    <w:name w:val="Hyperlink"/>
    <w:uiPriority w:val="99"/>
    <w:rsid w:val="00DD36A8"/>
    <w:rPr>
      <w:color w:val="0000FF"/>
      <w:u w:val="single"/>
    </w:rPr>
  </w:style>
  <w:style w:type="paragraph" w:customStyle="1" w:styleId="a7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customStyle="1" w:styleId="a8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a9">
    <w:name w:val="주석"/>
    <w:rsid w:val="005127C2"/>
    <w:rPr>
      <w:color w:val="C00000"/>
    </w:rPr>
  </w:style>
  <w:style w:type="paragraph" w:customStyle="1" w:styleId="aa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b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c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paragraph" w:styleId="ad">
    <w:name w:val="Normal (Web)"/>
    <w:basedOn w:val="a"/>
    <w:uiPriority w:val="99"/>
    <w:semiHidden/>
    <w:unhideWhenUsed/>
    <w:rsid w:val="0034727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663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040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36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12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49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850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48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90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69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83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62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1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37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69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F2B2BF-10D8-0348-A461-99404DAE5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Settings\Changho Yoo\My Documents\01 문서 템플릿\지침서템플릿_Snowdrop.dot</Template>
  <TotalTime>3</TotalTime>
  <Pages>12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4563</CharactersWithSpaces>
  <SharedDoc>false</SharedDoc>
  <HLinks>
    <vt:vector size="78" baseType="variant">
      <vt:variant>
        <vt:i4>1048629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_Toc447537517</vt:lpwstr>
      </vt:variant>
      <vt:variant>
        <vt:i4>1048629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_Toc447537516</vt:lpwstr>
      </vt:variant>
      <vt:variant>
        <vt:i4>1048629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_Toc447537515</vt:lpwstr>
      </vt:variant>
      <vt:variant>
        <vt:i4>1048629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_Toc447537514</vt:lpwstr>
      </vt:variant>
      <vt:variant>
        <vt:i4>1048629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_Toc447537513</vt:lpwstr>
      </vt:variant>
      <vt:variant>
        <vt:i4>1048629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_Toc447537512</vt:lpwstr>
      </vt:variant>
      <vt:variant>
        <vt:i4>1048629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_Toc447537511</vt:lpwstr>
      </vt:variant>
      <vt:variant>
        <vt:i4>1048629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_Toc447537510</vt:lpwstr>
      </vt:variant>
      <vt:variant>
        <vt:i4>1114165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_Toc447537509</vt:lpwstr>
      </vt:variant>
      <vt:variant>
        <vt:i4>1114165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_Toc447537508</vt:lpwstr>
      </vt:variant>
      <vt:variant>
        <vt:i4>1114165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_Toc447537507</vt:lpwstr>
      </vt:variant>
      <vt:variant>
        <vt:i4>1114165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_Toc447537506</vt:lpwstr>
      </vt:variant>
      <vt:variant>
        <vt:i4>1114165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_Toc447537505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박소현</cp:lastModifiedBy>
  <cp:revision>3</cp:revision>
  <dcterms:created xsi:type="dcterms:W3CDTF">2021-06-19T09:33:00Z</dcterms:created>
  <dcterms:modified xsi:type="dcterms:W3CDTF">2021-06-19T10:09:00Z</dcterms:modified>
</cp:coreProperties>
</file>